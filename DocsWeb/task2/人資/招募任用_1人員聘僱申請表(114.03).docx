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E9F59" w14:textId="77777777" w:rsidR="004E0798" w:rsidRDefault="00B3141F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FAC28" wp14:editId="6E7C5FC2">
                <wp:simplePos x="0" y="0"/>
                <wp:positionH relativeFrom="column">
                  <wp:posOffset>2910205</wp:posOffset>
                </wp:positionH>
                <wp:positionV relativeFrom="paragraph">
                  <wp:posOffset>158115</wp:posOffset>
                </wp:positionV>
                <wp:extent cx="228600" cy="0"/>
                <wp:effectExtent l="5080" t="53340" r="23495" b="6096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54C61" id="Line 4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12.45pt" to="247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BF4qt8AAAAJAQAADwAAAGRy&#10;cy9kb3ducmV2LnhtbEyPwU7DMAyG70i8Q2QkbizdKKgrTSeENC4bQ9sQglvWmLaicaok3crbY8QB&#10;jv796ffnYjHaThzRh9aRgukkAYFUOdNSreBlv7zKQISoyejOESr4wgCL8vys0LlxJ9ricRdrwSUU&#10;cq2gibHPpQxVg1aHieuRePfhvNWRR19L4/WJy20nZ0lyK61uiS80useHBqvP3WAVbNfLVfa6GsbK&#10;vz9ON/vn9dNbyJS6vBjv70BEHOMfDD/6rA4lOx3cQCaITkF6k10zqmCWzkEwkM5TDg6/gS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AEXi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27E87" wp14:editId="276CCDFF">
                <wp:simplePos x="0" y="0"/>
                <wp:positionH relativeFrom="column">
                  <wp:posOffset>4998720</wp:posOffset>
                </wp:positionH>
                <wp:positionV relativeFrom="paragraph">
                  <wp:posOffset>173355</wp:posOffset>
                </wp:positionV>
                <wp:extent cx="228600" cy="0"/>
                <wp:effectExtent l="7620" t="59055" r="20955" b="55245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D995F" id="Line 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6pt,13.65pt" to="411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jBESd8AAAAJAQAADwAAAGRy&#10;cy9kb3ducmV2LnhtbEyPwUrDQBCG74LvsIzgzW6aglliNkWEemlV2orobZuMSTA7G3Y3bXx7R3rQ&#10;4/zz8c83xXKyvTiiD50jDfNZAgKpcnVHjYbX/epGgQjRUG16R6jhGwMsy8uLwuS1O9EWj7vYCC6h&#10;kBsNbYxDLmWoWrQmzNyAxLtP562JPPpG1t6cuNz2Mk2SW2lNR3yhNQM+tFh97UarYbtZrdXbepwq&#10;//E4f96/bJ7eg9L6+mq6vwMRcYp/MPzqszqU7HRwI9VB9BoylaWMakizBQgGVLrg4HAOZFnI/x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MERJ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277805" wp14:editId="49341D20">
                <wp:simplePos x="0" y="0"/>
                <wp:positionH relativeFrom="column">
                  <wp:posOffset>3795395</wp:posOffset>
                </wp:positionH>
                <wp:positionV relativeFrom="paragraph">
                  <wp:posOffset>174625</wp:posOffset>
                </wp:positionV>
                <wp:extent cx="228600" cy="0"/>
                <wp:effectExtent l="13970" t="60325" r="14605" b="53975"/>
                <wp:wrapNone/>
                <wp:docPr id="4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D9BB9"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5pt,13.75pt" to="316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Y2UV7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F4E2F23" wp14:editId="25733BBE">
                <wp:simplePos x="0" y="0"/>
                <wp:positionH relativeFrom="column">
                  <wp:posOffset>1434465</wp:posOffset>
                </wp:positionH>
                <wp:positionV relativeFrom="paragraph">
                  <wp:posOffset>152400</wp:posOffset>
                </wp:positionV>
                <wp:extent cx="228600" cy="0"/>
                <wp:effectExtent l="5715" t="57150" r="22860" b="5715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02979" id="Line 4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12pt" to="130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hha1t8AAAAJAQAADwAAAGRy&#10;cy9kb3ducmV2LnhtbEyPQU/DMAyF70j8h8hI3FjaCqZSmk4IaVw2mLYhBLesMW1F41RJupV/jxEH&#10;uNnPT8/fKxeT7cURfegcKUhnCQik2pmOGgUv++VVDiJETUb3jlDBFwZYVOdnpS6MO9EWj7vYCA6h&#10;UGgFbYxDIWWoW7Q6zNyAxLcP562OvPpGGq9PHG57mSXJXFrdEX9o9YAPLdafu9Eq2K6Xq/x1NU61&#10;f39Mn/eb9dNbyJW6vJju70BEnOKfGX7wGR0qZjq4kUwQvYIsu7llKw/X3IkN2Txl4fAryKqU/xt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GFrW3wAAAAkBAAAPAAAAAAAAAAAA&#10;AAAAABsEAABkcnMvZG93bnJldi54bWxQSwUGAAAAAAQABADzAAAAJwUAAAAA&#10;" o:allowincell="f">
                <v:stroke endarrow="block"/>
              </v:line>
            </w:pict>
          </mc:Fallback>
        </mc:AlternateContent>
      </w:r>
      <w:r w:rsidR="004E0798">
        <w:rPr>
          <w:rFonts w:eastAsia="標楷體" w:hint="eastAsia"/>
          <w:sz w:val="22"/>
        </w:rPr>
        <w:t>※程序</w:t>
      </w:r>
      <w:r w:rsidR="004E0798">
        <w:rPr>
          <w:rFonts w:hint="eastAsia"/>
          <w:sz w:val="22"/>
        </w:rPr>
        <w:t>：</w:t>
      </w:r>
      <w:r w:rsidR="004E0798">
        <w:rPr>
          <w:rFonts w:eastAsia="標楷體" w:hint="eastAsia"/>
          <w:noProof/>
          <w:sz w:val="22"/>
        </w:rPr>
        <w:t>提出需求申請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noProof/>
          <w:sz w:val="22"/>
        </w:rPr>
        <w:t>用人部門主管審核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noProof/>
          <w:sz w:val="22"/>
        </w:rPr>
        <w:t>會人資室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sz w:val="22"/>
        </w:rPr>
        <w:t>高階主管核示</w:t>
      </w:r>
      <w:r w:rsidR="004E0798">
        <w:rPr>
          <w:rFonts w:eastAsia="標楷體"/>
          <w:sz w:val="22"/>
        </w:rPr>
        <w:t xml:space="preserve">    </w:t>
      </w:r>
      <w:r w:rsidR="004E0798">
        <w:rPr>
          <w:rFonts w:eastAsia="標楷體" w:hint="eastAsia"/>
          <w:sz w:val="22"/>
        </w:rPr>
        <w:t>人資室作業及存檔</w:t>
      </w:r>
    </w:p>
    <w:tbl>
      <w:tblPr>
        <w:tblW w:w="10620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829"/>
        <w:gridCol w:w="80"/>
        <w:gridCol w:w="171"/>
        <w:gridCol w:w="189"/>
        <w:gridCol w:w="2091"/>
        <w:gridCol w:w="69"/>
        <w:gridCol w:w="294"/>
        <w:gridCol w:w="546"/>
        <w:gridCol w:w="500"/>
        <w:gridCol w:w="255"/>
        <w:gridCol w:w="185"/>
        <w:gridCol w:w="620"/>
        <w:gridCol w:w="240"/>
        <w:gridCol w:w="300"/>
        <w:gridCol w:w="195"/>
        <w:gridCol w:w="156"/>
        <w:gridCol w:w="992"/>
        <w:gridCol w:w="2368"/>
      </w:tblGrid>
      <w:tr w:rsidR="004E0798" w14:paraId="6D8A5147" w14:textId="77777777">
        <w:trPr>
          <w:cantSplit/>
          <w:trHeight w:val="640"/>
        </w:trPr>
        <w:tc>
          <w:tcPr>
            <w:tcW w:w="1369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double" w:sz="4" w:space="0" w:color="auto"/>
            </w:tcBorders>
            <w:vAlign w:val="center"/>
          </w:tcPr>
          <w:p w14:paraId="18B3FDAA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申請部門</w:t>
            </w:r>
          </w:p>
        </w:tc>
        <w:tc>
          <w:tcPr>
            <w:tcW w:w="3440" w:type="dxa"/>
            <w:gridSpan w:val="7"/>
            <w:tcBorders>
              <w:top w:val="thickThinSmallGap" w:sz="24" w:space="0" w:color="auto"/>
              <w:left w:val="nil"/>
              <w:bottom w:val="double" w:sz="4" w:space="0" w:color="auto"/>
            </w:tcBorders>
            <w:vAlign w:val="center"/>
          </w:tcPr>
          <w:p w14:paraId="4C171E8D" w14:textId="77777777" w:rsidR="004E0798" w:rsidRDefault="004E0798" w:rsidP="0079077F">
            <w:pPr>
              <w:jc w:val="center"/>
              <w:rPr>
                <w:rFonts w:eastAsia="標楷體"/>
              </w:rPr>
            </w:pPr>
          </w:p>
        </w:tc>
        <w:tc>
          <w:tcPr>
            <w:tcW w:w="1560" w:type="dxa"/>
            <w:gridSpan w:val="4"/>
            <w:tcBorders>
              <w:top w:val="thickThinSmallGap" w:sz="24" w:space="0" w:color="auto"/>
              <w:left w:val="nil"/>
              <w:bottom w:val="double" w:sz="4" w:space="0" w:color="auto"/>
            </w:tcBorders>
            <w:vAlign w:val="center"/>
          </w:tcPr>
          <w:p w14:paraId="2DFBDF1D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填寫日期</w:t>
            </w:r>
          </w:p>
        </w:tc>
        <w:tc>
          <w:tcPr>
            <w:tcW w:w="4251" w:type="dxa"/>
            <w:gridSpan w:val="6"/>
            <w:tcBorders>
              <w:top w:val="thickThin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32AB37D9" w14:textId="77777777" w:rsidR="004E0798" w:rsidRDefault="004E0798" w:rsidP="008C0CBE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   </w:t>
            </w:r>
            <w:r w:rsidR="00700587">
              <w:rPr>
                <w:rFonts w:eastAsia="標楷體" w:hint="eastAsia"/>
              </w:rPr>
              <w:t xml:space="preserve">    </w:t>
            </w:r>
            <w:r w:rsidRPr="00A01BEC">
              <w:rPr>
                <w:rFonts w:ascii="Times New Roman" w:eastAsia="標楷體" w:hAnsi="Times New Roman"/>
              </w:rPr>
              <w:t xml:space="preserve"> </w:t>
            </w:r>
            <w:r w:rsidRPr="00A01BEC">
              <w:rPr>
                <w:rFonts w:ascii="Times New Roman" w:eastAsia="標楷體" w:hAnsi="Times New Roman"/>
              </w:rPr>
              <w:t>年</w:t>
            </w:r>
            <w:r w:rsidRPr="00A01BEC">
              <w:rPr>
                <w:rFonts w:ascii="Times New Roman" w:eastAsia="標楷體" w:hAnsi="Times New Roman"/>
              </w:rPr>
              <w:t xml:space="preserve">  </w:t>
            </w:r>
            <w:r w:rsidR="00700587">
              <w:rPr>
                <w:rFonts w:ascii="Times New Roman" w:eastAsia="標楷體" w:hAnsi="Times New Roman" w:hint="eastAsia"/>
              </w:rPr>
              <w:t xml:space="preserve">            </w:t>
            </w:r>
            <w:r w:rsidRPr="00A01BEC">
              <w:rPr>
                <w:rFonts w:ascii="Times New Roman" w:eastAsia="標楷體" w:hAnsi="Times New Roman"/>
              </w:rPr>
              <w:t>月</w:t>
            </w:r>
            <w:r w:rsidR="00C6418E">
              <w:rPr>
                <w:rFonts w:ascii="Times New Roman" w:eastAsia="標楷體" w:hAnsi="Times New Roman" w:hint="eastAsia"/>
              </w:rPr>
              <w:t xml:space="preserve"> </w:t>
            </w:r>
            <w:r w:rsidR="000839B1">
              <w:rPr>
                <w:rFonts w:ascii="Times New Roman" w:eastAsia="標楷體" w:hAnsi="Times New Roman" w:hint="eastAsia"/>
              </w:rPr>
              <w:t xml:space="preserve"> </w:t>
            </w:r>
            <w:r w:rsidR="00700587">
              <w:rPr>
                <w:rFonts w:ascii="Times New Roman" w:eastAsia="標楷體" w:hAnsi="Times New Roman" w:hint="eastAsia"/>
              </w:rPr>
              <w:t xml:space="preserve">           </w:t>
            </w:r>
            <w:r w:rsidRPr="00A01BEC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</w:tr>
      <w:tr w:rsidR="004E0798" w14:paraId="70254778" w14:textId="77777777" w:rsidTr="00720114">
        <w:trPr>
          <w:cantSplit/>
          <w:trHeight w:val="64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14:paraId="6E5CFBA3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需求內容</w:t>
            </w:r>
          </w:p>
        </w:tc>
        <w:tc>
          <w:tcPr>
            <w:tcW w:w="1269" w:type="dxa"/>
            <w:gridSpan w:val="4"/>
            <w:tcBorders>
              <w:top w:val="double" w:sz="4" w:space="0" w:color="auto"/>
              <w:left w:val="nil"/>
            </w:tcBorders>
            <w:vAlign w:val="center"/>
          </w:tcPr>
          <w:p w14:paraId="002E9D52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職位名稱</w:t>
            </w:r>
          </w:p>
        </w:tc>
        <w:tc>
          <w:tcPr>
            <w:tcW w:w="2454" w:type="dxa"/>
            <w:gridSpan w:val="3"/>
            <w:tcBorders>
              <w:top w:val="double" w:sz="4" w:space="0" w:color="auto"/>
            </w:tcBorders>
            <w:vAlign w:val="center"/>
          </w:tcPr>
          <w:p w14:paraId="17560512" w14:textId="77777777" w:rsidR="004E0798" w:rsidRPr="00B92D3A" w:rsidRDefault="004E0798" w:rsidP="008C0CBE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1301" w:type="dxa"/>
            <w:gridSpan w:val="3"/>
            <w:tcBorders>
              <w:top w:val="double" w:sz="4" w:space="0" w:color="auto"/>
            </w:tcBorders>
            <w:vAlign w:val="center"/>
          </w:tcPr>
          <w:p w14:paraId="5A0D3272" w14:textId="77777777" w:rsidR="004E0798" w:rsidRDefault="004E0798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</w:rPr>
              <w:t>現有人數</w:t>
            </w:r>
          </w:p>
        </w:tc>
        <w:tc>
          <w:tcPr>
            <w:tcW w:w="1540" w:type="dxa"/>
            <w:gridSpan w:val="5"/>
            <w:tcBorders>
              <w:top w:val="double" w:sz="4" w:space="0" w:color="auto"/>
            </w:tcBorders>
            <w:vAlign w:val="center"/>
          </w:tcPr>
          <w:p w14:paraId="47551C62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1148" w:type="dxa"/>
            <w:gridSpan w:val="2"/>
            <w:tcBorders>
              <w:top w:val="double" w:sz="4" w:space="0" w:color="auto"/>
            </w:tcBorders>
            <w:vAlign w:val="center"/>
          </w:tcPr>
          <w:p w14:paraId="272EA6E8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本次招聘</w:t>
            </w:r>
          </w:p>
          <w:p w14:paraId="43C5DAD0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人數</w:t>
            </w:r>
          </w:p>
        </w:tc>
        <w:tc>
          <w:tcPr>
            <w:tcW w:w="2368" w:type="dxa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186830D0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</w:p>
        </w:tc>
      </w:tr>
      <w:tr w:rsidR="004E0798" w14:paraId="58A84D7C" w14:textId="77777777" w:rsidTr="00720114">
        <w:trPr>
          <w:cantSplit/>
          <w:trHeight w:val="640"/>
        </w:trPr>
        <w:tc>
          <w:tcPr>
            <w:tcW w:w="540" w:type="dxa"/>
            <w:vMerge/>
            <w:tcBorders>
              <w:left w:val="thickThinSmallGap" w:sz="24" w:space="0" w:color="auto"/>
              <w:right w:val="double" w:sz="4" w:space="0" w:color="auto"/>
            </w:tcBorders>
            <w:vAlign w:val="center"/>
          </w:tcPr>
          <w:p w14:paraId="6133B15D" w14:textId="77777777" w:rsidR="004E0798" w:rsidRDefault="004E079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1269" w:type="dxa"/>
            <w:gridSpan w:val="4"/>
            <w:tcBorders>
              <w:left w:val="nil"/>
            </w:tcBorders>
            <w:vAlign w:val="center"/>
          </w:tcPr>
          <w:p w14:paraId="172836D9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增補方式</w:t>
            </w:r>
          </w:p>
        </w:tc>
        <w:tc>
          <w:tcPr>
            <w:tcW w:w="8811" w:type="dxa"/>
            <w:gridSpan w:val="14"/>
            <w:tcBorders>
              <w:right w:val="thinThickSmallGap" w:sz="24" w:space="0" w:color="auto"/>
            </w:tcBorders>
            <w:vAlign w:val="center"/>
          </w:tcPr>
          <w:p w14:paraId="7CCCD22F" w14:textId="77777777"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對外徵才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內部輪調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對內公開招募</w:t>
            </w:r>
          </w:p>
        </w:tc>
      </w:tr>
      <w:tr w:rsidR="004E0798" w14:paraId="02665092" w14:textId="77777777">
        <w:trPr>
          <w:cantSplit/>
          <w:trHeight w:val="640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B163FD" w14:textId="77777777" w:rsidR="004E0798" w:rsidRDefault="004E079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1269" w:type="dxa"/>
            <w:gridSpan w:val="4"/>
            <w:tcBorders>
              <w:left w:val="nil"/>
              <w:bottom w:val="double" w:sz="4" w:space="0" w:color="auto"/>
            </w:tcBorders>
            <w:vAlign w:val="center"/>
          </w:tcPr>
          <w:p w14:paraId="6F55C7DC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希望到職日期</w:t>
            </w:r>
          </w:p>
        </w:tc>
        <w:tc>
          <w:tcPr>
            <w:tcW w:w="8811" w:type="dxa"/>
            <w:gridSpan w:val="14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48E132CA" w14:textId="77777777" w:rsidR="004E0798" w:rsidRDefault="004E0798"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即時</w:t>
            </w:r>
            <w:r>
              <w:rPr>
                <w:rFonts w:eastAsia="標楷體"/>
              </w:rPr>
              <w:t xml:space="preserve">    </w:t>
            </w:r>
            <w:r w:rsidR="00DC1F92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一個月內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不限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其它</w:t>
            </w:r>
            <w:r>
              <w:rPr>
                <w:rFonts w:hint="eastAsia"/>
              </w:rPr>
              <w:t>：</w:t>
            </w:r>
            <w:r>
              <w:rPr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4E0798" w14:paraId="1492FC97" w14:textId="77777777">
        <w:trPr>
          <w:cantSplit/>
          <w:trHeight w:val="64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2A2D94B5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增補原因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right w:val="thinThickSmallGap" w:sz="24" w:space="0" w:color="auto"/>
            </w:tcBorders>
            <w:vAlign w:val="center"/>
          </w:tcPr>
          <w:p w14:paraId="31AEA8EB" w14:textId="1C929E25" w:rsidR="004E0798" w:rsidRDefault="00C6418E" w:rsidP="00C6418E">
            <w:pPr>
              <w:adjustRightInd/>
              <w:ind w:left="120"/>
              <w:textAlignment w:val="auto"/>
            </w:pPr>
            <w:r>
              <w:rPr>
                <w:rFonts w:hint="eastAsia"/>
              </w:rPr>
              <w:t>□</w:t>
            </w:r>
            <w:r w:rsidR="00252688">
              <w:rPr>
                <w:rFonts w:eastAsia="標楷體" w:hint="eastAsia"/>
              </w:rPr>
              <w:t>新增職缺</w:t>
            </w:r>
            <w:r w:rsidR="00140CF6">
              <w:rPr>
                <w:rFonts w:eastAsia="標楷體" w:hint="eastAsia"/>
              </w:rPr>
              <w:t>(</w:t>
            </w:r>
            <w:r w:rsidR="00140CF6">
              <w:rPr>
                <w:rFonts w:eastAsia="標楷體" w:hint="eastAsia"/>
              </w:rPr>
              <w:t>請檢附成本估算表</w:t>
            </w:r>
            <w:r w:rsidR="00140CF6">
              <w:rPr>
                <w:rFonts w:eastAsia="標楷體" w:hint="eastAsia"/>
              </w:rPr>
              <w:t>)</w:t>
            </w:r>
            <w:r w:rsidR="004E0798">
              <w:t xml:space="preserve"> </w:t>
            </w:r>
            <w:r w:rsidR="00252688">
              <w:rPr>
                <w:rFonts w:hint="eastAsia"/>
              </w:rPr>
              <w:t xml:space="preserve">  </w:t>
            </w:r>
            <w:r w:rsidR="004E0798">
              <w:t xml:space="preserve"> </w:t>
            </w:r>
            <w:r w:rsidR="00700587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人員離職</w:t>
            </w:r>
            <w:r w:rsidR="004E0798">
              <w:t xml:space="preserve"> </w:t>
            </w:r>
            <w:r w:rsidR="00252688">
              <w:rPr>
                <w:rFonts w:hint="eastAsia"/>
              </w:rPr>
              <w:t xml:space="preserve">  </w:t>
            </w:r>
            <w:r w:rsidR="004E0798">
              <w:t xml:space="preserve"> </w:t>
            </w:r>
            <w:r w:rsidR="005A3A7D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人員異動</w:t>
            </w:r>
            <w:r w:rsidR="00252688">
              <w:rPr>
                <w:rFonts w:eastAsia="標楷體" w:hint="eastAsia"/>
              </w:rPr>
              <w:t xml:space="preserve">  </w:t>
            </w:r>
            <w:r w:rsidR="004E0798">
              <w:t xml:space="preserve">  </w:t>
            </w:r>
            <w:r w:rsidR="004E0798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臨時人員</w:t>
            </w:r>
          </w:p>
        </w:tc>
      </w:tr>
      <w:tr w:rsidR="004E0798" w:rsidRPr="007A5538" w14:paraId="094F3ED5" w14:textId="77777777">
        <w:trPr>
          <w:cantSplit/>
          <w:trHeight w:val="900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65F0EFB1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080" w:type="dxa"/>
            <w:gridSpan w:val="18"/>
            <w:tcBorders>
              <w:left w:val="nil"/>
              <w:right w:val="thinThickSmallGap" w:sz="24" w:space="0" w:color="auto"/>
            </w:tcBorders>
            <w:vAlign w:val="center"/>
          </w:tcPr>
          <w:p w14:paraId="67283409" w14:textId="77777777" w:rsidR="004E0798" w:rsidRDefault="004E0798">
            <w:pPr>
              <w:ind w:left="12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14:paraId="0C613C34" w14:textId="77777777" w:rsidR="004E0798" w:rsidRPr="002569A7" w:rsidRDefault="004E0798" w:rsidP="00C6418E">
            <w:pPr>
              <w:spacing w:beforeLines="50" w:before="120"/>
              <w:ind w:left="119"/>
              <w:rPr>
                <w:rFonts w:eastAsia="標楷體"/>
              </w:rPr>
            </w:pPr>
          </w:p>
        </w:tc>
      </w:tr>
      <w:tr w:rsidR="004E0798" w14:paraId="6EFA489D" w14:textId="77777777" w:rsidTr="008C41DA">
        <w:trPr>
          <w:cantSplit/>
          <w:trHeight w:val="824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2A1DBD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080" w:type="dxa"/>
            <w:gridSpan w:val="18"/>
            <w:tcBorders>
              <w:left w:val="nil"/>
              <w:bottom w:val="double" w:sz="4" w:space="0" w:color="auto"/>
              <w:right w:val="thinThickSmallGap" w:sz="24" w:space="0" w:color="auto"/>
            </w:tcBorders>
          </w:tcPr>
          <w:p w14:paraId="2AC3A385" w14:textId="77777777" w:rsidR="004E0798" w:rsidRDefault="004E0798">
            <w:pPr>
              <w:ind w:left="119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經費來源及人事成本變異分析：</w:t>
            </w:r>
          </w:p>
          <w:p w14:paraId="2E64E036" w14:textId="77777777" w:rsidR="004E0798" w:rsidRDefault="004E0798" w:rsidP="00F818AF">
            <w:pPr>
              <w:spacing w:beforeLines="50" w:before="120"/>
              <w:ind w:left="119"/>
              <w:rPr>
                <w:rFonts w:eastAsia="標楷體"/>
              </w:rPr>
            </w:pPr>
          </w:p>
        </w:tc>
      </w:tr>
      <w:tr w:rsidR="004E0798" w14:paraId="44739CAD" w14:textId="77777777" w:rsidTr="00A964DB">
        <w:trPr>
          <w:cantSplit/>
          <w:trHeight w:val="484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12C09670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用人條件</w:t>
            </w:r>
          </w:p>
        </w:tc>
        <w:tc>
          <w:tcPr>
            <w:tcW w:w="909" w:type="dxa"/>
            <w:gridSpan w:val="2"/>
            <w:tcBorders>
              <w:top w:val="double" w:sz="4" w:space="0" w:color="auto"/>
              <w:left w:val="nil"/>
            </w:tcBorders>
            <w:vAlign w:val="center"/>
          </w:tcPr>
          <w:p w14:paraId="015813A5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學歷</w:t>
            </w:r>
          </w:p>
        </w:tc>
        <w:tc>
          <w:tcPr>
            <w:tcW w:w="9171" w:type="dxa"/>
            <w:gridSpan w:val="16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2AF642F6" w14:textId="77777777" w:rsidR="004E0798" w:rsidRDefault="004E0798" w:rsidP="00700587"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高中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職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以上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專科以上</w:t>
            </w:r>
            <w:r>
              <w:rPr>
                <w:rFonts w:eastAsia="標楷體"/>
              </w:rPr>
              <w:t xml:space="preserve"> 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大學以上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int="eastAsia"/>
              </w:rPr>
              <w:t>碩士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博士</w:t>
            </w:r>
          </w:p>
        </w:tc>
      </w:tr>
      <w:tr w:rsidR="004E0798" w14:paraId="14941315" w14:textId="77777777" w:rsidTr="00A964DB">
        <w:trPr>
          <w:cantSplit/>
          <w:trHeight w:val="542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224E7EDD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</w:tcBorders>
            <w:vAlign w:val="center"/>
          </w:tcPr>
          <w:p w14:paraId="3865B68F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科系</w:t>
            </w:r>
          </w:p>
        </w:tc>
        <w:tc>
          <w:tcPr>
            <w:tcW w:w="3860" w:type="dxa"/>
            <w:gridSpan w:val="7"/>
            <w:vAlign w:val="center"/>
          </w:tcPr>
          <w:p w14:paraId="3119505C" w14:textId="77777777" w:rsidR="004E0798" w:rsidRDefault="004E0798" w:rsidP="00700587">
            <w:pPr>
              <w:rPr>
                <w:rFonts w:eastAsia="標楷體"/>
              </w:rPr>
            </w:pPr>
            <w:r>
              <w:t xml:space="preserve"> </w:t>
            </w:r>
            <w:r w:rsidR="00DC1F92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不拘</w:t>
            </w:r>
            <w:r w:rsidR="00700587"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/>
                <w:u w:val="single"/>
              </w:rPr>
              <w:t xml:space="preserve">   </w:t>
            </w:r>
            <w:r w:rsidR="00700587"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科系為佳</w:t>
            </w:r>
          </w:p>
        </w:tc>
        <w:tc>
          <w:tcPr>
            <w:tcW w:w="1300" w:type="dxa"/>
            <w:gridSpan w:val="4"/>
            <w:vAlign w:val="center"/>
          </w:tcPr>
          <w:p w14:paraId="332CAD0B" w14:textId="77777777" w:rsidR="004E0798" w:rsidRDefault="004E0798" w:rsidP="00A964D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工作經驗</w:t>
            </w:r>
          </w:p>
        </w:tc>
        <w:tc>
          <w:tcPr>
            <w:tcW w:w="4011" w:type="dxa"/>
            <w:gridSpan w:val="5"/>
            <w:tcBorders>
              <w:right w:val="thinThickSmallGap" w:sz="24" w:space="0" w:color="auto"/>
            </w:tcBorders>
            <w:vAlign w:val="center"/>
          </w:tcPr>
          <w:p w14:paraId="53F74DBF" w14:textId="77777777" w:rsidR="004E0798" w:rsidRDefault="000839B1" w:rsidP="00A964D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碩士</w:t>
            </w:r>
            <w:r>
              <w:rPr>
                <w:rFonts w:ascii="新細明體" w:eastAsia="新細明體" w:hAnsi="新細明體" w:hint="eastAsia"/>
              </w:rPr>
              <w:t>：</w:t>
            </w:r>
            <w:r w:rsidR="00700587">
              <w:rPr>
                <w:rFonts w:eastAsia="標楷體"/>
              </w:rPr>
              <w:t xml:space="preserve"> </w:t>
            </w:r>
          </w:p>
          <w:p w14:paraId="516E6E8E" w14:textId="77777777" w:rsidR="000839B1" w:rsidRDefault="000839B1" w:rsidP="007005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學士</w:t>
            </w:r>
            <w:r>
              <w:rPr>
                <w:rFonts w:ascii="新細明體" w:eastAsia="新細明體" w:hAnsi="新細明體" w:hint="eastAsia"/>
              </w:rPr>
              <w:t>：</w:t>
            </w:r>
            <w:r w:rsidR="00700587">
              <w:rPr>
                <w:rFonts w:eastAsia="標楷體"/>
              </w:rPr>
              <w:t xml:space="preserve"> </w:t>
            </w:r>
          </w:p>
        </w:tc>
      </w:tr>
      <w:tr w:rsidR="004E0798" w14:paraId="02CC2CB8" w14:textId="77777777" w:rsidTr="00A964DB">
        <w:trPr>
          <w:cantSplit/>
          <w:trHeight w:val="434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0FACC9C6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</w:tcBorders>
            <w:vAlign w:val="center"/>
          </w:tcPr>
          <w:p w14:paraId="72C56CCB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工作地點</w:t>
            </w:r>
          </w:p>
        </w:tc>
        <w:tc>
          <w:tcPr>
            <w:tcW w:w="2520" w:type="dxa"/>
            <w:gridSpan w:val="4"/>
            <w:vAlign w:val="center"/>
          </w:tcPr>
          <w:p w14:paraId="1AEBACF9" w14:textId="77777777" w:rsidR="004E0798" w:rsidRPr="00DA33F0" w:rsidRDefault="004E0798" w:rsidP="00A964DB">
            <w:pPr>
              <w:jc w:val="center"/>
            </w:pPr>
          </w:p>
        </w:tc>
        <w:tc>
          <w:tcPr>
            <w:tcW w:w="1340" w:type="dxa"/>
            <w:gridSpan w:val="3"/>
            <w:vAlign w:val="center"/>
          </w:tcPr>
          <w:p w14:paraId="5E577E6F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年齡</w:t>
            </w:r>
          </w:p>
        </w:tc>
        <w:tc>
          <w:tcPr>
            <w:tcW w:w="5311" w:type="dxa"/>
            <w:gridSpan w:val="9"/>
            <w:tcBorders>
              <w:right w:val="thinThickSmallGap" w:sz="24" w:space="0" w:color="auto"/>
            </w:tcBorders>
            <w:vAlign w:val="center"/>
          </w:tcPr>
          <w:p w14:paraId="5D9A4815" w14:textId="77777777" w:rsidR="004E0798" w:rsidRDefault="004E0798" w:rsidP="00A964DB"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不拘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歲以上、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歲以下</w:t>
            </w:r>
          </w:p>
        </w:tc>
      </w:tr>
      <w:tr w:rsidR="004E0798" w14:paraId="4B4F2BCB" w14:textId="77777777" w:rsidTr="00A964DB">
        <w:trPr>
          <w:cantSplit/>
          <w:trHeight w:val="519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DC2F36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  <w:bottom w:val="double" w:sz="4" w:space="0" w:color="auto"/>
            </w:tcBorders>
            <w:vAlign w:val="center"/>
          </w:tcPr>
          <w:p w14:paraId="330C1671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待遇</w:t>
            </w:r>
          </w:p>
        </w:tc>
        <w:tc>
          <w:tcPr>
            <w:tcW w:w="9171" w:type="dxa"/>
            <w:gridSpan w:val="16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71C5C623" w14:textId="77777777" w:rsidR="004E0798" w:rsidRDefault="004E0798" w:rsidP="00A964DB">
            <w:r>
              <w:rPr>
                <w:rFonts w:eastAsia="標楷體" w:hint="eastAsia"/>
              </w:rPr>
              <w:t>月薪</w:t>
            </w:r>
            <w:r>
              <w:rPr>
                <w:rFonts w:hint="eastAsia"/>
              </w:rPr>
              <w:t>（</w:t>
            </w:r>
            <w:r>
              <w:rPr>
                <w:u w:val="single"/>
              </w:rPr>
              <w:t xml:space="preserve">          </w:t>
            </w:r>
            <w:r>
              <w:rPr>
                <w:rFonts w:eastAsia="標楷體" w:hint="eastAsia"/>
              </w:rPr>
              <w:t>元</w:t>
            </w:r>
            <w:r>
              <w:rPr>
                <w:rFonts w:hint="eastAsia"/>
              </w:rPr>
              <w:t>）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時薪</w:t>
            </w:r>
            <w:r>
              <w:t>(</w:t>
            </w:r>
            <w:r>
              <w:rPr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元</w:t>
            </w:r>
            <w:r>
              <w:t xml:space="preserve">)   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面議</w:t>
            </w:r>
          </w:p>
        </w:tc>
      </w:tr>
      <w:tr w:rsidR="004E0798" w14:paraId="2E7DE905" w14:textId="77777777">
        <w:trPr>
          <w:cantSplit/>
          <w:trHeight w:val="3657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4FE6FC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工作內容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bottom w:val="double" w:sz="4" w:space="0" w:color="auto"/>
              <w:right w:val="thinThickSmallGap" w:sz="24" w:space="0" w:color="auto"/>
            </w:tcBorders>
          </w:tcPr>
          <w:p w14:paraId="0F5D1C07" w14:textId="77777777" w:rsidR="004E0798" w:rsidRDefault="004E0798">
            <w:pPr>
              <w:spacing w:before="120"/>
            </w:pPr>
            <w:r>
              <w:rPr>
                <w:rFonts w:eastAsia="標楷體" w:hint="eastAsia"/>
              </w:rPr>
              <w:t>主要職責</w:t>
            </w:r>
            <w:r>
              <w:rPr>
                <w:rFonts w:hint="eastAsia"/>
              </w:rPr>
              <w:t>：</w:t>
            </w:r>
          </w:p>
          <w:p w14:paraId="02090127" w14:textId="77777777" w:rsidR="004E0798" w:rsidRDefault="004E0798" w:rsidP="00700587">
            <w:pPr>
              <w:spacing w:before="120"/>
            </w:pPr>
          </w:p>
        </w:tc>
      </w:tr>
      <w:tr w:rsidR="004E0798" w14:paraId="0E1A5FFE" w14:textId="77777777">
        <w:trPr>
          <w:cantSplit/>
          <w:trHeight w:val="4102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14:paraId="2F6132F8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lastRenderedPageBreak/>
              <w:t>附加條件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right w:val="thinThickSmallGap" w:sz="24" w:space="0" w:color="auto"/>
            </w:tcBorders>
          </w:tcPr>
          <w:p w14:paraId="3EED2FE2" w14:textId="77777777" w:rsidR="004E0798" w:rsidRDefault="004800DE">
            <w:pPr>
              <w:spacing w:before="120"/>
              <w:rPr>
                <w:rFonts w:eastAsia="標楷體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一、語文能力：</w:t>
            </w:r>
          </w:p>
          <w:p w14:paraId="2C52B823" w14:textId="77777777" w:rsidR="004E0798" w:rsidRDefault="004E0798">
            <w:pPr>
              <w:spacing w:before="120"/>
              <w:ind w:left="240"/>
              <w:rPr>
                <w:rFonts w:eastAsia="標楷體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一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精通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台語</w:t>
            </w:r>
            <w:r>
              <w:rPr>
                <w:rFonts w:eastAsia="標楷體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英語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日語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客語</w:t>
            </w:r>
            <w:r>
              <w:rPr>
                <w:rFonts w:eastAsia="標楷體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</w:t>
            </w:r>
            <w:r w:rsidR="004800DE">
              <w:rPr>
                <w:rFonts w:eastAsia="標楷體" w:hint="eastAsia"/>
              </w:rPr>
              <w:t>他</w:t>
            </w:r>
            <w:r w:rsidR="00581DCA">
              <w:rPr>
                <w:rFonts w:eastAsia="標楷體"/>
                <w:u w:val="single"/>
              </w:rPr>
              <w:t xml:space="preserve">     </w:t>
            </w:r>
            <w:r w:rsidR="00581DCA">
              <w:rPr>
                <w:rFonts w:eastAsia="標楷體" w:hint="eastAsia"/>
                <w:u w:val="single"/>
              </w:rPr>
              <w:t xml:space="preserve">       </w:t>
            </w:r>
            <w:r w:rsidR="00581DCA">
              <w:rPr>
                <w:rFonts w:eastAsia="標楷體"/>
                <w:u w:val="single"/>
              </w:rPr>
              <w:t xml:space="preserve">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>
              <w:rPr>
                <w:rFonts w:eastAsia="標楷體"/>
                <w:u w:val="single"/>
              </w:rPr>
              <w:t xml:space="preserve">     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</w:p>
          <w:p w14:paraId="7C6ED1AE" w14:textId="77777777" w:rsidR="004E0798" w:rsidRDefault="004E0798">
            <w:pPr>
              <w:spacing w:before="120"/>
              <w:ind w:left="240"/>
              <w:rPr>
                <w:rFonts w:eastAsia="標楷體"/>
                <w:u w:val="single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二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略通</w:t>
            </w:r>
            <w:r>
              <w:rPr>
                <w:rFonts w:eastAsia="標楷體"/>
              </w:rP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台語</w:t>
            </w:r>
            <w: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英語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日語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客語</w:t>
            </w:r>
            <w:r>
              <w:rPr>
                <w:rFonts w:eastAsia="標楷體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</w:t>
            </w:r>
            <w:r w:rsidR="004800DE">
              <w:rPr>
                <w:rFonts w:eastAsia="標楷體" w:hint="eastAsia"/>
              </w:rPr>
              <w:t>他</w:t>
            </w:r>
            <w:r w:rsidR="00581DCA">
              <w:rPr>
                <w:rFonts w:eastAsia="標楷體"/>
                <w:u w:val="single"/>
              </w:rPr>
              <w:t xml:space="preserve">     </w:t>
            </w:r>
            <w:r w:rsidR="00581DCA">
              <w:rPr>
                <w:rFonts w:eastAsia="標楷體" w:hint="eastAsia"/>
                <w:u w:val="single"/>
              </w:rPr>
              <w:t xml:space="preserve">       </w:t>
            </w:r>
            <w:r w:rsidR="00581DCA">
              <w:rPr>
                <w:rFonts w:eastAsia="標楷體"/>
                <w:u w:val="single"/>
              </w:rPr>
              <w:t xml:space="preserve">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>
              <w:rPr>
                <w:rFonts w:eastAsia="標楷體"/>
                <w:u w:val="single"/>
              </w:rPr>
              <w:t xml:space="preserve">     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</w:p>
          <w:p w14:paraId="426EFE8A" w14:textId="77777777" w:rsidR="004800DE" w:rsidRDefault="004800DE">
            <w:pPr>
              <w:spacing w:before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二、電腦技能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（請列舉勝任此職位應具備的技能項目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，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Word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排版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Excel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樞紐分析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PowerPoint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編排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網頁美工設計</w:t>
            </w:r>
          </w:p>
          <w:p w14:paraId="3727D790" w14:textId="77777777" w:rsidR="004E0798" w:rsidRDefault="004800DE">
            <w:pPr>
              <w:spacing w:before="120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        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統計軟體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其他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</w:t>
            </w:r>
            <w:r w:rsidR="00214BBC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         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</w:p>
          <w:p w14:paraId="0E858A94" w14:textId="77777777" w:rsidR="004800DE" w:rsidRDefault="004800DE" w:rsidP="004800DE">
            <w:pPr>
              <w:spacing w:before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三、專業證照</w:t>
            </w:r>
            <w:r w:rsidR="004E0798">
              <w:rPr>
                <w:rFonts w:ascii="標楷體" w:eastAsia="標楷體"/>
              </w:rPr>
              <w:t>/</w:t>
            </w:r>
            <w:r w:rsidR="004E0798">
              <w:rPr>
                <w:rFonts w:eastAsia="標楷體" w:hint="eastAsia"/>
              </w:rPr>
              <w:t>資格</w:t>
            </w:r>
            <w:r w:rsidR="004E0798">
              <w:rPr>
                <w:rFonts w:hint="eastAsia"/>
              </w:rPr>
              <w:t>：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（請列舉勝任此職位應具備的證照或資格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，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例如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：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環工技師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甲廢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甲空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乙勞</w:t>
            </w:r>
            <w:r>
              <w:rPr>
                <w:rFonts w:eastAsia="標楷體"/>
                <w:color w:val="808080"/>
                <w:sz w:val="16"/>
                <w:szCs w:val="16"/>
              </w:rPr>
              <w:t>………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</w:p>
          <w:p w14:paraId="34220C62" w14:textId="77777777" w:rsidR="004108A2" w:rsidRDefault="004108A2" w:rsidP="004108A2">
            <w:pPr>
              <w:spacing w:before="120"/>
              <w:ind w:firstLineChars="20" w:firstLine="32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</w:t>
            </w:r>
            <w:r w:rsidRPr="004108A2">
              <w:rPr>
                <w:rFonts w:eastAsia="標楷體" w:hint="eastAsia"/>
              </w:rPr>
              <w:t>說明：</w:t>
            </w:r>
          </w:p>
          <w:p w14:paraId="1941E36C" w14:textId="77777777" w:rsidR="004E0798" w:rsidRDefault="004E0798">
            <w:pPr>
              <w:spacing w:before="120" w:after="120"/>
              <w:rPr>
                <w:rFonts w:eastAsia="標楷體"/>
              </w:rPr>
            </w:pPr>
            <w:r>
              <w:rPr>
                <w:u w:val="single"/>
              </w:rPr>
              <w:t xml:space="preserve">                                           </w:t>
            </w:r>
          </w:p>
          <w:p w14:paraId="0FBE5538" w14:textId="77777777" w:rsidR="004800DE" w:rsidRDefault="004800DE">
            <w:pPr>
              <w:spacing w:before="120" w:after="120"/>
              <w:rPr>
                <w:rFonts w:ascii="標楷體" w:eastAsia="標楷體" w:hAnsi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四、其它：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（請列舉</w:t>
            </w:r>
            <w:r w:rsidR="004E0798">
              <w:rPr>
                <w:rFonts w:ascii="Times New Roman" w:eastAsia="標楷體" w:hAnsi="Times New Roman"/>
                <w:color w:val="808080"/>
                <w:sz w:val="16"/>
                <w:szCs w:val="16"/>
              </w:rPr>
              <w:t>3~4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項勝任此職位應具備的職能項目，參考職能：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責任感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文字編輯能力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溝通協調能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力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主動積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極</w:t>
            </w:r>
          </w:p>
          <w:p w14:paraId="13D7F48D" w14:textId="77777777" w:rsidR="00581DCA" w:rsidRDefault="004800DE">
            <w:pPr>
              <w:spacing w:before="120" w:after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             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反應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佳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組織</w:t>
            </w:r>
            <w:r w:rsidR="004E0798">
              <w:rPr>
                <w:rFonts w:eastAsia="標楷體"/>
                <w:color w:val="808080"/>
                <w:sz w:val="16"/>
                <w:szCs w:val="16"/>
              </w:rPr>
              <w:t>/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邏輯能力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強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人際互動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佳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有強烈企圖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心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能獨立作業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="00634FF6"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團隊合作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創新精進</w:t>
            </w:r>
          </w:p>
          <w:p w14:paraId="5ECD8955" w14:textId="77777777" w:rsidR="004E0798" w:rsidRDefault="00581DCA" w:rsidP="00214BBC">
            <w:pPr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       </w:t>
            </w:r>
            <w:r w:rsidR="004800DE"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="004800DE"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800DE">
              <w:rPr>
                <w:rFonts w:eastAsia="標楷體" w:hint="eastAsia"/>
                <w:color w:val="808080"/>
                <w:sz w:val="16"/>
                <w:szCs w:val="16"/>
              </w:rPr>
              <w:t>其他</w:t>
            </w:r>
            <w:r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</w:t>
            </w:r>
            <w:r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                              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</w:p>
        </w:tc>
      </w:tr>
      <w:tr w:rsidR="004E0798" w14:paraId="4B902C06" w14:textId="77777777" w:rsidTr="00E825BE">
        <w:trPr>
          <w:cantSplit/>
          <w:trHeight w:val="56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14:paraId="24E14C25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其他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</w:tcBorders>
          </w:tcPr>
          <w:p w14:paraId="7232FC1C" w14:textId="77777777" w:rsidR="004E0798" w:rsidRDefault="004E0798">
            <w:pPr>
              <w:spacing w:before="120"/>
            </w:pPr>
            <w:r>
              <w:t xml:space="preserve"> </w:t>
            </w:r>
            <w:r>
              <w:rPr>
                <w:rFonts w:eastAsia="標楷體" w:hint="eastAsia"/>
              </w:rPr>
              <w:t>應徵方式</w:t>
            </w:r>
          </w:p>
        </w:tc>
        <w:tc>
          <w:tcPr>
            <w:tcW w:w="9000" w:type="dxa"/>
            <w:gridSpan w:val="15"/>
            <w:tcBorders>
              <w:top w:val="double" w:sz="4" w:space="0" w:color="auto"/>
              <w:right w:val="thinThickSmallGap" w:sz="24" w:space="0" w:color="auto"/>
            </w:tcBorders>
          </w:tcPr>
          <w:p w14:paraId="28FEA1C1" w14:textId="77777777"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t xml:space="preserve">e-mail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函寄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電洽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親洽</w:t>
            </w:r>
          </w:p>
        </w:tc>
      </w:tr>
      <w:tr w:rsidR="004E0798" w14:paraId="284C94DC" w14:textId="77777777" w:rsidTr="00E825BE">
        <w:trPr>
          <w:cantSplit/>
          <w:trHeight w:val="560"/>
        </w:trPr>
        <w:tc>
          <w:tcPr>
            <w:tcW w:w="540" w:type="dxa"/>
            <w:vMerge/>
            <w:tcBorders>
              <w:left w:val="thickThinSmallGap" w:sz="24" w:space="0" w:color="auto"/>
              <w:right w:val="double" w:sz="4" w:space="0" w:color="auto"/>
            </w:tcBorders>
          </w:tcPr>
          <w:p w14:paraId="74F5C3E2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80" w:type="dxa"/>
            <w:gridSpan w:val="3"/>
            <w:tcBorders>
              <w:left w:val="nil"/>
            </w:tcBorders>
            <w:vAlign w:val="center"/>
          </w:tcPr>
          <w:p w14:paraId="1368AFE9" w14:textId="77777777"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</w:rPr>
              <w:t>進用方式</w:t>
            </w:r>
          </w:p>
        </w:tc>
        <w:tc>
          <w:tcPr>
            <w:tcW w:w="9000" w:type="dxa"/>
            <w:gridSpan w:val="15"/>
            <w:tcBorders>
              <w:right w:val="thinThickSmallGap" w:sz="24" w:space="0" w:color="auto"/>
            </w:tcBorders>
          </w:tcPr>
          <w:p w14:paraId="32314C65" w14:textId="77777777" w:rsidR="004E0798" w:rsidRDefault="004E0798" w:rsidP="00700587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試用</w:t>
            </w:r>
            <w:r>
              <w:rPr>
                <w:rFonts w:eastAsia="標楷體"/>
                <w:u w:val="single"/>
              </w:rPr>
              <w:t xml:space="preserve"> </w:t>
            </w:r>
            <w:r w:rsidR="00700587">
              <w:rPr>
                <w:rFonts w:eastAsia="標楷體" w:hint="eastAsia"/>
                <w:u w:val="single"/>
              </w:rPr>
              <w:t xml:space="preserve">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聘用</w:t>
            </w:r>
            <w:r>
              <w:rPr>
                <w:rFonts w:eastAsia="標楷體"/>
              </w:rPr>
              <w:t>/</w:t>
            </w:r>
            <w:r>
              <w:rPr>
                <w:rFonts w:eastAsia="標楷體" w:hint="eastAsia"/>
              </w:rPr>
              <w:t>定期契約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直接任用</w:t>
            </w:r>
          </w:p>
        </w:tc>
      </w:tr>
      <w:tr w:rsidR="004E0798" w14:paraId="287254A6" w14:textId="77777777" w:rsidTr="00E825BE">
        <w:trPr>
          <w:cantSplit/>
          <w:trHeight w:val="560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14:paraId="1CF7916B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80" w:type="dxa"/>
            <w:gridSpan w:val="3"/>
            <w:tcBorders>
              <w:left w:val="nil"/>
              <w:bottom w:val="double" w:sz="4" w:space="0" w:color="auto"/>
            </w:tcBorders>
            <w:vAlign w:val="center"/>
          </w:tcPr>
          <w:p w14:paraId="60927303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刊登媒體</w:t>
            </w:r>
          </w:p>
        </w:tc>
        <w:tc>
          <w:tcPr>
            <w:tcW w:w="9000" w:type="dxa"/>
            <w:gridSpan w:val="15"/>
            <w:tcBorders>
              <w:bottom w:val="double" w:sz="4" w:space="0" w:color="auto"/>
              <w:right w:val="thinThickSmallGap" w:sz="24" w:space="0" w:color="auto"/>
            </w:tcBorders>
          </w:tcPr>
          <w:p w14:paraId="6D531C52" w14:textId="77777777"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網路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報紙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學校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其他</w:t>
            </w:r>
            <w:r>
              <w:rPr>
                <w:rFonts w:eastAsia="標楷體"/>
                <w:u w:val="single"/>
              </w:rPr>
              <w:t xml:space="preserve">               </w:t>
            </w:r>
          </w:p>
        </w:tc>
      </w:tr>
      <w:tr w:rsidR="004E0798" w14:paraId="718F6F21" w14:textId="77777777" w:rsidTr="00E825BE">
        <w:trPr>
          <w:cantSplit/>
          <w:trHeight w:val="560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14:paraId="45263CA5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部門審核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66F165B3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主管</w:t>
            </w:r>
          </w:p>
        </w:tc>
        <w:tc>
          <w:tcPr>
            <w:tcW w:w="4129" w:type="dxa"/>
            <w:gridSpan w:val="8"/>
            <w:tcBorders>
              <w:top w:val="double" w:sz="4" w:space="0" w:color="auto"/>
              <w:bottom w:val="double" w:sz="4" w:space="0" w:color="auto"/>
            </w:tcBorders>
          </w:tcPr>
          <w:p w14:paraId="55D7631C" w14:textId="77777777" w:rsidR="004E0798" w:rsidRDefault="004E0798">
            <w:pPr>
              <w:spacing w:before="120"/>
            </w:pPr>
          </w:p>
        </w:tc>
        <w:tc>
          <w:tcPr>
            <w:tcW w:w="11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3021645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</w:t>
            </w:r>
          </w:p>
        </w:tc>
        <w:tc>
          <w:tcPr>
            <w:tcW w:w="3711" w:type="dxa"/>
            <w:gridSpan w:val="4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421D1A86" w14:textId="77777777" w:rsidR="004E0798" w:rsidRDefault="004E0798">
            <w:pPr>
              <w:spacing w:before="120"/>
            </w:pPr>
          </w:p>
        </w:tc>
      </w:tr>
      <w:tr w:rsidR="004E0798" w14:paraId="05BB7ACE" w14:textId="77777777" w:rsidTr="00E825BE">
        <w:trPr>
          <w:cantSplit/>
          <w:trHeight w:val="560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A726C6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人資室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75872F0D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意見</w:t>
            </w:r>
          </w:p>
        </w:tc>
        <w:tc>
          <w:tcPr>
            <w:tcW w:w="4129" w:type="dxa"/>
            <w:gridSpan w:val="8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E24FD9B" w14:textId="77777777" w:rsidR="004E0798" w:rsidRDefault="004E0798">
            <w:pPr>
              <w:ind w:firstLineChars="25" w:firstLine="50"/>
              <w:rPr>
                <w:rFonts w:ascii="華康瘦金體" w:eastAsia="華康瘦金體"/>
              </w:rPr>
            </w:pPr>
            <w:r>
              <w:rPr>
                <w:rFonts w:hint="eastAsia"/>
              </w:rPr>
              <w:t>□</w:t>
            </w:r>
            <w:r>
              <w:rPr>
                <w:rFonts w:ascii="標楷體" w:eastAsia="標楷體" w:hint="eastAsia"/>
              </w:rPr>
              <w:t>將進行招募作業</w:t>
            </w:r>
          </w:p>
          <w:p w14:paraId="4C221520" w14:textId="77777777" w:rsidR="004E0798" w:rsidRDefault="004800DE">
            <w:pPr>
              <w:spacing w:before="60" w:after="60"/>
              <w:ind w:firstLineChars="25" w:firstLine="50"/>
              <w:rPr>
                <w:rFonts w:ascii="華康瘦金體" w:eastAsia="華康瘦金體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ascii="標楷體" w:eastAsia="標楷體" w:hint="eastAsia"/>
              </w:rPr>
              <w:t>建議招募方式</w:t>
            </w:r>
            <w:r w:rsidR="004E0798">
              <w:rPr>
                <w:rFonts w:ascii="華康瘦金體" w:eastAsia="華康瘦金體" w:hint="eastAsia"/>
              </w:rPr>
              <w:t>：</w:t>
            </w:r>
          </w:p>
          <w:p w14:paraId="52914317" w14:textId="77777777" w:rsidR="004E0798" w:rsidRDefault="004800DE">
            <w:pPr>
              <w:ind w:firstLineChars="25" w:firstLine="50"/>
            </w:pPr>
            <w:r>
              <w:rPr>
                <w:rFonts w:hint="eastAsia"/>
              </w:rPr>
              <w:t>□</w:t>
            </w:r>
            <w:r w:rsidR="004E0798">
              <w:rPr>
                <w:rFonts w:ascii="標楷體" w:eastAsia="標楷體" w:hint="eastAsia"/>
              </w:rPr>
              <w:t>其它建議</w:t>
            </w:r>
            <w:r w:rsidR="004E0798">
              <w:rPr>
                <w:rFonts w:ascii="華康瘦金體" w:eastAsia="華康瘦金體" w:hint="eastAsia"/>
              </w:rPr>
              <w:t>：</w:t>
            </w:r>
            <w:r w:rsidR="004E0798">
              <w:t xml:space="preserve"> </w:t>
            </w:r>
          </w:p>
        </w:tc>
        <w:tc>
          <w:tcPr>
            <w:tcW w:w="11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9C7BAB9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招募承辦</w:t>
            </w:r>
          </w:p>
        </w:tc>
        <w:tc>
          <w:tcPr>
            <w:tcW w:w="3711" w:type="dxa"/>
            <w:gridSpan w:val="4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6E531E3A" w14:textId="77777777" w:rsidR="004E0798" w:rsidRDefault="004E0798">
            <w:pPr>
              <w:spacing w:before="120"/>
            </w:pPr>
          </w:p>
        </w:tc>
      </w:tr>
      <w:tr w:rsidR="004E0798" w14:paraId="1587EFBC" w14:textId="77777777">
        <w:trPr>
          <w:cantSplit/>
          <w:trHeight w:val="48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14:paraId="0462DB53" w14:textId="77777777"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  <w:b/>
                <w:sz w:val="28"/>
              </w:rPr>
              <w:t>核示</w:t>
            </w:r>
          </w:p>
        </w:tc>
        <w:tc>
          <w:tcPr>
            <w:tcW w:w="3360" w:type="dxa"/>
            <w:gridSpan w:val="5"/>
            <w:tcBorders>
              <w:top w:val="double" w:sz="4" w:space="0" w:color="auto"/>
              <w:left w:val="nil"/>
            </w:tcBorders>
            <w:vAlign w:val="center"/>
          </w:tcPr>
          <w:p w14:paraId="5F84B240" w14:textId="77777777"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  <w:sz w:val="28"/>
              </w:rPr>
              <w:t>總經理</w:t>
            </w:r>
          </w:p>
        </w:tc>
        <w:tc>
          <w:tcPr>
            <w:tcW w:w="3360" w:type="dxa"/>
            <w:gridSpan w:val="11"/>
            <w:tcBorders>
              <w:top w:val="double" w:sz="4" w:space="0" w:color="auto"/>
            </w:tcBorders>
            <w:vAlign w:val="center"/>
          </w:tcPr>
          <w:p w14:paraId="00B73CD0" w14:textId="77777777" w:rsidR="004E0798" w:rsidRDefault="004E0798">
            <w:pPr>
              <w:spacing w:before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副總經理</w:t>
            </w:r>
          </w:p>
        </w:tc>
        <w:tc>
          <w:tcPr>
            <w:tcW w:w="3360" w:type="dxa"/>
            <w:gridSpan w:val="2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10A498D5" w14:textId="32ED202A" w:rsidR="004E0798" w:rsidRDefault="004E0798">
            <w:pPr>
              <w:spacing w:before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協理</w:t>
            </w:r>
          </w:p>
        </w:tc>
      </w:tr>
      <w:tr w:rsidR="004E0798" w14:paraId="0FD099D5" w14:textId="77777777">
        <w:trPr>
          <w:cantSplit/>
          <w:trHeight w:val="1493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14:paraId="1B04C1CC" w14:textId="77777777" w:rsidR="004E0798" w:rsidRDefault="004E0798">
            <w:pPr>
              <w:spacing w:before="120"/>
              <w:rPr>
                <w:rFonts w:eastAsia="標楷體"/>
                <w:noProof/>
                <w:sz w:val="28"/>
              </w:rPr>
            </w:pPr>
          </w:p>
        </w:tc>
        <w:tc>
          <w:tcPr>
            <w:tcW w:w="3360" w:type="dxa"/>
            <w:gridSpan w:val="5"/>
            <w:tcBorders>
              <w:left w:val="nil"/>
              <w:bottom w:val="double" w:sz="4" w:space="0" w:color="auto"/>
            </w:tcBorders>
          </w:tcPr>
          <w:p w14:paraId="208B7DAD" w14:textId="77777777" w:rsidR="004E0798" w:rsidRDefault="004E0798">
            <w:pPr>
              <w:spacing w:before="120"/>
              <w:rPr>
                <w:rFonts w:eastAsia="標楷體"/>
                <w:noProof/>
                <w:sz w:val="28"/>
              </w:rPr>
            </w:pPr>
          </w:p>
        </w:tc>
        <w:tc>
          <w:tcPr>
            <w:tcW w:w="3360" w:type="dxa"/>
            <w:gridSpan w:val="11"/>
            <w:tcBorders>
              <w:bottom w:val="double" w:sz="4" w:space="0" w:color="auto"/>
            </w:tcBorders>
          </w:tcPr>
          <w:p w14:paraId="2261076A" w14:textId="77777777" w:rsidR="004E0798" w:rsidRDefault="004E0798">
            <w:pPr>
              <w:spacing w:before="120"/>
            </w:pPr>
          </w:p>
        </w:tc>
        <w:tc>
          <w:tcPr>
            <w:tcW w:w="3360" w:type="dxa"/>
            <w:gridSpan w:val="2"/>
            <w:tcBorders>
              <w:bottom w:val="double" w:sz="4" w:space="0" w:color="auto"/>
              <w:right w:val="thinThickSmallGap" w:sz="24" w:space="0" w:color="auto"/>
            </w:tcBorders>
          </w:tcPr>
          <w:p w14:paraId="7F663A1E" w14:textId="77777777" w:rsidR="004E0798" w:rsidRDefault="004E0798">
            <w:pPr>
              <w:spacing w:before="120"/>
            </w:pPr>
          </w:p>
        </w:tc>
      </w:tr>
      <w:tr w:rsidR="004E0798" w14:paraId="5B87405C" w14:textId="77777777">
        <w:trPr>
          <w:cantSplit/>
          <w:trHeight w:val="1089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14:paraId="50AA4516" w14:textId="77777777" w:rsidR="004E0798" w:rsidRDefault="004E0798">
            <w:pPr>
              <w:spacing w:before="120"/>
              <w:jc w:val="center"/>
              <w:rPr>
                <w:rFonts w:eastAsia="標楷體"/>
                <w:noProof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後續作業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2F294C7D" w14:textId="77777777" w:rsidR="004E0798" w:rsidRDefault="004E0798">
            <w:pPr>
              <w:spacing w:before="60" w:after="60"/>
              <w:rPr>
                <w:rFonts w:ascii="華康瘦金體" w:eastAsia="華康瘦金體"/>
              </w:rPr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已展開召募作業</w:t>
            </w:r>
          </w:p>
          <w:p w14:paraId="5E6815AD" w14:textId="77777777" w:rsidR="004E0798" w:rsidRDefault="004E0798">
            <w:pPr>
              <w:spacing w:before="60" w:after="60"/>
              <w:rPr>
                <w:rFonts w:ascii="華康瘦金體" w:eastAsia="華康瘦金體"/>
              </w:rPr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已於　　　填缺</w:t>
            </w:r>
          </w:p>
          <w:p w14:paraId="5A146583" w14:textId="77777777" w:rsidR="004E0798" w:rsidRDefault="004E0798">
            <w:pPr>
              <w:spacing w:before="60" w:after="60"/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已逾有效期限並知會用人單位</w:t>
            </w:r>
          </w:p>
        </w:tc>
      </w:tr>
    </w:tbl>
    <w:p w14:paraId="6EBCE73B" w14:textId="77777777" w:rsidR="004E0798" w:rsidRDefault="004E0798">
      <w:pPr>
        <w:autoSpaceDE w:val="0"/>
        <w:autoSpaceDN w:val="0"/>
        <w:spacing w:line="240" w:lineRule="atLeast"/>
        <w:textAlignment w:val="bottom"/>
      </w:pPr>
    </w:p>
    <w:sectPr w:rsidR="004E0798" w:rsidSect="001C4CF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6" w:h="16834"/>
      <w:pgMar w:top="907" w:right="851" w:bottom="540" w:left="851" w:header="907" w:footer="1327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516AD" w14:textId="77777777" w:rsidR="008752AA" w:rsidRDefault="008752AA">
      <w:r>
        <w:separator/>
      </w:r>
    </w:p>
  </w:endnote>
  <w:endnote w:type="continuationSeparator" w:id="0">
    <w:p w14:paraId="45D97206" w14:textId="77777777" w:rsidR="008752AA" w:rsidRDefault="00875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瘦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文鼎粗黑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Minion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BC30E" w14:textId="77777777" w:rsidR="004E0798" w:rsidRDefault="004E079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6386CAD2" w14:textId="77777777" w:rsidR="004E0798" w:rsidRDefault="004E07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D07A4" w14:textId="77777777" w:rsidR="004E0798" w:rsidRDefault="004E079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092E">
      <w:rPr>
        <w:rStyle w:val="af0"/>
        <w:noProof/>
      </w:rPr>
      <w:t>2</w:t>
    </w:r>
    <w:r>
      <w:rPr>
        <w:rStyle w:val="af0"/>
      </w:rPr>
      <w:fldChar w:fldCharType="end"/>
    </w:r>
  </w:p>
  <w:p w14:paraId="477B17AA" w14:textId="77777777" w:rsidR="004E0798" w:rsidRDefault="004E0798">
    <w:pPr>
      <w:pStyle w:val="a9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AFBEE" w14:textId="77777777" w:rsidR="004E0798" w:rsidRDefault="004E0798">
    <w:pPr>
      <w:pStyle w:val="a9"/>
      <w:jc w:val="center"/>
      <w:rPr>
        <w:rFonts w:ascii="Minion" w:hAnsi="Minion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D5092E">
      <w:rPr>
        <w:rStyle w:val="af0"/>
        <w:noProof/>
      </w:rPr>
      <w:t>1</w:t>
    </w:r>
    <w:r>
      <w:rPr>
        <w:rStyle w:val="af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77477" w14:textId="77777777" w:rsidR="008752AA" w:rsidRDefault="008752AA">
      <w:r>
        <w:separator/>
      </w:r>
    </w:p>
  </w:footnote>
  <w:footnote w:type="continuationSeparator" w:id="0">
    <w:p w14:paraId="39CDB825" w14:textId="77777777" w:rsidR="008752AA" w:rsidRDefault="00875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4BE6A" w14:textId="7B0A3819" w:rsidR="004E0798" w:rsidRDefault="00D201E5" w:rsidP="00D201E5">
    <w:pPr>
      <w:pStyle w:val="ab"/>
      <w:tabs>
        <w:tab w:val="right" w:pos="10560"/>
      </w:tabs>
      <w:spacing w:line="360" w:lineRule="auto"/>
      <w:ind w:rightChars="-55" w:right="-11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6B8401E" wp14:editId="20F74CA1">
              <wp:simplePos x="0" y="0"/>
              <wp:positionH relativeFrom="column">
                <wp:posOffset>4973320</wp:posOffset>
              </wp:positionH>
              <wp:positionV relativeFrom="paragraph">
                <wp:posOffset>218440</wp:posOffset>
              </wp:positionV>
              <wp:extent cx="1502410" cy="551815"/>
              <wp:effectExtent l="0" t="0" r="0" b="0"/>
              <wp:wrapNone/>
              <wp:docPr id="49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55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2513D" w14:textId="77777777" w:rsidR="00D5092E" w:rsidRPr="00D5092E" w:rsidRDefault="00D5092E" w:rsidP="00D5092E">
                          <w:pPr>
                            <w:spacing w:line="280" w:lineRule="atLeast"/>
                            <w:jc w:val="right"/>
                            <w:rPr>
                              <w:rFonts w:ascii="微軟正黑體" w:eastAsia="微軟正黑體" w:hAnsi="微軟正黑體"/>
                              <w:color w:val="FFFFFF"/>
                              <w:sz w:val="28"/>
                              <w:szCs w:val="28"/>
                            </w:rPr>
                          </w:pPr>
                          <w:r w:rsidRPr="00D5092E"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人員聘僱申請表</w:t>
                          </w:r>
                        </w:p>
                        <w:p w14:paraId="7B637868" w14:textId="06208A36" w:rsidR="00D5092E" w:rsidRDefault="00D5092E" w:rsidP="00D5092E">
                          <w:pPr>
                            <w:wordWrap w:val="0"/>
                            <w:spacing w:line="22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</w:t>
                          </w:r>
                          <w:r w:rsidR="00D201E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13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.0</w:t>
                          </w:r>
                          <w:r w:rsidR="00D201E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8401E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391.6pt;margin-top:17.2pt;width:118.3pt;height:4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" filled="f" stroked="f">
              <v:textbox inset=",.3mm,,2.3mm">
                <w:txbxContent>
                  <w:p w14:paraId="4E32513D" w14:textId="77777777" w:rsidR="00D5092E" w:rsidRPr="00D5092E" w:rsidRDefault="00D5092E" w:rsidP="00D5092E">
                    <w:pPr>
                      <w:spacing w:line="280" w:lineRule="atLeast"/>
                      <w:jc w:val="right"/>
                      <w:rPr>
                        <w:rFonts w:ascii="微軟正黑體" w:eastAsia="微軟正黑體" w:hAnsi="微軟正黑體"/>
                        <w:color w:val="FFFFFF"/>
                        <w:sz w:val="28"/>
                        <w:szCs w:val="28"/>
                      </w:rPr>
                    </w:pPr>
                    <w:r w:rsidRPr="00D5092E"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人員聘僱申請表</w:t>
                    </w:r>
                  </w:p>
                  <w:p w14:paraId="7B637868" w14:textId="06208A36" w:rsidR="00D5092E" w:rsidRDefault="00D5092E" w:rsidP="00D5092E">
                    <w:pPr>
                      <w:wordWrap w:val="0"/>
                      <w:spacing w:line="220" w:lineRule="atLeast"/>
                      <w:jc w:val="right"/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</w:t>
                    </w:r>
                    <w:r w:rsidR="00D201E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13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.0</w:t>
                    </w:r>
                    <w:r w:rsidR="00D201E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8A3B2B" wp14:editId="5217059A">
              <wp:simplePos x="0" y="0"/>
              <wp:positionH relativeFrom="column">
                <wp:posOffset>114300</wp:posOffset>
              </wp:positionH>
              <wp:positionV relativeFrom="paragraph">
                <wp:posOffset>320675</wp:posOffset>
              </wp:positionV>
              <wp:extent cx="2390775" cy="376555"/>
              <wp:effectExtent l="0" t="0" r="0" b="4445"/>
              <wp:wrapNone/>
              <wp:docPr id="2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E9A62" w14:textId="77777777" w:rsidR="004E0798" w:rsidRDefault="004E079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4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7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8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0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12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15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6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9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0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2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8A3B2B" id="Group 2" o:spid="_x0000_s1027" style="position:absolute;margin-left:9pt;margin-top:25.25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">
              <v:shape id="Text Box 3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14:paraId="0D1E9A62" w14:textId="77777777" w:rsidR="004E0798" w:rsidRDefault="004E079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4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" strokecolor="silver" strokeweight=".6pt"/>
                <v:rect id="Rectangle 6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shape id="Freeform 7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8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9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0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1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" fillcolor="maroon" stroked="f"/>
                <v:group id="Group 12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13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4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5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6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7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8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" path="m,l126,,79,68,2,33,,xe" stroked="f">
                  <v:path arrowok="t" o:connecttype="custom" o:connectlocs="0,0;126,0;79,68;2,33;0,0" o:connectangles="0,0,0,0,0"/>
                </v:shape>
                <v:shape id="Freeform 19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0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1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2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4E0798">
      <w:t xml:space="preserve"> </w:t>
    </w:r>
    <w:r>
      <w:object w:dxaOrig="10190" w:dyaOrig="870" w14:anchorId="25F2EC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9.5pt;height:43.5pt">
          <v:imagedata r:id="rId1" o:title=""/>
        </v:shape>
        <o:OLEObject Type="Embed" ProgID="Word.Picture.8" ShapeID="_x0000_i1025" DrawAspect="Content" ObjectID="_1804679514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0144B" w14:textId="77777777" w:rsidR="004E0798" w:rsidRDefault="00D5092E">
    <w:pPr>
      <w:pStyle w:val="ab"/>
      <w:tabs>
        <w:tab w:val="right" w:pos="10560"/>
      </w:tabs>
      <w:spacing w:line="360" w:lineRule="auto"/>
      <w:ind w:rightChars="-55" w:right="-11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8C9E51" wp14:editId="5EA28222">
              <wp:simplePos x="0" y="0"/>
              <wp:positionH relativeFrom="column">
                <wp:posOffset>5005920</wp:posOffset>
              </wp:positionH>
              <wp:positionV relativeFrom="paragraph">
                <wp:posOffset>260195</wp:posOffset>
              </wp:positionV>
              <wp:extent cx="1502937" cy="552091"/>
              <wp:effectExtent l="0" t="0" r="0" b="0"/>
              <wp:wrapNone/>
              <wp:docPr id="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937" cy="5520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8AAA3" w14:textId="77777777" w:rsidR="004E0798" w:rsidRPr="00D5092E" w:rsidRDefault="004E0798" w:rsidP="00D5092E">
                          <w:pPr>
                            <w:spacing w:line="280" w:lineRule="atLeast"/>
                            <w:jc w:val="right"/>
                            <w:rPr>
                              <w:rFonts w:ascii="微軟正黑體" w:eastAsia="微軟正黑體" w:hAnsi="微軟正黑體"/>
                              <w:color w:val="FFFFFF"/>
                              <w:sz w:val="28"/>
                              <w:szCs w:val="28"/>
                            </w:rPr>
                          </w:pPr>
                          <w:r w:rsidRPr="00D5092E"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人員聘僱申請表</w:t>
                          </w:r>
                        </w:p>
                        <w:p w14:paraId="77C71C75" w14:textId="1E3321A2" w:rsidR="004E0798" w:rsidRDefault="004E0798" w:rsidP="00D5092E">
                          <w:pPr>
                            <w:wordWrap w:val="0"/>
                            <w:spacing w:line="220" w:lineRule="atLeast"/>
                            <w:jc w:val="right"/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</w:t>
                          </w:r>
                          <w:r w:rsidR="00D201E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140CF6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4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.0</w:t>
                          </w:r>
                          <w:r w:rsidR="00140CF6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8C9E51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394.15pt;margin-top:20.5pt;width:118.35pt;height:4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" filled="f" stroked="f">
              <v:textbox inset=",.3mm,,2.3mm">
                <w:txbxContent>
                  <w:p w14:paraId="4D48AAA3" w14:textId="77777777" w:rsidR="004E0798" w:rsidRPr="00D5092E" w:rsidRDefault="004E0798" w:rsidP="00D5092E">
                    <w:pPr>
                      <w:spacing w:line="280" w:lineRule="atLeast"/>
                      <w:jc w:val="right"/>
                      <w:rPr>
                        <w:rFonts w:ascii="微軟正黑體" w:eastAsia="微軟正黑體" w:hAnsi="微軟正黑體"/>
                        <w:color w:val="FFFFFF"/>
                        <w:sz w:val="28"/>
                        <w:szCs w:val="28"/>
                      </w:rPr>
                    </w:pPr>
                    <w:r w:rsidRPr="00D5092E"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人員聘僱申請表</w:t>
                    </w:r>
                  </w:p>
                  <w:p w14:paraId="77C71C75" w14:textId="1E3321A2" w:rsidR="004E0798" w:rsidRDefault="004E0798" w:rsidP="00D5092E">
                    <w:pPr>
                      <w:wordWrap w:val="0"/>
                      <w:spacing w:line="220" w:lineRule="atLeast"/>
                      <w:jc w:val="right"/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</w:t>
                    </w:r>
                    <w:r w:rsidR="00D201E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</w:t>
                    </w:r>
                    <w:r w:rsidR="00140CF6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4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.0</w:t>
                    </w:r>
                    <w:r w:rsidR="00140CF6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B3141F"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1B674418" wp14:editId="63AC1C37">
              <wp:simplePos x="0" y="0"/>
              <wp:positionH relativeFrom="column">
                <wp:posOffset>171450</wp:posOffset>
              </wp:positionH>
              <wp:positionV relativeFrom="paragraph">
                <wp:posOffset>285750</wp:posOffset>
              </wp:positionV>
              <wp:extent cx="2390775" cy="376555"/>
              <wp:effectExtent l="9525" t="9525" r="0" b="4445"/>
              <wp:wrapNone/>
              <wp:docPr id="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9209F" w14:textId="77777777" w:rsidR="004E0798" w:rsidRDefault="004E079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25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8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9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0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1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33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3" name="Freeform 3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35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7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8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9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0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1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2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3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674418" id="Group 23" o:spid="_x0000_s1049" style="position:absolute;margin-left:13.5pt;margin-top:22.5pt;width:188.25pt;height:29.65pt;z-index:25165568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tgNBQAAHyS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">
              <v:shape id="Text Box 24" o:spid="_x0000_s1050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B79209F" w14:textId="77777777" w:rsidR="004E0798" w:rsidRDefault="004E079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25" o:spid="_x0000_s1051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26" o:spid="_x0000_s1052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kZwAAAANoAAAAPAAAAZHJzL2Rvd25yZXYueG1sRI/NigIx&#10;EITvC75DaMHbmlHQ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iBFpGcAAAADaAAAADwAAAAAA&#10;AAAAAAAAAAAHAgAAZHJzL2Rvd25yZXYueG1sUEsFBgAAAAADAAMAtwAAAPQCAAAAAA==&#10;" strokecolor="silver" strokeweight=".6pt"/>
                <v:rect id="Rectangle 27" o:spid="_x0000_s1053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v:shape id="Freeform 28" o:spid="_x0000_s1054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29" o:spid="_x0000_s1055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30" o:spid="_x0000_s1056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1" o:spid="_x0000_s1057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2" o:spid="_x0000_s1058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" fillcolor="maroon" stroked="f"/>
                <v:group id="Group 33" o:spid="_x0000_s1059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34" o:spid="_x0000_s1060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35" o:spid="_x0000_s1061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36" o:spid="_x0000_s1062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wIwgAAANsAAAAPAAAAZHJzL2Rvd25yZXYueG1sRE9Na8JA&#10;EL0X/A/LCL3VjY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BhqDwIwgAAANsAAAAPAAAA&#10;AAAAAAAAAAAAAAcCAABkcnMvZG93bnJldi54bWxQSwUGAAAAAAMAAwC3AAAA9gIAAAAA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37" o:spid="_x0000_s1063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38" o:spid="_x0000_s1064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39" o:spid="_x0000_s1065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" path="m,l126,,79,68,2,33,,xe" stroked="f">
                  <v:path arrowok="t" o:connecttype="custom" o:connectlocs="0,0;126,0;79,68;2,33;0,0" o:connectangles="0,0,0,0,0"/>
                </v:shape>
                <v:shape id="Freeform 40" o:spid="_x0000_s1066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1" o:spid="_x0000_s1067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2" o:spid="_x0000_s1068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43" o:spid="_x0000_s1069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4E0798">
      <w:t xml:space="preserve"> </w:t>
    </w:r>
    <w:r w:rsidR="004E0798">
      <w:object w:dxaOrig="10350" w:dyaOrig="880" w14:anchorId="5CC35F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7.5pt;height:44pt">
          <v:imagedata r:id="rId1" o:title=""/>
        </v:shape>
        <o:OLEObject Type="Embed" ProgID="Word.Picture.8" ShapeID="_x0000_i1026" DrawAspect="Content" ObjectID="_1804679515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1B63"/>
    <w:multiLevelType w:val="hybridMultilevel"/>
    <w:tmpl w:val="A9BE8658"/>
    <w:lvl w:ilvl="0" w:tplc="FFFFFFFF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 w15:restartNumberingAfterBreak="0">
    <w:nsid w:val="1E0974D8"/>
    <w:multiLevelType w:val="hybridMultilevel"/>
    <w:tmpl w:val="47C2539A"/>
    <w:lvl w:ilvl="0" w:tplc="B09CD8B6">
      <w:start w:val="1"/>
      <w:numFmt w:val="upperLetter"/>
      <w:lvlText w:val="%1."/>
      <w:lvlJc w:val="left"/>
      <w:pPr>
        <w:tabs>
          <w:tab w:val="num" w:pos="180"/>
        </w:tabs>
        <w:ind w:left="180" w:hanging="360"/>
      </w:pPr>
      <w:rPr>
        <w:rFonts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  <w:rPr>
        <w:rFonts w:cs="Times New Roman"/>
      </w:rPr>
    </w:lvl>
  </w:abstractNum>
  <w:abstractNum w:abstractNumId="2" w15:restartNumberingAfterBreak="0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</w:rPr>
    </w:lvl>
  </w:abstractNum>
  <w:abstractNum w:abstractNumId="3" w15:restartNumberingAfterBreak="0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cs="Times New Roman" w:hint="default"/>
      </w:rPr>
    </w:lvl>
  </w:abstractNum>
  <w:abstractNum w:abstractNumId="4" w15:restartNumberingAfterBreak="0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 w15:restartNumberingAfterBreak="0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  <w:rPr>
        <w:rFonts w:cs="Times New Roman"/>
      </w:rPr>
    </w:lvl>
  </w:abstractNum>
  <w:abstractNum w:abstractNumId="7" w15:restartNumberingAfterBreak="0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8" w15:restartNumberingAfterBreak="0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9" w15:restartNumberingAfterBreak="0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68043057"/>
    <w:multiLevelType w:val="singleLevel"/>
    <w:tmpl w:val="73923342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11" w15:restartNumberingAfterBreak="0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cs="Times New Roman" w:hint="default"/>
      </w:rPr>
    </w:lvl>
  </w:abstractNum>
  <w:num w:numId="1" w16cid:durableId="1840852617">
    <w:abstractNumId w:val="9"/>
  </w:num>
  <w:num w:numId="2" w16cid:durableId="2098743090">
    <w:abstractNumId w:val="5"/>
  </w:num>
  <w:num w:numId="3" w16cid:durableId="402529736">
    <w:abstractNumId w:val="4"/>
  </w:num>
  <w:num w:numId="4" w16cid:durableId="2122794443">
    <w:abstractNumId w:val="11"/>
  </w:num>
  <w:num w:numId="5" w16cid:durableId="163474116">
    <w:abstractNumId w:val="3"/>
  </w:num>
  <w:num w:numId="6" w16cid:durableId="545484492">
    <w:abstractNumId w:val="7"/>
  </w:num>
  <w:num w:numId="7" w16cid:durableId="1678927180">
    <w:abstractNumId w:val="8"/>
  </w:num>
  <w:num w:numId="8" w16cid:durableId="477651547">
    <w:abstractNumId w:val="6"/>
  </w:num>
  <w:num w:numId="9" w16cid:durableId="956839950">
    <w:abstractNumId w:val="2"/>
  </w:num>
  <w:num w:numId="10" w16cid:durableId="1301229045">
    <w:abstractNumId w:val="1"/>
  </w:num>
  <w:num w:numId="11" w16cid:durableId="516234890">
    <w:abstractNumId w:val="0"/>
  </w:num>
  <w:num w:numId="12" w16cid:durableId="4672889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doNotShadeFormData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59"/>
    <w:rsid w:val="000028FE"/>
    <w:rsid w:val="0001742B"/>
    <w:rsid w:val="000368AA"/>
    <w:rsid w:val="000839B1"/>
    <w:rsid w:val="00083E6F"/>
    <w:rsid w:val="000B731F"/>
    <w:rsid w:val="000C4672"/>
    <w:rsid w:val="000D4293"/>
    <w:rsid w:val="000D4B48"/>
    <w:rsid w:val="00102D7C"/>
    <w:rsid w:val="00140567"/>
    <w:rsid w:val="00140CF6"/>
    <w:rsid w:val="001412A6"/>
    <w:rsid w:val="001C4CFE"/>
    <w:rsid w:val="001E7025"/>
    <w:rsid w:val="001F0E0A"/>
    <w:rsid w:val="001F6FF6"/>
    <w:rsid w:val="002026C1"/>
    <w:rsid w:val="00210CDC"/>
    <w:rsid w:val="00210EDB"/>
    <w:rsid w:val="00214BBC"/>
    <w:rsid w:val="00224E07"/>
    <w:rsid w:val="00234150"/>
    <w:rsid w:val="00252688"/>
    <w:rsid w:val="002569A7"/>
    <w:rsid w:val="00271225"/>
    <w:rsid w:val="002A0D59"/>
    <w:rsid w:val="002A0DED"/>
    <w:rsid w:val="002B27B0"/>
    <w:rsid w:val="002B3F77"/>
    <w:rsid w:val="002B6795"/>
    <w:rsid w:val="002C254F"/>
    <w:rsid w:val="002D1559"/>
    <w:rsid w:val="002E242B"/>
    <w:rsid w:val="002E7DA1"/>
    <w:rsid w:val="002F19D5"/>
    <w:rsid w:val="002F74E1"/>
    <w:rsid w:val="003755A7"/>
    <w:rsid w:val="00394D7F"/>
    <w:rsid w:val="0039786F"/>
    <w:rsid w:val="003F2124"/>
    <w:rsid w:val="004108A2"/>
    <w:rsid w:val="0041613D"/>
    <w:rsid w:val="004218EE"/>
    <w:rsid w:val="00457627"/>
    <w:rsid w:val="004800DE"/>
    <w:rsid w:val="004A1986"/>
    <w:rsid w:val="004E0798"/>
    <w:rsid w:val="0052367E"/>
    <w:rsid w:val="00536EEE"/>
    <w:rsid w:val="005541EC"/>
    <w:rsid w:val="005702A3"/>
    <w:rsid w:val="005819F4"/>
    <w:rsid w:val="00581DCA"/>
    <w:rsid w:val="005A04C0"/>
    <w:rsid w:val="005A3A7D"/>
    <w:rsid w:val="005A73D1"/>
    <w:rsid w:val="005D119A"/>
    <w:rsid w:val="005F7DFC"/>
    <w:rsid w:val="006041AF"/>
    <w:rsid w:val="0062377F"/>
    <w:rsid w:val="00630E49"/>
    <w:rsid w:val="00634FF6"/>
    <w:rsid w:val="0065095F"/>
    <w:rsid w:val="00653B6C"/>
    <w:rsid w:val="00660EB1"/>
    <w:rsid w:val="00683D7B"/>
    <w:rsid w:val="006977F8"/>
    <w:rsid w:val="006B1C36"/>
    <w:rsid w:val="006E3872"/>
    <w:rsid w:val="00700587"/>
    <w:rsid w:val="00702B30"/>
    <w:rsid w:val="00717868"/>
    <w:rsid w:val="00720114"/>
    <w:rsid w:val="00746400"/>
    <w:rsid w:val="00752AB7"/>
    <w:rsid w:val="00764ED8"/>
    <w:rsid w:val="007866D7"/>
    <w:rsid w:val="0079077F"/>
    <w:rsid w:val="00794D87"/>
    <w:rsid w:val="007A5538"/>
    <w:rsid w:val="007F0A24"/>
    <w:rsid w:val="008007C7"/>
    <w:rsid w:val="00802D04"/>
    <w:rsid w:val="008127C8"/>
    <w:rsid w:val="00813F00"/>
    <w:rsid w:val="00842B09"/>
    <w:rsid w:val="008752AA"/>
    <w:rsid w:val="008C0CBE"/>
    <w:rsid w:val="008C41DA"/>
    <w:rsid w:val="008C4FF9"/>
    <w:rsid w:val="008C5941"/>
    <w:rsid w:val="008F7029"/>
    <w:rsid w:val="00A01BEC"/>
    <w:rsid w:val="00A100D3"/>
    <w:rsid w:val="00A32852"/>
    <w:rsid w:val="00A91115"/>
    <w:rsid w:val="00A9399B"/>
    <w:rsid w:val="00A964DB"/>
    <w:rsid w:val="00AB599A"/>
    <w:rsid w:val="00AC5373"/>
    <w:rsid w:val="00AE245C"/>
    <w:rsid w:val="00AE702F"/>
    <w:rsid w:val="00B17D6D"/>
    <w:rsid w:val="00B3141F"/>
    <w:rsid w:val="00B4168C"/>
    <w:rsid w:val="00B67E17"/>
    <w:rsid w:val="00B710C5"/>
    <w:rsid w:val="00B92D3A"/>
    <w:rsid w:val="00C26126"/>
    <w:rsid w:val="00C6418E"/>
    <w:rsid w:val="00CB1CEF"/>
    <w:rsid w:val="00CD7D9C"/>
    <w:rsid w:val="00CF7B34"/>
    <w:rsid w:val="00D070D5"/>
    <w:rsid w:val="00D201E5"/>
    <w:rsid w:val="00D27D17"/>
    <w:rsid w:val="00D3036A"/>
    <w:rsid w:val="00D32935"/>
    <w:rsid w:val="00D34B37"/>
    <w:rsid w:val="00D352C5"/>
    <w:rsid w:val="00D5092E"/>
    <w:rsid w:val="00D913EE"/>
    <w:rsid w:val="00DA128F"/>
    <w:rsid w:val="00DA33F0"/>
    <w:rsid w:val="00DA5FC4"/>
    <w:rsid w:val="00DC1F92"/>
    <w:rsid w:val="00DE0395"/>
    <w:rsid w:val="00E3545E"/>
    <w:rsid w:val="00E60517"/>
    <w:rsid w:val="00E730B5"/>
    <w:rsid w:val="00E730C3"/>
    <w:rsid w:val="00E73A65"/>
    <w:rsid w:val="00E825BE"/>
    <w:rsid w:val="00EA7100"/>
    <w:rsid w:val="00F33395"/>
    <w:rsid w:val="00F61588"/>
    <w:rsid w:val="00F74E07"/>
    <w:rsid w:val="00F77E80"/>
    <w:rsid w:val="00F81643"/>
    <w:rsid w:val="00F818AF"/>
    <w:rsid w:val="00FC4F80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8389FC"/>
  <w15:docId w15:val="{43CE4C28-87FE-4023-82F4-F80BDBC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CFE"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link w:val="10"/>
    <w:uiPriority w:val="99"/>
    <w:qFormat/>
    <w:rsid w:val="001C4CFE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C4CFE"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link w:val="30"/>
    <w:uiPriority w:val="99"/>
    <w:qFormat/>
    <w:rsid w:val="001C4CFE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link w:val="40"/>
    <w:uiPriority w:val="99"/>
    <w:qFormat/>
    <w:rsid w:val="001C4CFE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link w:val="50"/>
    <w:uiPriority w:val="99"/>
    <w:qFormat/>
    <w:rsid w:val="001C4CFE"/>
    <w:pPr>
      <w:ind w:left="720"/>
      <w:outlineLvl w:val="4"/>
    </w:pPr>
    <w:rPr>
      <w:b/>
    </w:rPr>
  </w:style>
  <w:style w:type="paragraph" w:styleId="6">
    <w:name w:val="heading 6"/>
    <w:basedOn w:val="a"/>
    <w:next w:val="a0"/>
    <w:link w:val="60"/>
    <w:uiPriority w:val="99"/>
    <w:qFormat/>
    <w:rsid w:val="001C4CFE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link w:val="70"/>
    <w:uiPriority w:val="99"/>
    <w:qFormat/>
    <w:rsid w:val="001C4CFE"/>
    <w:pPr>
      <w:ind w:left="720"/>
      <w:outlineLvl w:val="6"/>
    </w:pPr>
    <w:rPr>
      <w:i/>
    </w:rPr>
  </w:style>
  <w:style w:type="paragraph" w:styleId="8">
    <w:name w:val="heading 8"/>
    <w:basedOn w:val="a"/>
    <w:next w:val="a0"/>
    <w:link w:val="80"/>
    <w:uiPriority w:val="99"/>
    <w:qFormat/>
    <w:rsid w:val="001C4CFE"/>
    <w:pPr>
      <w:ind w:left="72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99"/>
    <w:qFormat/>
    <w:rsid w:val="001C4CFE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1F0E0A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40">
    <w:name w:val="標題 4 字元"/>
    <w:link w:val="4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70">
    <w:name w:val="標題 7 字元"/>
    <w:link w:val="7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80">
    <w:name w:val="標題 8 字元"/>
    <w:link w:val="8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90">
    <w:name w:val="標題 9 字元"/>
    <w:link w:val="9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paragraph" w:styleId="a0">
    <w:name w:val="Normal Indent"/>
    <w:basedOn w:val="a"/>
    <w:uiPriority w:val="99"/>
    <w:rsid w:val="001C4CFE"/>
    <w:pPr>
      <w:ind w:left="720"/>
    </w:pPr>
  </w:style>
  <w:style w:type="character" w:styleId="a4">
    <w:name w:val="annotation reference"/>
    <w:uiPriority w:val="99"/>
    <w:semiHidden/>
    <w:rsid w:val="001C4CFE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C4CFE"/>
  </w:style>
  <w:style w:type="character" w:customStyle="1" w:styleId="a6">
    <w:name w:val="註解文字 字元"/>
    <w:link w:val="a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81">
    <w:name w:val="toc 8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961" w:right="850"/>
    </w:pPr>
  </w:style>
  <w:style w:type="paragraph" w:styleId="71">
    <w:name w:val="toc 7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253" w:right="850"/>
    </w:pPr>
  </w:style>
  <w:style w:type="paragraph" w:styleId="61">
    <w:name w:val="toc 6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3544" w:right="850"/>
    </w:pPr>
  </w:style>
  <w:style w:type="paragraph" w:styleId="51">
    <w:name w:val="toc 5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835" w:right="850"/>
    </w:pPr>
  </w:style>
  <w:style w:type="paragraph" w:styleId="41">
    <w:name w:val="toc 4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126" w:right="850"/>
    </w:pPr>
  </w:style>
  <w:style w:type="paragraph" w:styleId="31">
    <w:name w:val="toc 3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709" w:right="850"/>
    </w:pPr>
  </w:style>
  <w:style w:type="paragraph" w:styleId="11">
    <w:name w:val="toc 1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right="850"/>
    </w:pPr>
  </w:style>
  <w:style w:type="paragraph" w:styleId="72">
    <w:name w:val="index 7"/>
    <w:basedOn w:val="a"/>
    <w:next w:val="a"/>
    <w:uiPriority w:val="99"/>
    <w:semiHidden/>
    <w:rsid w:val="001C4CFE"/>
    <w:pPr>
      <w:ind w:left="1701"/>
    </w:pPr>
  </w:style>
  <w:style w:type="paragraph" w:styleId="62">
    <w:name w:val="index 6"/>
    <w:basedOn w:val="a"/>
    <w:next w:val="a"/>
    <w:uiPriority w:val="99"/>
    <w:semiHidden/>
    <w:rsid w:val="001C4CFE"/>
    <w:pPr>
      <w:ind w:left="1417"/>
    </w:pPr>
  </w:style>
  <w:style w:type="paragraph" w:styleId="52">
    <w:name w:val="index 5"/>
    <w:basedOn w:val="a"/>
    <w:next w:val="a"/>
    <w:uiPriority w:val="99"/>
    <w:semiHidden/>
    <w:rsid w:val="001C4CFE"/>
    <w:pPr>
      <w:ind w:left="1134"/>
    </w:pPr>
  </w:style>
  <w:style w:type="paragraph" w:styleId="42">
    <w:name w:val="index 4"/>
    <w:basedOn w:val="a"/>
    <w:next w:val="a"/>
    <w:uiPriority w:val="99"/>
    <w:semiHidden/>
    <w:rsid w:val="001C4CFE"/>
    <w:pPr>
      <w:ind w:left="850"/>
    </w:pPr>
  </w:style>
  <w:style w:type="paragraph" w:styleId="32">
    <w:name w:val="index 3"/>
    <w:basedOn w:val="a"/>
    <w:next w:val="a"/>
    <w:uiPriority w:val="99"/>
    <w:semiHidden/>
    <w:rsid w:val="001C4CFE"/>
    <w:pPr>
      <w:ind w:left="567"/>
    </w:pPr>
  </w:style>
  <w:style w:type="paragraph" w:styleId="22">
    <w:name w:val="index 2"/>
    <w:basedOn w:val="a"/>
    <w:next w:val="a"/>
    <w:uiPriority w:val="99"/>
    <w:semiHidden/>
    <w:rsid w:val="001C4CFE"/>
    <w:pPr>
      <w:ind w:left="283"/>
    </w:pPr>
  </w:style>
  <w:style w:type="paragraph" w:styleId="12">
    <w:name w:val="index 1"/>
    <w:basedOn w:val="a"/>
    <w:next w:val="a"/>
    <w:uiPriority w:val="99"/>
    <w:semiHidden/>
    <w:rsid w:val="001C4CFE"/>
  </w:style>
  <w:style w:type="character" w:styleId="a7">
    <w:name w:val="line number"/>
    <w:uiPriority w:val="99"/>
    <w:rsid w:val="001C4CFE"/>
    <w:rPr>
      <w:rFonts w:cs="Times New Roman"/>
    </w:rPr>
  </w:style>
  <w:style w:type="paragraph" w:styleId="a8">
    <w:name w:val="index heading"/>
    <w:basedOn w:val="a"/>
    <w:next w:val="12"/>
    <w:uiPriority w:val="99"/>
    <w:semiHidden/>
    <w:rsid w:val="001C4CFE"/>
  </w:style>
  <w:style w:type="paragraph" w:styleId="a9">
    <w:name w:val="footer"/>
    <w:basedOn w:val="a"/>
    <w:link w:val="aa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a">
    <w:name w:val="頁尾 字元"/>
    <w:link w:val="a9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b">
    <w:name w:val="header"/>
    <w:basedOn w:val="a"/>
    <w:link w:val="ac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c">
    <w:name w:val="頁首 字元"/>
    <w:link w:val="ab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d">
    <w:name w:val="footnote reference"/>
    <w:uiPriority w:val="99"/>
    <w:semiHidden/>
    <w:rsid w:val="001C4CFE"/>
    <w:rPr>
      <w:rFonts w:cs="Times New Roman"/>
      <w:position w:val="6"/>
      <w:sz w:val="16"/>
    </w:rPr>
  </w:style>
  <w:style w:type="paragraph" w:styleId="ae">
    <w:name w:val="footnote text"/>
    <w:basedOn w:val="a"/>
    <w:link w:val="af"/>
    <w:uiPriority w:val="99"/>
    <w:semiHidden/>
    <w:rsid w:val="001C4CFE"/>
  </w:style>
  <w:style w:type="character" w:customStyle="1" w:styleId="af">
    <w:name w:val="註腳文字 字元"/>
    <w:link w:val="ae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f0">
    <w:name w:val="page number"/>
    <w:uiPriority w:val="99"/>
    <w:rsid w:val="001C4CFE"/>
    <w:rPr>
      <w:rFonts w:cs="Times New Roman"/>
    </w:rPr>
  </w:style>
  <w:style w:type="paragraph" w:styleId="af1">
    <w:name w:val="Body Text Indent"/>
    <w:basedOn w:val="a"/>
    <w:link w:val="af2"/>
    <w:uiPriority w:val="99"/>
    <w:rsid w:val="001C4CFE"/>
    <w:pPr>
      <w:ind w:left="480"/>
    </w:pPr>
    <w:rPr>
      <w:sz w:val="24"/>
    </w:rPr>
  </w:style>
  <w:style w:type="character" w:customStyle="1" w:styleId="af2">
    <w:name w:val="本文縮排 字元"/>
    <w:link w:val="af1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3">
    <w:name w:val="Body Text"/>
    <w:basedOn w:val="a"/>
    <w:link w:val="af4"/>
    <w:uiPriority w:val="99"/>
    <w:rsid w:val="001C4CFE"/>
    <w:rPr>
      <w:sz w:val="24"/>
    </w:rPr>
  </w:style>
  <w:style w:type="character" w:customStyle="1" w:styleId="af4">
    <w:name w:val="本文 字元"/>
    <w:link w:val="af3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5">
    <w:name w:val="Date"/>
    <w:basedOn w:val="a"/>
    <w:next w:val="a"/>
    <w:link w:val="af6"/>
    <w:uiPriority w:val="99"/>
    <w:rsid w:val="001C4CFE"/>
    <w:pPr>
      <w:jc w:val="right"/>
    </w:pPr>
  </w:style>
  <w:style w:type="character" w:customStyle="1" w:styleId="af6">
    <w:name w:val="日期 字元"/>
    <w:link w:val="af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7">
    <w:name w:val="Balloon Text"/>
    <w:basedOn w:val="a"/>
    <w:link w:val="af8"/>
    <w:uiPriority w:val="99"/>
    <w:semiHidden/>
    <w:rsid w:val="001C4CFE"/>
    <w:rPr>
      <w:rFonts w:ascii="Arial" w:eastAsia="新細明體" w:hAnsi="Arial"/>
      <w:sz w:val="18"/>
      <w:szCs w:val="18"/>
    </w:rPr>
  </w:style>
  <w:style w:type="character" w:customStyle="1" w:styleId="af8">
    <w:name w:val="註解方塊文字 字元"/>
    <w:link w:val="af7"/>
    <w:uiPriority w:val="99"/>
    <w:semiHidden/>
    <w:locked/>
    <w:rsid w:val="001F0E0A"/>
    <w:rPr>
      <w:rFonts w:ascii="Cambria" w:eastAsia="新細明體" w:hAnsi="Cambria" w:cs="Times New Roman"/>
      <w:kern w:val="0"/>
      <w:sz w:val="2"/>
    </w:rPr>
  </w:style>
  <w:style w:type="character" w:styleId="af9">
    <w:name w:val="Hyperlink"/>
    <w:uiPriority w:val="99"/>
    <w:rsid w:val="001C4CFE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1C4CFE"/>
    <w:rPr>
      <w:rFonts w:cs="Times New Roman"/>
    </w:rPr>
  </w:style>
  <w:style w:type="character" w:customStyle="1" w:styleId="txtover1">
    <w:name w:val="txt_over1"/>
    <w:uiPriority w:val="99"/>
    <w:rsid w:val="002569A7"/>
    <w:rPr>
      <w:rFonts w:cs="Times New Roman"/>
    </w:rPr>
  </w:style>
  <w:style w:type="paragraph" w:customStyle="1" w:styleId="work1">
    <w:name w:val="work1"/>
    <w:basedOn w:val="a"/>
    <w:uiPriority w:val="99"/>
    <w:rsid w:val="005A73D1"/>
    <w:pPr>
      <w:widowControl/>
      <w:adjustRightInd/>
      <w:spacing w:before="100" w:beforeAutospacing="1" w:after="100" w:afterAutospacing="1"/>
      <w:ind w:left="250" w:right="150"/>
      <w:textAlignment w:val="auto"/>
    </w:pPr>
    <w:rPr>
      <w:rFonts w:ascii="新細明體" w:eastAsia="新細明體" w:hAnsi="新細明體" w:cs="新細明體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9743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3">
              <w:marLeft w:val="0"/>
              <w:marRight w:val="0"/>
              <w:marTop w:val="501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7438">
                                  <w:marLeft w:val="112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0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>Acer Peripherals, Inc.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產基會_吳柏嬅</cp:lastModifiedBy>
  <cp:revision>3</cp:revision>
  <cp:lastPrinted>2018-06-28T13:04:00Z</cp:lastPrinted>
  <dcterms:created xsi:type="dcterms:W3CDTF">2025-03-28T07:04:00Z</dcterms:created>
  <dcterms:modified xsi:type="dcterms:W3CDTF">2025-03-28T07:05:00Z</dcterms:modified>
</cp:coreProperties>
</file>