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E8C38" w14:textId="429F379C" w:rsidR="004C642E" w:rsidRPr="00C91364" w:rsidRDefault="0083618C" w:rsidP="00601ADC">
      <w:pPr>
        <w:spacing w:before="120" w:after="120"/>
        <w:ind w:left="850" w:hangingChars="425" w:hanging="850"/>
        <w:rPr>
          <w:rFonts w:eastAsia="標楷體" w:hint="eastAsia"/>
        </w:rPr>
      </w:pPr>
      <w:r w:rsidRPr="00C91364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705D7" wp14:editId="4F585A83">
                <wp:simplePos x="0" y="0"/>
                <wp:positionH relativeFrom="column">
                  <wp:posOffset>6017260</wp:posOffset>
                </wp:positionH>
                <wp:positionV relativeFrom="paragraph">
                  <wp:posOffset>154305</wp:posOffset>
                </wp:positionV>
                <wp:extent cx="228600" cy="0"/>
                <wp:effectExtent l="0" t="76200" r="19050" b="95250"/>
                <wp:wrapNone/>
                <wp:docPr id="5409024" name="Lin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FC822" id="Line 68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8pt,12.15pt" to="491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Y5qHOAAAAAJAQAADwAAAGRy&#10;cy9kb3ducmV2LnhtbEyPTU/DMAyG70j8h8hI3Fi6D42uNJ0Q0rhsDG1DCG5ZY9qKxqmSdCv/HiMO&#10;cPTrR68f58vBtuKEPjSOFIxHCQik0pmGKgUvh9VNCiJETUa3jlDBFwZYFpcXuc6MO9MOT/tYCS6h&#10;kGkFdYxdJmUoa7Q6jFyHxLsP562OPPpKGq/PXG5bOUmSubS6Ib5Q6w4faiw/971VsNus1unruh9K&#10;//443h6eN09vIVXq+mq4vwMRcYh/MPzoszoU7HR0PZkgWgWL2e2cUQWT2RQEA4t0ysHxN5BFLv9/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CY5qHOAAAAAJAQAADwAAAAAAAAAA&#10;AAAAAAAbBAAAZHJzL2Rvd25yZXYueG1sUEsFBgAAAAAEAAQA8wAAACgFAAAAAA==&#10;">
                <v:stroke endarrow="block"/>
              </v:line>
            </w:pict>
          </mc:Fallback>
        </mc:AlternateContent>
      </w:r>
      <w:r w:rsidRPr="00C91364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7EA36" wp14:editId="0D52655D">
                <wp:simplePos x="0" y="0"/>
                <wp:positionH relativeFrom="column">
                  <wp:posOffset>3448685</wp:posOffset>
                </wp:positionH>
                <wp:positionV relativeFrom="paragraph">
                  <wp:posOffset>174625</wp:posOffset>
                </wp:positionV>
                <wp:extent cx="228600" cy="0"/>
                <wp:effectExtent l="0" t="0" r="0" b="0"/>
                <wp:wrapNone/>
                <wp:docPr id="1214922610" name="Lin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B7B13" id="Line 68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5pt,13.75pt" to="289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HRMQuAAAAAJAQAADwAAAGRy&#10;cy9kb3ducmV2LnhtbEyPTU/DMAyG70j8h8hI3FjaQVkpTSeENC4boH1oglvWmraicaok3cq/x4gD&#10;HP360evH+Xw0nTii860lBfEkAoFU2qqlWsFuu7hKQfigqdKdJVTwhR7mxflZrrPKnmiNx02oBZeQ&#10;z7SCJoQ+k9KXDRrtJ7ZH4t2HdUYHHl0tK6dPXG46OY2iW2l0S3yh0T0+Nlh+bgajYL1aLNP9chhL&#10;9/4Uv2xfV89vPlXq8mJ8uAcRcAx/MPzoszoU7HSwA1VedAqSm+uYUQXTWQKCgWR2x8HhN5BFLv9/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hHRMQuAAAAAJAQAADwAAAAAAAAAA&#10;AAAAAAAbBAAAZHJzL2Rvd25yZXYueG1sUEsFBgAAAAAEAAQA8wAAACgFAAAAAA==&#10;">
                <v:stroke endarrow="block"/>
              </v:line>
            </w:pict>
          </mc:Fallback>
        </mc:AlternateContent>
      </w:r>
      <w:r w:rsidRPr="00C91364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01116E" wp14:editId="03F19927">
                <wp:simplePos x="0" y="0"/>
                <wp:positionH relativeFrom="column">
                  <wp:posOffset>2621280</wp:posOffset>
                </wp:positionH>
                <wp:positionV relativeFrom="paragraph">
                  <wp:posOffset>158115</wp:posOffset>
                </wp:positionV>
                <wp:extent cx="228600" cy="0"/>
                <wp:effectExtent l="0" t="0" r="0" b="0"/>
                <wp:wrapNone/>
                <wp:docPr id="1179144648" name="Lin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64D8C" id="Line 68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4pt,12.45pt" to="224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moHGt4AAAAJAQAADwAAAGRy&#10;cy9kb3ducmV2LnhtbEyPTUvDQBCG74L/YRnBm90kBIkxmyJCvbQqbUX0ts2OSTA7G3Y3bfz3jnjQ&#10;4/vBO89Uy9kO4og+9I4UpIsEBFLjTE+tgpf96qoAEaImowdHqOALAyzr87NKl8adaIvHXWwFj1Ao&#10;tYIuxrGUMjQdWh0WbkTi7MN5qyNL30rj9YnH7SCzJLmWVvfEFzo94n2Hzedusgq2m9W6eF1Pc+Pf&#10;H9Kn/fPm8S0USl1ezHe3ICLO8a8MP/iMDjUzHdxEJohBQZ5mjB4VZPkNCC7kecHG4deQdSX/f1B/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MZqBxreAAAACQEAAA8AAAAAAAAAAAAA&#10;AAAAGwQAAGRycy9kb3ducmV2LnhtbFBLBQYAAAAABAAEAPMAAAAmBQAAAAA=&#10;">
                <v:stroke endarrow="block"/>
              </v:line>
            </w:pict>
          </mc:Fallback>
        </mc:AlternateContent>
      </w:r>
      <w:r w:rsidRPr="00C91364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D066D85" wp14:editId="4237FD66">
                <wp:simplePos x="0" y="0"/>
                <wp:positionH relativeFrom="column">
                  <wp:posOffset>1302385</wp:posOffset>
                </wp:positionH>
                <wp:positionV relativeFrom="paragraph">
                  <wp:posOffset>152400</wp:posOffset>
                </wp:positionV>
                <wp:extent cx="228600" cy="0"/>
                <wp:effectExtent l="0" t="0" r="0" b="0"/>
                <wp:wrapNone/>
                <wp:docPr id="1183699843" name="Lin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DD945" id="Line 68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55pt,12pt" to="120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450p98AAAAJAQAADwAAAGRy&#10;cy9kb3ducmV2LnhtbEyPQUvDQBCF74L/YRnBm90kVAlpNkWEemlV2orY2zY7JsHsbNjdtPHfO+JB&#10;bzNvHm++Vy4n24sT+tA5UpDOEhBItTMdNQpe96ubHESImozuHaGCLwywrC4vSl0Yd6YtnnaxERxC&#10;odAK2hiHQspQt2h1mLkBiW8fzlsdefWNNF6fOdz2MkuSO2l1R/yh1QM+tFh/7karYLtZrfO39TjV&#10;/vCYPu9fNk/vIVfq+mq6X4CIOMU/M/zgMzpUzHR0I5kgegVZcpuylYc5d2JDNk9ZOP4Ksirl/wb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jnSn3wAAAAkBAAAPAAAAAAAAAAAA&#10;AAAAABsEAABkcnMvZG93bnJldi54bWxQSwUGAAAAAAQABADzAAAAJwUAAAAA&#10;" o:allowincell="f">
                <v:stroke endarrow="block"/>
              </v:line>
            </w:pict>
          </mc:Fallback>
        </mc:AlternateContent>
      </w:r>
      <w:r w:rsidR="00720904" w:rsidRPr="00C91364">
        <w:rPr>
          <w:rFonts w:eastAsia="標楷體" w:hint="eastAsia"/>
        </w:rPr>
        <w:t>※程序</w:t>
      </w:r>
      <w:r w:rsidR="00720904" w:rsidRPr="00C91364">
        <w:rPr>
          <w:rFonts w:hint="eastAsia"/>
        </w:rPr>
        <w:t>：</w:t>
      </w:r>
      <w:r w:rsidR="00720904" w:rsidRPr="00C91364">
        <w:rPr>
          <w:rFonts w:eastAsia="標楷體" w:hint="eastAsia"/>
          <w:noProof/>
        </w:rPr>
        <w:t>提出需求申請</w:t>
      </w:r>
      <w:r w:rsidR="00720904" w:rsidRPr="00C91364">
        <w:rPr>
          <w:rFonts w:hint="eastAsia"/>
        </w:rPr>
        <w:t xml:space="preserve">    </w:t>
      </w:r>
      <w:r w:rsidR="00720904" w:rsidRPr="00C91364">
        <w:rPr>
          <w:rFonts w:eastAsia="標楷體" w:hint="eastAsia"/>
          <w:noProof/>
        </w:rPr>
        <w:t>用人部門主管審核</w:t>
      </w:r>
      <w:r w:rsidR="00720904" w:rsidRPr="00C91364">
        <w:rPr>
          <w:rFonts w:hint="eastAsia"/>
        </w:rPr>
        <w:t xml:space="preserve">    </w:t>
      </w:r>
      <w:r w:rsidR="00720904" w:rsidRPr="00C91364">
        <w:rPr>
          <w:rFonts w:eastAsia="標楷體" w:hint="eastAsia"/>
          <w:noProof/>
        </w:rPr>
        <w:t>會人資室</w:t>
      </w:r>
      <w:r w:rsidR="00720904" w:rsidRPr="00C91364">
        <w:rPr>
          <w:rFonts w:hint="eastAsia"/>
        </w:rPr>
        <w:t xml:space="preserve">    </w:t>
      </w:r>
      <w:r w:rsidR="00CC151E" w:rsidRPr="00CC151E">
        <w:rPr>
          <w:rFonts w:eastAsia="標楷體" w:hint="eastAsia"/>
          <w:color w:val="FF0000"/>
        </w:rPr>
        <w:t>總經理</w:t>
      </w:r>
      <w:r w:rsidR="00720904" w:rsidRPr="00CC151E">
        <w:rPr>
          <w:rFonts w:eastAsia="標楷體" w:hint="eastAsia"/>
          <w:color w:val="FF0000"/>
        </w:rPr>
        <w:t>核示</w:t>
      </w:r>
      <w:r w:rsidR="00CF1FAC" w:rsidRPr="00CC151E">
        <w:rPr>
          <w:rFonts w:eastAsia="標楷體" w:hint="eastAsia"/>
          <w:color w:val="FF0000"/>
        </w:rPr>
        <w:t>（</w:t>
      </w:r>
      <w:r w:rsidR="00601ADC" w:rsidRPr="00CC151E">
        <w:rPr>
          <w:rFonts w:eastAsia="標楷體" w:hint="eastAsia"/>
          <w:color w:val="FF0000"/>
        </w:rPr>
        <w:t>聘用超過</w:t>
      </w:r>
      <w:r w:rsidR="00CC151E" w:rsidRPr="00CC151E">
        <w:rPr>
          <w:rFonts w:eastAsia="標楷體" w:hint="eastAsia"/>
          <w:color w:val="FF0000"/>
        </w:rPr>
        <w:t>40</w:t>
      </w:r>
      <w:r w:rsidR="00CC151E" w:rsidRPr="00CC151E">
        <w:rPr>
          <w:rFonts w:eastAsia="標楷體" w:hint="eastAsia"/>
          <w:color w:val="FF0000"/>
        </w:rPr>
        <w:t>小時</w:t>
      </w:r>
      <w:r w:rsidR="00CC151E" w:rsidRPr="00CC151E">
        <w:rPr>
          <w:rFonts w:eastAsia="標楷體" w:hint="eastAsia"/>
          <w:color w:val="FF0000"/>
        </w:rPr>
        <w:t>/</w:t>
      </w:r>
      <w:r w:rsidR="00CC151E" w:rsidRPr="00CC151E">
        <w:rPr>
          <w:rFonts w:eastAsia="標楷體" w:hint="eastAsia"/>
          <w:color w:val="FF0000"/>
        </w:rPr>
        <w:t>月</w:t>
      </w:r>
      <w:r w:rsidR="00601ADC" w:rsidRPr="00CC151E">
        <w:rPr>
          <w:rFonts w:eastAsia="標楷體" w:hint="eastAsia"/>
          <w:color w:val="FF0000"/>
        </w:rPr>
        <w:t>以上</w:t>
      </w:r>
      <w:r w:rsidR="00CF1FAC" w:rsidRPr="00CC151E">
        <w:rPr>
          <w:rFonts w:eastAsia="標楷體" w:hint="eastAsia"/>
          <w:color w:val="FF0000"/>
        </w:rPr>
        <w:t>）</w:t>
      </w:r>
      <w:r w:rsidR="00720904" w:rsidRPr="00C91364">
        <w:rPr>
          <w:rFonts w:eastAsia="標楷體" w:hint="eastAsia"/>
        </w:rPr>
        <w:t xml:space="preserve">   </w:t>
      </w:r>
      <w:r w:rsidR="00720904" w:rsidRPr="00C91364">
        <w:rPr>
          <w:rFonts w:eastAsia="標楷體" w:hint="eastAsia"/>
        </w:rPr>
        <w:t>人資室作業</w:t>
      </w:r>
    </w:p>
    <w:p w14:paraId="5795F159" w14:textId="77777777" w:rsidR="00F02874" w:rsidRDefault="00F02874" w:rsidP="00F02874">
      <w:pPr>
        <w:rPr>
          <w:rFonts w:eastAsia="標楷體" w:hAnsi="標楷體" w:hint="eastAsia"/>
        </w:rPr>
      </w:pPr>
      <w:r>
        <w:rPr>
          <w:rFonts w:eastAsia="標楷體" w:hAnsi="標楷體" w:hint="eastAsia"/>
        </w:rPr>
        <w:t>【注意事項】</w:t>
      </w:r>
      <w:r>
        <w:rPr>
          <w:rFonts w:eastAsia="標楷體" w:hAnsi="標楷體" w:hint="eastAsia"/>
        </w:rPr>
        <w:t xml:space="preserve">                                                 </w:t>
      </w:r>
    </w:p>
    <w:p w14:paraId="2E58B53B" w14:textId="5CB84029" w:rsidR="00F02874" w:rsidRPr="00D049E2" w:rsidRDefault="00F02874" w:rsidP="00A411C7">
      <w:pPr>
        <w:spacing w:line="240" w:lineRule="exact"/>
        <w:ind w:left="406" w:hangingChars="203" w:hanging="406"/>
        <w:rPr>
          <w:rFonts w:eastAsia="標楷體"/>
        </w:rPr>
      </w:pPr>
      <w:r w:rsidRPr="00D049E2">
        <w:rPr>
          <w:rFonts w:eastAsia="標楷體" w:hAnsi="標楷體"/>
        </w:rPr>
        <w:t>一、</w:t>
      </w:r>
      <w:r w:rsidR="004F5523">
        <w:rPr>
          <w:rFonts w:eastAsia="標楷體" w:hAnsi="標楷體" w:hint="eastAsia"/>
        </w:rPr>
        <w:t>請於徵才</w:t>
      </w:r>
      <w:r w:rsidR="00CC151E" w:rsidRPr="00CC151E">
        <w:rPr>
          <w:rFonts w:eastAsia="標楷體" w:hAnsi="標楷體" w:hint="eastAsia"/>
          <w:color w:val="FF0000"/>
        </w:rPr>
        <w:t>一週</w:t>
      </w:r>
      <w:r w:rsidR="004F5523" w:rsidRPr="00CC151E">
        <w:rPr>
          <w:rFonts w:eastAsia="標楷體" w:hAnsi="標楷體" w:hint="eastAsia"/>
          <w:color w:val="FF0000"/>
        </w:rPr>
        <w:t>前</w:t>
      </w:r>
      <w:r w:rsidR="004F5523">
        <w:rPr>
          <w:rFonts w:eastAsia="標楷體" w:hAnsi="標楷體" w:hint="eastAsia"/>
        </w:rPr>
        <w:t>填寫本表單提出聘用申請</w:t>
      </w:r>
      <w:r w:rsidR="004F5523">
        <w:rPr>
          <w:rFonts w:ascii="新細明體" w:eastAsia="新細明體" w:hAnsi="新細明體" w:hint="eastAsia"/>
        </w:rPr>
        <w:t>，</w:t>
      </w:r>
      <w:r w:rsidR="004F5523">
        <w:rPr>
          <w:rFonts w:eastAsia="標楷體" w:hAnsi="標楷體" w:hint="eastAsia"/>
        </w:rPr>
        <w:t>經核可後，始得進行徵才作業</w:t>
      </w:r>
      <w:r w:rsidR="00A45E84" w:rsidRPr="00D049E2">
        <w:rPr>
          <w:rFonts w:eastAsia="標楷體" w:hAnsi="標楷體"/>
        </w:rPr>
        <w:t>。</w:t>
      </w:r>
      <w:r w:rsidR="00601ADC">
        <w:rPr>
          <w:rFonts w:eastAsia="標楷體" w:hAnsi="標楷體" w:hint="eastAsia"/>
        </w:rPr>
        <w:t>為簡化作業程序</w:t>
      </w:r>
      <w:r w:rsidR="00601ADC">
        <w:rPr>
          <w:rFonts w:ascii="新細明體" w:eastAsia="新細明體" w:hAnsi="新細明體" w:hint="eastAsia"/>
        </w:rPr>
        <w:t>，</w:t>
      </w:r>
      <w:r w:rsidR="00601ADC" w:rsidRPr="00CC151E">
        <w:rPr>
          <w:rFonts w:eastAsia="標楷體" w:hAnsi="標楷體" w:hint="eastAsia"/>
          <w:color w:val="000000" w:themeColor="text1"/>
        </w:rPr>
        <w:t>聘用</w:t>
      </w:r>
      <w:r w:rsidR="00CC151E" w:rsidRPr="00CC151E">
        <w:rPr>
          <w:rFonts w:eastAsia="標楷體" w:hint="eastAsia"/>
          <w:color w:val="FF0000"/>
        </w:rPr>
        <w:t>40</w:t>
      </w:r>
      <w:r w:rsidR="00CC151E" w:rsidRPr="00CC151E">
        <w:rPr>
          <w:rFonts w:eastAsia="標楷體" w:hint="eastAsia"/>
          <w:color w:val="FF0000"/>
        </w:rPr>
        <w:t>小時</w:t>
      </w:r>
      <w:r w:rsidR="00CC151E" w:rsidRPr="00CC151E">
        <w:rPr>
          <w:rFonts w:eastAsia="標楷體" w:hint="eastAsia"/>
          <w:color w:val="FF0000"/>
        </w:rPr>
        <w:t>/</w:t>
      </w:r>
      <w:r w:rsidR="00CC151E" w:rsidRPr="00CC151E">
        <w:rPr>
          <w:rFonts w:eastAsia="標楷體" w:hint="eastAsia"/>
          <w:color w:val="FF0000"/>
        </w:rPr>
        <w:t>月以</w:t>
      </w:r>
      <w:r w:rsidR="00CC151E">
        <w:rPr>
          <w:rFonts w:eastAsia="標楷體" w:hint="eastAsia"/>
          <w:color w:val="FF0000"/>
        </w:rPr>
        <w:t>內</w:t>
      </w:r>
      <w:r w:rsidR="00601ADC" w:rsidRPr="00CC151E">
        <w:rPr>
          <w:rFonts w:eastAsia="標楷體" w:hAnsi="標楷體" w:hint="eastAsia"/>
          <w:color w:val="000000" w:themeColor="text1"/>
        </w:rPr>
        <w:t>之短期人員</w:t>
      </w:r>
      <w:r w:rsidR="00601ADC" w:rsidRPr="00CC151E">
        <w:rPr>
          <w:rFonts w:ascii="新細明體" w:eastAsia="新細明體" w:hAnsi="新細明體" w:hint="eastAsia"/>
          <w:color w:val="000000" w:themeColor="text1"/>
        </w:rPr>
        <w:t>，</w:t>
      </w:r>
      <w:r w:rsidR="00601ADC" w:rsidRPr="00CC151E">
        <w:rPr>
          <w:rFonts w:eastAsia="標楷體" w:hAnsi="標楷體" w:hint="eastAsia"/>
          <w:color w:val="000000" w:themeColor="text1"/>
        </w:rPr>
        <w:t>申請資料經部門最高主管核可即可，</w:t>
      </w:r>
      <w:r w:rsidR="00E961BF" w:rsidRPr="00CC151E">
        <w:rPr>
          <w:rFonts w:eastAsia="標楷體" w:hAnsi="標楷體" w:hint="eastAsia"/>
          <w:color w:val="000000" w:themeColor="text1"/>
        </w:rPr>
        <w:t>聘用</w:t>
      </w:r>
      <w:r w:rsidR="00CC151E" w:rsidRPr="00CC151E">
        <w:rPr>
          <w:rFonts w:eastAsia="標楷體" w:hint="eastAsia"/>
          <w:color w:val="FF0000"/>
        </w:rPr>
        <w:t>超過</w:t>
      </w:r>
      <w:r w:rsidR="00CC151E" w:rsidRPr="00CC151E">
        <w:rPr>
          <w:rFonts w:eastAsia="標楷體" w:hint="eastAsia"/>
          <w:color w:val="FF0000"/>
        </w:rPr>
        <w:t>40</w:t>
      </w:r>
      <w:r w:rsidR="00CC151E" w:rsidRPr="00CC151E">
        <w:rPr>
          <w:rFonts w:eastAsia="標楷體" w:hint="eastAsia"/>
          <w:color w:val="FF0000"/>
        </w:rPr>
        <w:t>小時</w:t>
      </w:r>
      <w:r w:rsidR="00CC151E" w:rsidRPr="00CC151E">
        <w:rPr>
          <w:rFonts w:eastAsia="標楷體" w:hint="eastAsia"/>
          <w:color w:val="FF0000"/>
        </w:rPr>
        <w:t>/</w:t>
      </w:r>
      <w:r w:rsidR="00CC151E" w:rsidRPr="00CC151E">
        <w:rPr>
          <w:rFonts w:eastAsia="標楷體" w:hint="eastAsia"/>
          <w:color w:val="FF0000"/>
        </w:rPr>
        <w:t>月以</w:t>
      </w:r>
      <w:r w:rsidR="00CC151E">
        <w:rPr>
          <w:rFonts w:eastAsia="標楷體" w:hint="eastAsia"/>
          <w:color w:val="FF0000"/>
        </w:rPr>
        <w:t>上</w:t>
      </w:r>
      <w:r w:rsidR="004D1A60">
        <w:rPr>
          <w:rFonts w:eastAsia="標楷體" w:hAnsi="標楷體" w:hint="eastAsia"/>
        </w:rPr>
        <w:t>之短期人員</w:t>
      </w:r>
      <w:r>
        <w:rPr>
          <w:rFonts w:eastAsia="標楷體" w:hAnsi="標楷體" w:hint="eastAsia"/>
        </w:rPr>
        <w:t>，</w:t>
      </w:r>
      <w:r w:rsidR="00A45E84">
        <w:rPr>
          <w:rFonts w:eastAsia="標楷體" w:hAnsi="標楷體" w:hint="eastAsia"/>
        </w:rPr>
        <w:t>申請資料</w:t>
      </w:r>
      <w:r w:rsidR="00601ADC">
        <w:rPr>
          <w:rFonts w:eastAsia="標楷體" w:hAnsi="標楷體" w:hint="eastAsia"/>
        </w:rPr>
        <w:t>請</w:t>
      </w:r>
      <w:r w:rsidR="00A45E84">
        <w:rPr>
          <w:rFonts w:eastAsia="標楷體" w:hAnsi="標楷體" w:hint="eastAsia"/>
        </w:rPr>
        <w:t>陳送總經理核可</w:t>
      </w:r>
      <w:r w:rsidR="00A45E84">
        <w:rPr>
          <w:rFonts w:ascii="新細明體" w:eastAsia="新細明體" w:hAnsi="新細明體" w:hint="eastAsia"/>
        </w:rPr>
        <w:t>。</w:t>
      </w:r>
    </w:p>
    <w:p w14:paraId="1C2D6BD5" w14:textId="77777777" w:rsidR="00F02874" w:rsidRPr="00F02874" w:rsidRDefault="00F02874" w:rsidP="00A411C7">
      <w:pPr>
        <w:spacing w:before="120" w:after="120"/>
        <w:ind w:left="406" w:hangingChars="203" w:hanging="406"/>
        <w:rPr>
          <w:rFonts w:hint="eastAsia"/>
        </w:rPr>
      </w:pPr>
      <w:r>
        <w:rPr>
          <w:rFonts w:eastAsia="標楷體" w:hAnsi="標楷體" w:hint="eastAsia"/>
        </w:rPr>
        <w:t>二</w:t>
      </w:r>
      <w:r w:rsidRPr="00D049E2">
        <w:rPr>
          <w:rFonts w:eastAsia="標楷體" w:hAnsi="標楷體"/>
        </w:rPr>
        <w:t>、</w:t>
      </w:r>
      <w:r>
        <w:rPr>
          <w:rFonts w:eastAsia="標楷體" w:hAnsi="標楷體" w:hint="eastAsia"/>
        </w:rPr>
        <w:t>本申請表經部門主管簽核後，先會辦人資進行資料確認，再陳送</w:t>
      </w:r>
      <w:r w:rsidR="00771252">
        <w:rPr>
          <w:rFonts w:eastAsia="標楷體" w:hAnsi="標楷體" w:hint="eastAsia"/>
        </w:rPr>
        <w:t>相關</w:t>
      </w:r>
      <w:r>
        <w:rPr>
          <w:rFonts w:eastAsia="標楷體" w:hAnsi="標楷體" w:hint="eastAsia"/>
        </w:rPr>
        <w:t>主管核示，完成審核程序後即可開</w:t>
      </w:r>
      <w:r w:rsidR="004D1A60">
        <w:rPr>
          <w:rFonts w:eastAsia="標楷體" w:hAnsi="標楷體" w:hint="eastAsia"/>
        </w:rPr>
        <w:t>始徵才</w:t>
      </w:r>
      <w:r w:rsidRPr="00D049E2">
        <w:rPr>
          <w:rFonts w:eastAsia="標楷體" w:hAnsi="標楷體"/>
        </w:rPr>
        <w:t>。</w:t>
      </w:r>
    </w:p>
    <w:tbl>
      <w:tblPr>
        <w:tblW w:w="104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9"/>
        <w:gridCol w:w="1002"/>
        <w:gridCol w:w="495"/>
        <w:gridCol w:w="528"/>
        <w:gridCol w:w="1068"/>
        <w:gridCol w:w="71"/>
        <w:gridCol w:w="1134"/>
        <w:gridCol w:w="709"/>
        <w:gridCol w:w="99"/>
        <w:gridCol w:w="78"/>
        <w:gridCol w:w="1382"/>
        <w:gridCol w:w="709"/>
        <w:gridCol w:w="567"/>
        <w:gridCol w:w="1510"/>
        <w:gridCol w:w="15"/>
      </w:tblGrid>
      <w:tr w:rsidR="0033685E" w14:paraId="51AA0FD6" w14:textId="77777777" w:rsidTr="00A576D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624"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843A" w14:textId="77777777" w:rsidR="0033685E" w:rsidRDefault="0033685E" w:rsidP="0074442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申請部門</w:t>
            </w:r>
          </w:p>
        </w:tc>
        <w:tc>
          <w:tcPr>
            <w:tcW w:w="202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3613E" w14:textId="77777777" w:rsidR="0033685E" w:rsidRPr="006F65D7" w:rsidRDefault="0033685E" w:rsidP="00744428">
            <w:pPr>
              <w:jc w:val="center"/>
              <w:rPr>
                <w:rFonts w:eastAsia="標楷體"/>
              </w:rPr>
            </w:pPr>
          </w:p>
        </w:tc>
        <w:tc>
          <w:tcPr>
            <w:tcW w:w="113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63588" w14:textId="77777777" w:rsidR="0033685E" w:rsidRPr="006F65D7" w:rsidRDefault="0033685E" w:rsidP="0074442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</w:t>
            </w:r>
          </w:p>
        </w:tc>
        <w:tc>
          <w:tcPr>
            <w:tcW w:w="194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06A1D" w14:textId="77777777" w:rsidR="0033685E" w:rsidRDefault="0033685E" w:rsidP="00744428">
            <w:pPr>
              <w:jc w:val="center"/>
              <w:rPr>
                <w:rFonts w:eastAsia="標楷體"/>
              </w:rPr>
            </w:pPr>
          </w:p>
        </w:tc>
        <w:tc>
          <w:tcPr>
            <w:tcW w:w="14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ADDA" w14:textId="77777777" w:rsidR="0033685E" w:rsidRPr="006F65D7" w:rsidRDefault="0033685E" w:rsidP="0074442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填寫日期</w:t>
            </w:r>
          </w:p>
        </w:tc>
        <w:tc>
          <w:tcPr>
            <w:tcW w:w="278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8183CD" w14:textId="77777777" w:rsidR="0033685E" w:rsidRPr="003C7CB0" w:rsidRDefault="0033685E" w:rsidP="005911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 w:rsidR="00325BE4">
              <w:rPr>
                <w:rFonts w:eastAsia="標楷體" w:hint="eastAsia"/>
              </w:rPr>
              <w:t xml:space="preserve">   </w:t>
            </w:r>
            <w:r w:rsidRPr="003C7CB0">
              <w:rPr>
                <w:rFonts w:eastAsia="標楷體" w:hint="eastAsia"/>
              </w:rPr>
              <w:t>年</w:t>
            </w:r>
            <w:r w:rsidR="0059111B">
              <w:rPr>
                <w:rFonts w:eastAsia="標楷體" w:hint="eastAsia"/>
              </w:rPr>
              <w:t xml:space="preserve"> </w:t>
            </w:r>
            <w:r w:rsidR="00325BE4">
              <w:rPr>
                <w:rFonts w:eastAsia="標楷體" w:hint="eastAsia"/>
              </w:rPr>
              <w:t xml:space="preserve"> </w:t>
            </w:r>
            <w:r w:rsidR="0059111B">
              <w:rPr>
                <w:rFonts w:eastAsia="標楷體" w:hint="eastAsia"/>
              </w:rPr>
              <w:t xml:space="preserve"> </w:t>
            </w:r>
            <w:r w:rsidRPr="003C7CB0">
              <w:rPr>
                <w:rFonts w:eastAsia="標楷體" w:hint="eastAsia"/>
              </w:rPr>
              <w:t>月</w:t>
            </w:r>
            <w:r w:rsidR="00325BE4">
              <w:rPr>
                <w:rFonts w:eastAsia="標楷體" w:hint="eastAsia"/>
              </w:rPr>
              <w:t xml:space="preserve">  </w:t>
            </w:r>
            <w:r w:rsidRPr="003C7CB0">
              <w:rPr>
                <w:rFonts w:eastAsia="標楷體" w:hint="eastAsia"/>
              </w:rPr>
              <w:t>日</w:t>
            </w:r>
          </w:p>
        </w:tc>
      </w:tr>
      <w:tr w:rsidR="0033685E" w:rsidRPr="00CB3F55" w14:paraId="02DD3ABA" w14:textId="77777777" w:rsidTr="00A576D5">
        <w:tblPrEx>
          <w:shd w:val="clear" w:color="auto" w:fill="FFFFFF"/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56"/>
        </w:trPr>
        <w:tc>
          <w:tcPr>
            <w:tcW w:w="1089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E5FB6" w14:textId="77777777" w:rsidR="0033685E" w:rsidRPr="00A27D68" w:rsidRDefault="0033685E" w:rsidP="00744428">
            <w:pPr>
              <w:ind w:leftChars="-11" w:left="-22"/>
              <w:jc w:val="center"/>
              <w:rPr>
                <w:rFonts w:ascii="標楷體" w:eastAsia="標楷體" w:hAnsi="標楷體" w:cs="Arial"/>
                <w:szCs w:val="24"/>
              </w:rPr>
            </w:pPr>
            <w:r w:rsidRPr="00A27D68">
              <w:rPr>
                <w:rFonts w:ascii="標楷體" w:eastAsia="標楷體" w:hAnsi="標楷體" w:cs="Arial" w:hint="eastAsia"/>
                <w:szCs w:val="24"/>
              </w:rPr>
              <w:t>需求內容</w:t>
            </w:r>
          </w:p>
        </w:tc>
        <w:tc>
          <w:tcPr>
            <w:tcW w:w="149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21A69DD" w14:textId="77777777" w:rsidR="0033685E" w:rsidRPr="00A27D68" w:rsidRDefault="0033685E" w:rsidP="00744428">
            <w:pPr>
              <w:ind w:leftChars="-11" w:left="-22"/>
              <w:jc w:val="center"/>
              <w:rPr>
                <w:rFonts w:ascii="標楷體" w:eastAsia="標楷體" w:hAnsi="標楷體"/>
                <w:szCs w:val="24"/>
              </w:rPr>
            </w:pPr>
            <w:r w:rsidRPr="00A27D68">
              <w:rPr>
                <w:rFonts w:ascii="標楷體" w:eastAsia="標楷體" w:hAnsi="標楷體"/>
                <w:szCs w:val="24"/>
              </w:rPr>
              <w:t>職稱</w:t>
            </w:r>
          </w:p>
        </w:tc>
        <w:tc>
          <w:tcPr>
            <w:tcW w:w="1667" w:type="dxa"/>
            <w:gridSpan w:val="3"/>
            <w:shd w:val="clear" w:color="auto" w:fill="FFFFFF"/>
            <w:vAlign w:val="center"/>
          </w:tcPr>
          <w:p w14:paraId="4A5C0539" w14:textId="77777777" w:rsidR="0033685E" w:rsidRPr="00C42432" w:rsidRDefault="0033685E" w:rsidP="00744428">
            <w:pPr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7412F8E" w14:textId="77777777" w:rsidR="0033685E" w:rsidRPr="00C42432" w:rsidRDefault="0033685E" w:rsidP="00744428">
            <w:pPr>
              <w:jc w:val="center"/>
              <w:rPr>
                <w:rFonts w:eastAsia="標楷體"/>
              </w:rPr>
            </w:pPr>
            <w:r w:rsidRPr="00C42432">
              <w:rPr>
                <w:rFonts w:eastAsia="標楷體"/>
              </w:rPr>
              <w:t>需求人數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ACA2EE2" w14:textId="77777777" w:rsidR="0033685E" w:rsidRPr="00C42432" w:rsidRDefault="0033685E" w:rsidP="0059111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 w:rsidR="00325BE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7554D7" w14:textId="77777777" w:rsidR="0033685E" w:rsidRPr="00C42432" w:rsidRDefault="0033685E" w:rsidP="00744428">
            <w:pPr>
              <w:ind w:leftChars="-11" w:left="-2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專案編號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544938D" w14:textId="77777777" w:rsidR="0033685E" w:rsidRPr="00A27D68" w:rsidRDefault="00325BE4" w:rsidP="00744428">
            <w:pPr>
              <w:ind w:leftChars="-11" w:left="-22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 xml:space="preserve"> </w:t>
            </w:r>
          </w:p>
        </w:tc>
      </w:tr>
      <w:tr w:rsidR="0033685E" w:rsidRPr="00CB3F55" w14:paraId="000533EE" w14:textId="77777777" w:rsidTr="00E767B0">
        <w:tblPrEx>
          <w:shd w:val="clear" w:color="auto" w:fill="FFFFFF"/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838"/>
        </w:trPr>
        <w:tc>
          <w:tcPr>
            <w:tcW w:w="108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7C22B561" w14:textId="77777777" w:rsidR="0033685E" w:rsidRPr="00A27D68" w:rsidRDefault="0033685E" w:rsidP="00C42432">
            <w:pPr>
              <w:ind w:leftChars="-11" w:left="-22"/>
              <w:jc w:val="center"/>
              <w:rPr>
                <w:rFonts w:ascii="標楷體" w:eastAsia="標楷體" w:hAnsi="標楷體" w:cs="Arial" w:hint="eastAsia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A9532D7" w14:textId="77777777" w:rsidR="0033685E" w:rsidRPr="00A27D68" w:rsidRDefault="0033685E" w:rsidP="00C42432">
            <w:pPr>
              <w:ind w:leftChars="-11" w:left="-22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27D68">
              <w:rPr>
                <w:rFonts w:ascii="標楷體" w:eastAsia="標楷體" w:hAnsi="標楷體" w:hint="eastAsia"/>
                <w:szCs w:val="24"/>
              </w:rPr>
              <w:t>工作期間</w:t>
            </w:r>
          </w:p>
        </w:tc>
        <w:tc>
          <w:tcPr>
            <w:tcW w:w="3510" w:type="dxa"/>
            <w:gridSpan w:val="5"/>
            <w:shd w:val="clear" w:color="auto" w:fill="FFFFFF"/>
            <w:vAlign w:val="center"/>
          </w:tcPr>
          <w:p w14:paraId="28CC428A" w14:textId="77777777" w:rsidR="0033685E" w:rsidRDefault="0033685E" w:rsidP="0074442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ingdings 2" w:char="F0A3"/>
            </w:r>
            <w:r>
              <w:rPr>
                <w:rFonts w:eastAsia="標楷體" w:hint="eastAsia"/>
              </w:rPr>
              <w:t>一週以內</w:t>
            </w:r>
            <w:r>
              <w:rPr>
                <w:rFonts w:ascii="新細明體" w:hAnsi="新細明體" w:hint="eastAsia"/>
              </w:rPr>
              <w:t>：</w:t>
            </w:r>
            <w:r>
              <w:rPr>
                <w:rFonts w:eastAsia="標楷體"/>
              </w:rPr>
              <w:t xml:space="preserve"> </w:t>
            </w:r>
          </w:p>
          <w:p w14:paraId="3F217935" w14:textId="77777777" w:rsidR="0033685E" w:rsidRDefault="00325BE4" w:rsidP="0074442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ingdings 2" w:char="F0A3"/>
            </w:r>
            <w:r w:rsidR="0033685E">
              <w:rPr>
                <w:rFonts w:eastAsia="標楷體" w:hint="eastAsia"/>
              </w:rPr>
              <w:t>一週以上</w:t>
            </w:r>
            <w:r w:rsidR="0033685E">
              <w:rPr>
                <w:rFonts w:eastAsia="標楷體" w:hint="eastAsia"/>
              </w:rPr>
              <w:t>~</w:t>
            </w:r>
            <w:r w:rsidR="0033685E">
              <w:rPr>
                <w:rFonts w:eastAsia="標楷體" w:hint="eastAsia"/>
              </w:rPr>
              <w:t>一個月</w:t>
            </w:r>
            <w:r w:rsidR="0033685E">
              <w:rPr>
                <w:rFonts w:ascii="新細明體" w:hAnsi="新細明體" w:hint="eastAsia"/>
              </w:rPr>
              <w:t>：</w:t>
            </w:r>
            <w:r>
              <w:rPr>
                <w:rFonts w:ascii="新細明體" w:hAnsi="新細明體" w:hint="eastAsia"/>
              </w:rPr>
              <w:t xml:space="preserve">  </w:t>
            </w:r>
            <w:r w:rsidR="0033685E" w:rsidRPr="008C4DA5">
              <w:rPr>
                <w:rFonts w:ascii="Times New Roman" w:eastAsia="新細明體" w:hAnsi="Times New Roman"/>
              </w:rPr>
              <w:t xml:space="preserve"> /</w:t>
            </w:r>
            <w:r>
              <w:rPr>
                <w:rFonts w:ascii="Times New Roman" w:eastAsia="新細明體" w:hAnsi="Times New Roman" w:hint="eastAsia"/>
              </w:rPr>
              <w:t xml:space="preserve">  </w:t>
            </w:r>
            <w:r w:rsidR="0033685E" w:rsidRPr="008C4DA5">
              <w:rPr>
                <w:rFonts w:ascii="Times New Roman" w:eastAsia="新細明體" w:hAnsi="Times New Roman"/>
              </w:rPr>
              <w:t xml:space="preserve">  ~ </w:t>
            </w:r>
            <w:r>
              <w:rPr>
                <w:rFonts w:ascii="Times New Roman" w:eastAsia="新細明體" w:hAnsi="Times New Roman" w:hint="eastAsia"/>
              </w:rPr>
              <w:t xml:space="preserve">  </w:t>
            </w:r>
            <w:r w:rsidR="0033685E" w:rsidRPr="008C4DA5">
              <w:rPr>
                <w:rFonts w:ascii="Times New Roman" w:eastAsia="新細明體" w:hAnsi="Times New Roman"/>
              </w:rPr>
              <w:t xml:space="preserve"> /</w:t>
            </w:r>
            <w:r>
              <w:rPr>
                <w:rFonts w:ascii="Times New Roman" w:eastAsia="新細明體" w:hAnsi="Times New Roman" w:hint="eastAsia"/>
              </w:rPr>
              <w:t xml:space="preserve">  </w:t>
            </w:r>
            <w:r w:rsidR="0033685E" w:rsidRPr="008C4DA5">
              <w:rPr>
                <w:rFonts w:ascii="Times New Roman" w:eastAsia="新細明體" w:hAnsi="Times New Roman"/>
              </w:rPr>
              <w:t xml:space="preserve"> </w:t>
            </w:r>
            <w:r w:rsidR="0033685E" w:rsidRPr="00842BF4">
              <w:rPr>
                <w:rFonts w:ascii="Times New Roman" w:eastAsia="新細明體" w:hAnsi="Times New Roman"/>
                <w:sz w:val="24"/>
              </w:rPr>
              <w:t xml:space="preserve"> </w:t>
            </w:r>
          </w:p>
          <w:p w14:paraId="0233AE44" w14:textId="77777777" w:rsidR="0033685E" w:rsidRPr="00C42432" w:rsidRDefault="0033685E" w:rsidP="005A2AE0">
            <w:pPr>
              <w:jc w:val="both"/>
              <w:rPr>
                <w:rFonts w:ascii="Times New Roman" w:eastAsia="標楷體" w:hAnsi="Times New Roman"/>
                <w:sz w:val="24"/>
              </w:rPr>
            </w:pPr>
            <w:r w:rsidRPr="009B40BB">
              <w:rPr>
                <w:rFonts w:eastAsia="標楷體"/>
              </w:rPr>
              <w:t>*</w:t>
            </w:r>
            <w:r w:rsidRPr="009B40BB">
              <w:rPr>
                <w:rFonts w:eastAsia="標楷體" w:hint="eastAsia"/>
              </w:rPr>
              <w:t>請註明</w:t>
            </w:r>
            <w:r w:rsidRPr="009B40BB">
              <w:rPr>
                <w:rFonts w:eastAsia="標楷體" w:hint="eastAsia"/>
                <w:u w:val="single"/>
              </w:rPr>
              <w:t>預計聘用期程</w:t>
            </w:r>
          </w:p>
        </w:tc>
        <w:tc>
          <w:tcPr>
            <w:tcW w:w="1559" w:type="dxa"/>
            <w:gridSpan w:val="3"/>
            <w:shd w:val="clear" w:color="auto" w:fill="FFFFFF"/>
            <w:vAlign w:val="center"/>
          </w:tcPr>
          <w:p w14:paraId="13B1092C" w14:textId="77777777" w:rsidR="0033685E" w:rsidRPr="00C42432" w:rsidRDefault="0033685E" w:rsidP="00C42432">
            <w:pPr>
              <w:jc w:val="center"/>
              <w:rPr>
                <w:rFonts w:ascii="Times New Roman" w:eastAsia="標楷體" w:hAnsi="Times New Roman"/>
                <w:sz w:val="24"/>
              </w:rPr>
            </w:pPr>
            <w:r w:rsidRPr="00C42432">
              <w:rPr>
                <w:rFonts w:eastAsia="標楷體"/>
              </w:rPr>
              <w:t>上班時段</w:t>
            </w:r>
          </w:p>
        </w:tc>
        <w:tc>
          <w:tcPr>
            <w:tcW w:w="2786" w:type="dxa"/>
            <w:gridSpan w:val="3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9B9A5BF" w14:textId="77777777" w:rsidR="00842BF4" w:rsidRPr="00842BF4" w:rsidRDefault="00842BF4" w:rsidP="00843AA9">
            <w:pPr>
              <w:spacing w:line="300" w:lineRule="exact"/>
              <w:jc w:val="both"/>
              <w:rPr>
                <w:rFonts w:ascii="Times New Roman" w:eastAsia="標楷體" w:hAnsi="Times New Roman"/>
              </w:rPr>
            </w:pPr>
            <w:r w:rsidRPr="00842BF4">
              <w:rPr>
                <w:rFonts w:ascii="Times New Roman" w:eastAsia="標楷體" w:hAnsi="Times New Roman"/>
              </w:rPr>
              <w:t>預計上班時段</w:t>
            </w:r>
            <w:r w:rsidR="00BB61E5">
              <w:rPr>
                <w:rFonts w:ascii="Times New Roman" w:eastAsia="標楷體" w:hAnsi="Times New Roman" w:hint="eastAsia"/>
              </w:rPr>
              <w:t xml:space="preserve"> </w:t>
            </w:r>
            <w:r w:rsidRPr="00842BF4">
              <w:rPr>
                <w:rFonts w:ascii="Times New Roman" w:eastAsia="標楷體" w:hAnsi="Times New Roman"/>
              </w:rPr>
              <w:t>:</w:t>
            </w:r>
            <w:r w:rsidR="00BB61E5">
              <w:rPr>
                <w:rFonts w:ascii="Times New Roman" w:eastAsia="標楷體" w:hAnsi="Times New Roman" w:hint="eastAsia"/>
              </w:rPr>
              <w:t xml:space="preserve"> </w:t>
            </w:r>
            <w:r w:rsidR="00325BE4">
              <w:rPr>
                <w:rFonts w:ascii="Times New Roman" w:eastAsia="標楷體" w:hAnsi="Times New Roman" w:hint="eastAsia"/>
              </w:rPr>
              <w:t xml:space="preserve">      </w:t>
            </w:r>
            <w:r w:rsidRPr="00842BF4">
              <w:rPr>
                <w:rFonts w:ascii="Times New Roman" w:eastAsia="標楷體" w:hAnsi="Times New Roman"/>
              </w:rPr>
              <w:t>~</w:t>
            </w:r>
            <w:r w:rsidR="00325BE4">
              <w:rPr>
                <w:rFonts w:ascii="Times New Roman" w:eastAsia="標楷體" w:hAnsi="Times New Roman" w:hint="eastAsia"/>
              </w:rPr>
              <w:t xml:space="preserve">      </w:t>
            </w:r>
          </w:p>
          <w:p w14:paraId="321842D1" w14:textId="77777777" w:rsidR="00842BF4" w:rsidRPr="00842BF4" w:rsidRDefault="00842BF4" w:rsidP="00843AA9">
            <w:pPr>
              <w:spacing w:line="300" w:lineRule="exact"/>
              <w:jc w:val="both"/>
              <w:rPr>
                <w:rFonts w:ascii="Times New Roman" w:eastAsia="標楷體" w:hAnsi="Times New Roman"/>
              </w:rPr>
            </w:pPr>
            <w:r w:rsidRPr="00842BF4">
              <w:rPr>
                <w:rFonts w:ascii="Times New Roman" w:eastAsia="標楷體" w:hAnsi="Times New Roman"/>
              </w:rPr>
              <w:t>每週上班天數</w:t>
            </w:r>
            <w:r w:rsidR="00BB61E5">
              <w:rPr>
                <w:rFonts w:ascii="Times New Roman" w:eastAsia="標楷體" w:hAnsi="Times New Roman" w:hint="eastAsia"/>
              </w:rPr>
              <w:t xml:space="preserve"> </w:t>
            </w:r>
            <w:r w:rsidRPr="00842BF4">
              <w:rPr>
                <w:rFonts w:ascii="Times New Roman" w:eastAsia="標楷體" w:hAnsi="Times New Roman"/>
              </w:rPr>
              <w:t>:</w:t>
            </w:r>
            <w:r w:rsidR="00BB61E5">
              <w:rPr>
                <w:rFonts w:ascii="Times New Roman" w:eastAsia="標楷體" w:hAnsi="Times New Roman" w:hint="eastAsia"/>
              </w:rPr>
              <w:t xml:space="preserve"> </w:t>
            </w:r>
            <w:r w:rsidR="00325BE4">
              <w:rPr>
                <w:rFonts w:ascii="Times New Roman" w:eastAsia="標楷體" w:hAnsi="Times New Roman" w:hint="eastAsia"/>
              </w:rPr>
              <w:t xml:space="preserve">        </w:t>
            </w:r>
            <w:r w:rsidRPr="00842BF4">
              <w:rPr>
                <w:rFonts w:ascii="Times New Roman" w:eastAsia="標楷體" w:hAnsi="Times New Roman"/>
              </w:rPr>
              <w:t>天</w:t>
            </w:r>
          </w:p>
          <w:p w14:paraId="67C808C4" w14:textId="77777777" w:rsidR="0033685E" w:rsidRPr="002A3B0A" w:rsidRDefault="00842BF4" w:rsidP="00843AA9">
            <w:pPr>
              <w:spacing w:line="300" w:lineRule="exact"/>
              <w:jc w:val="both"/>
              <w:rPr>
                <w:rFonts w:ascii="Times New Roman" w:eastAsia="標楷體" w:hAnsi="Times New Roman"/>
              </w:rPr>
            </w:pPr>
            <w:r w:rsidRPr="00842BF4">
              <w:rPr>
                <w:rFonts w:ascii="Times New Roman" w:eastAsia="標楷體" w:hAnsi="Times New Roman"/>
              </w:rPr>
              <w:t>每日上班時數</w:t>
            </w:r>
            <w:r w:rsidR="00BB61E5">
              <w:rPr>
                <w:rFonts w:ascii="Times New Roman" w:eastAsia="標楷體" w:hAnsi="Times New Roman" w:hint="eastAsia"/>
              </w:rPr>
              <w:t xml:space="preserve"> </w:t>
            </w:r>
            <w:r w:rsidRPr="00842BF4">
              <w:rPr>
                <w:rFonts w:ascii="Times New Roman" w:eastAsia="標楷體" w:hAnsi="Times New Roman"/>
              </w:rPr>
              <w:t>:</w:t>
            </w:r>
            <w:r w:rsidR="00BB61E5">
              <w:rPr>
                <w:rFonts w:ascii="Times New Roman" w:eastAsia="標楷體" w:hAnsi="Times New Roman" w:hint="eastAsia"/>
              </w:rPr>
              <w:t xml:space="preserve"> </w:t>
            </w:r>
            <w:r w:rsidR="00325BE4">
              <w:rPr>
                <w:rFonts w:ascii="Times New Roman" w:eastAsia="標楷體" w:hAnsi="Times New Roman" w:hint="eastAsia"/>
              </w:rPr>
              <w:t xml:space="preserve">        </w:t>
            </w:r>
            <w:r w:rsidRPr="00842BF4">
              <w:rPr>
                <w:rFonts w:ascii="Times New Roman" w:eastAsia="標楷體" w:hAnsi="Times New Roman"/>
              </w:rPr>
              <w:t>小時</w:t>
            </w:r>
          </w:p>
        </w:tc>
      </w:tr>
      <w:tr w:rsidR="0033685E" w:rsidRPr="00CB3F55" w14:paraId="50764ED4" w14:textId="77777777" w:rsidTr="00CC151E">
        <w:tblPrEx>
          <w:shd w:val="clear" w:color="auto" w:fill="FFFFFF"/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656"/>
        </w:trPr>
        <w:tc>
          <w:tcPr>
            <w:tcW w:w="108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2A5D413" w14:textId="77777777" w:rsidR="0033685E" w:rsidRPr="00A27D68" w:rsidRDefault="0033685E" w:rsidP="00C42432">
            <w:pPr>
              <w:ind w:leftChars="-11" w:left="-22"/>
              <w:jc w:val="center"/>
              <w:rPr>
                <w:rFonts w:ascii="標楷體" w:eastAsia="標楷體" w:hAnsi="標楷體" w:cs="Arial" w:hint="eastAsia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EC5D9F6" w14:textId="77777777" w:rsidR="0033685E" w:rsidRPr="00A27D68" w:rsidRDefault="0033685E" w:rsidP="00C42432">
            <w:pPr>
              <w:ind w:leftChars="-11" w:left="-22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27D68">
              <w:rPr>
                <w:rFonts w:ascii="標楷體" w:eastAsia="標楷體" w:hAnsi="標楷體"/>
                <w:szCs w:val="24"/>
              </w:rPr>
              <w:t>工作地點</w:t>
            </w:r>
          </w:p>
        </w:tc>
        <w:tc>
          <w:tcPr>
            <w:tcW w:w="3510" w:type="dxa"/>
            <w:gridSpan w:val="5"/>
            <w:shd w:val="clear" w:color="auto" w:fill="FFFFFF"/>
            <w:vAlign w:val="center"/>
          </w:tcPr>
          <w:p w14:paraId="574779C6" w14:textId="77777777" w:rsidR="0033685E" w:rsidRPr="00C42432" w:rsidRDefault="0033685E" w:rsidP="00325BE4">
            <w:pPr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559" w:type="dxa"/>
            <w:gridSpan w:val="3"/>
            <w:shd w:val="clear" w:color="auto" w:fill="FFFFFF"/>
            <w:vAlign w:val="center"/>
          </w:tcPr>
          <w:p w14:paraId="6C177EBD" w14:textId="77777777" w:rsidR="0033685E" w:rsidRPr="00C42432" w:rsidRDefault="0033685E" w:rsidP="00D44E5C">
            <w:pPr>
              <w:jc w:val="center"/>
              <w:rPr>
                <w:rFonts w:ascii="Times New Roman" w:eastAsia="標楷體" w:hAnsi="Times New Roman"/>
                <w:sz w:val="24"/>
              </w:rPr>
            </w:pPr>
            <w:r w:rsidRPr="00C42432">
              <w:rPr>
                <w:rFonts w:eastAsia="標楷體"/>
              </w:rPr>
              <w:t>工作經驗</w:t>
            </w:r>
          </w:p>
        </w:tc>
        <w:tc>
          <w:tcPr>
            <w:tcW w:w="2786" w:type="dxa"/>
            <w:gridSpan w:val="3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C660262" w14:textId="77777777" w:rsidR="0033685E" w:rsidRPr="00C42432" w:rsidRDefault="0033685E" w:rsidP="00325BE4">
            <w:pPr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685E" w:rsidRPr="00CB3F55" w14:paraId="483285C2" w14:textId="77777777" w:rsidTr="00CC151E">
        <w:tblPrEx>
          <w:shd w:val="clear" w:color="auto" w:fill="FFFFFF"/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694"/>
        </w:trPr>
        <w:tc>
          <w:tcPr>
            <w:tcW w:w="108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5BB0410" w14:textId="77777777" w:rsidR="0033685E" w:rsidRPr="00A27D68" w:rsidRDefault="0033685E" w:rsidP="00C42432">
            <w:pPr>
              <w:ind w:leftChars="-11" w:left="-22"/>
              <w:jc w:val="center"/>
              <w:rPr>
                <w:rFonts w:ascii="標楷體" w:eastAsia="標楷體" w:hAnsi="標楷體" w:cs="Arial" w:hint="eastAsia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97CCFA" w14:textId="77777777" w:rsidR="0033685E" w:rsidRPr="00A27D68" w:rsidRDefault="0033685E" w:rsidP="00C42432">
            <w:pPr>
              <w:ind w:leftChars="-11" w:left="-22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27D68">
              <w:rPr>
                <w:rFonts w:ascii="標楷體" w:eastAsia="標楷體" w:hAnsi="標楷體"/>
                <w:szCs w:val="24"/>
              </w:rPr>
              <w:t>學歷</w:t>
            </w:r>
          </w:p>
        </w:tc>
        <w:tc>
          <w:tcPr>
            <w:tcW w:w="3510" w:type="dxa"/>
            <w:gridSpan w:val="5"/>
            <w:shd w:val="clear" w:color="auto" w:fill="FFFFFF"/>
            <w:vAlign w:val="center"/>
          </w:tcPr>
          <w:p w14:paraId="249F73A1" w14:textId="77777777" w:rsidR="0033685E" w:rsidRPr="00C42432" w:rsidRDefault="0033685E" w:rsidP="008805C4">
            <w:pPr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559" w:type="dxa"/>
            <w:gridSpan w:val="3"/>
            <w:shd w:val="clear" w:color="auto" w:fill="FFFFFF"/>
            <w:vAlign w:val="center"/>
          </w:tcPr>
          <w:p w14:paraId="1423B50B" w14:textId="77777777" w:rsidR="0033685E" w:rsidRPr="00C42432" w:rsidRDefault="0033685E" w:rsidP="00A411C7">
            <w:pPr>
              <w:jc w:val="center"/>
              <w:rPr>
                <w:rFonts w:ascii="Times New Roman" w:eastAsia="標楷體" w:hAnsi="Times New Roman"/>
                <w:sz w:val="24"/>
              </w:rPr>
            </w:pPr>
            <w:r w:rsidRPr="00C42432">
              <w:rPr>
                <w:rFonts w:eastAsia="標楷體"/>
              </w:rPr>
              <w:t>科系</w:t>
            </w:r>
          </w:p>
        </w:tc>
        <w:tc>
          <w:tcPr>
            <w:tcW w:w="2786" w:type="dxa"/>
            <w:gridSpan w:val="3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8E51A66" w14:textId="77777777" w:rsidR="0033685E" w:rsidRPr="00C42432" w:rsidRDefault="0033685E" w:rsidP="00011A5C">
            <w:pPr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685E" w:rsidRPr="00CB3F55" w14:paraId="472A9CB9" w14:textId="77777777" w:rsidTr="00E767B0">
        <w:tblPrEx>
          <w:shd w:val="clear" w:color="auto" w:fill="FFFFFF"/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81"/>
        </w:trPr>
        <w:tc>
          <w:tcPr>
            <w:tcW w:w="108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54240FC" w14:textId="77777777" w:rsidR="0033685E" w:rsidRPr="00A27D68" w:rsidRDefault="0033685E" w:rsidP="00C42432">
            <w:pPr>
              <w:ind w:leftChars="-11" w:left="-22"/>
              <w:jc w:val="center"/>
              <w:rPr>
                <w:rFonts w:ascii="標楷體" w:eastAsia="標楷體" w:hAnsi="標楷體" w:cs="Arial" w:hint="eastAsia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9C3F7C2" w14:textId="77777777" w:rsidR="0033685E" w:rsidRPr="00A27D68" w:rsidRDefault="0033685E" w:rsidP="00C42432">
            <w:pPr>
              <w:ind w:leftChars="-11" w:left="-22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eastAsia="標楷體" w:hint="eastAsia"/>
              </w:rPr>
              <w:t>招募方式</w:t>
            </w:r>
          </w:p>
        </w:tc>
        <w:tc>
          <w:tcPr>
            <w:tcW w:w="3510" w:type="dxa"/>
            <w:gridSpan w:val="5"/>
            <w:shd w:val="clear" w:color="auto" w:fill="FFFFFF"/>
            <w:vAlign w:val="center"/>
          </w:tcPr>
          <w:p w14:paraId="1E04C31E" w14:textId="77777777" w:rsidR="0033685E" w:rsidRPr="00C42432" w:rsidRDefault="0033685E" w:rsidP="00325BE4">
            <w:pPr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eastAsia="標楷體" w:hint="eastAsia"/>
              </w:rPr>
              <w:sym w:font="Wingdings 2" w:char="F0A3"/>
            </w:r>
            <w:r>
              <w:rPr>
                <w:rFonts w:eastAsia="標楷體" w:hint="eastAsia"/>
              </w:rPr>
              <w:t>自行招募</w:t>
            </w:r>
            <w:r>
              <w:rPr>
                <w:rFonts w:eastAsia="標楷體" w:hint="eastAsia"/>
              </w:rPr>
              <w:t xml:space="preserve">      </w:t>
            </w:r>
            <w:r w:rsidR="00325BE4">
              <w:rPr>
                <w:rFonts w:eastAsia="標楷體" w:hint="eastAsia"/>
              </w:rPr>
              <w:sym w:font="Wingdings 2" w:char="F0A3"/>
            </w:r>
            <w:r>
              <w:rPr>
                <w:rFonts w:eastAsia="標楷體" w:hint="eastAsia"/>
              </w:rPr>
              <w:t>人資招募</w:t>
            </w:r>
          </w:p>
        </w:tc>
        <w:tc>
          <w:tcPr>
            <w:tcW w:w="1559" w:type="dxa"/>
            <w:gridSpan w:val="3"/>
            <w:shd w:val="clear" w:color="auto" w:fill="FFFFFF"/>
            <w:vAlign w:val="center"/>
          </w:tcPr>
          <w:p w14:paraId="37BE101E" w14:textId="77777777" w:rsidR="0033685E" w:rsidRPr="00C42432" w:rsidRDefault="0033685E" w:rsidP="00A411C7">
            <w:pPr>
              <w:jc w:val="center"/>
              <w:rPr>
                <w:rFonts w:ascii="Times New Roman" w:eastAsia="標楷體" w:hAnsi="Times New Roman"/>
                <w:sz w:val="24"/>
              </w:rPr>
            </w:pPr>
            <w:r w:rsidRPr="00A27D68">
              <w:rPr>
                <w:rFonts w:ascii="標楷體" w:eastAsia="標楷體" w:hAnsi="標楷體"/>
                <w:szCs w:val="24"/>
              </w:rPr>
              <w:t>薪資福利</w:t>
            </w:r>
          </w:p>
        </w:tc>
        <w:tc>
          <w:tcPr>
            <w:tcW w:w="2786" w:type="dxa"/>
            <w:gridSpan w:val="3"/>
            <w:tcBorders>
              <w:right w:val="single" w:sz="12" w:space="0" w:color="auto"/>
            </w:tcBorders>
            <w:shd w:val="clear" w:color="auto" w:fill="FFFFFF"/>
          </w:tcPr>
          <w:p w14:paraId="117D2DE9" w14:textId="77777777" w:rsidR="0033685E" w:rsidRDefault="00325BE4" w:rsidP="0074442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ingdings 2" w:char="F0A3"/>
            </w:r>
            <w:r w:rsidR="0033685E" w:rsidRPr="00C42432">
              <w:rPr>
                <w:rFonts w:eastAsia="標楷體"/>
              </w:rPr>
              <w:t>時薪</w:t>
            </w:r>
            <w:r w:rsidR="0033685E">
              <w:rPr>
                <w:rFonts w:eastAsia="標楷體" w:hint="eastAsia"/>
                <w:u w:val="single"/>
              </w:rPr>
              <w:t xml:space="preserve">  </w:t>
            </w:r>
            <w:r>
              <w:rPr>
                <w:rFonts w:ascii="Times New Roman" w:eastAsia="標楷體" w:hAnsi="Times New Roman" w:hint="eastAsia"/>
                <w:u w:val="single"/>
              </w:rPr>
              <w:t xml:space="preserve">    </w:t>
            </w:r>
            <w:r w:rsidR="0033685E">
              <w:rPr>
                <w:rFonts w:eastAsia="標楷體" w:hint="eastAsia"/>
                <w:u w:val="single"/>
              </w:rPr>
              <w:t xml:space="preserve">   </w:t>
            </w:r>
            <w:r w:rsidR="0033685E" w:rsidRPr="00C42432">
              <w:rPr>
                <w:rFonts w:eastAsia="標楷體"/>
              </w:rPr>
              <w:t>元</w:t>
            </w:r>
          </w:p>
          <w:p w14:paraId="0A57036A" w14:textId="77777777" w:rsidR="0033685E" w:rsidRPr="00C42432" w:rsidRDefault="0033685E" w:rsidP="005A2AE0">
            <w:pPr>
              <w:spacing w:beforeLines="50" w:before="120"/>
              <w:rPr>
                <w:rFonts w:ascii="Times New Roman" w:eastAsia="標楷體" w:hAnsi="Times New Roman"/>
                <w:sz w:val="24"/>
              </w:rPr>
            </w:pPr>
            <w:r>
              <w:rPr>
                <w:rFonts w:eastAsia="標楷體" w:hint="eastAsia"/>
              </w:rPr>
              <w:sym w:font="Wingdings 2" w:char="F0A3"/>
            </w:r>
            <w:r w:rsidRPr="00C42432">
              <w:rPr>
                <w:rFonts w:eastAsia="標楷體"/>
              </w:rPr>
              <w:t>其他</w:t>
            </w:r>
          </w:p>
        </w:tc>
      </w:tr>
      <w:tr w:rsidR="0033685E" w:rsidRPr="00F15A22" w14:paraId="04EE5D5D" w14:textId="77777777" w:rsidTr="00CC151E">
        <w:tblPrEx>
          <w:shd w:val="clear" w:color="auto" w:fill="FFFFFF"/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914"/>
        </w:trPr>
        <w:tc>
          <w:tcPr>
            <w:tcW w:w="108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8CB4D48" w14:textId="77777777" w:rsidR="0033685E" w:rsidRDefault="0033685E" w:rsidP="00C42432">
            <w:pPr>
              <w:ind w:leftChars="-11" w:left="-22"/>
              <w:jc w:val="center"/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49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A60A876" w14:textId="77777777" w:rsidR="0033685E" w:rsidRPr="00C42432" w:rsidRDefault="0033685E" w:rsidP="00C42432">
            <w:pPr>
              <w:ind w:leftChars="-11" w:left="-22"/>
              <w:jc w:val="center"/>
              <w:rPr>
                <w:rFonts w:ascii="Times New Roman" w:eastAsia="標楷體" w:hAnsi="Times New Roman"/>
                <w:sz w:val="24"/>
              </w:rPr>
            </w:pPr>
            <w:r w:rsidRPr="00C42432">
              <w:rPr>
                <w:rFonts w:eastAsia="標楷體"/>
              </w:rPr>
              <w:t>工作內容</w:t>
            </w:r>
          </w:p>
        </w:tc>
        <w:tc>
          <w:tcPr>
            <w:tcW w:w="7855" w:type="dxa"/>
            <w:gridSpan w:val="11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92B8086" w14:textId="77777777" w:rsidR="0033685E" w:rsidRPr="00C42432" w:rsidRDefault="0033685E" w:rsidP="00E22BDA">
            <w:pPr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685E" w:rsidRPr="00CB3F55" w14:paraId="32B364C8" w14:textId="77777777" w:rsidTr="00CC151E">
        <w:tblPrEx>
          <w:shd w:val="clear" w:color="auto" w:fill="FFFFFF"/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86"/>
        </w:trPr>
        <w:tc>
          <w:tcPr>
            <w:tcW w:w="108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780739B" w14:textId="77777777" w:rsidR="0033685E" w:rsidRDefault="0033685E" w:rsidP="00F81761">
            <w:pPr>
              <w:jc w:val="center"/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497" w:type="dxa"/>
            <w:gridSpan w:val="2"/>
            <w:tcBorders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5DFCB57" w14:textId="77777777" w:rsidR="0033685E" w:rsidRPr="00C42432" w:rsidRDefault="0033685E" w:rsidP="00F81761">
            <w:pPr>
              <w:jc w:val="center"/>
              <w:rPr>
                <w:rFonts w:ascii="Times New Roman" w:eastAsia="標楷體" w:hAnsi="Times New Roman"/>
                <w:sz w:val="24"/>
              </w:rPr>
            </w:pPr>
            <w:r w:rsidRPr="00C42432">
              <w:rPr>
                <w:rFonts w:eastAsia="標楷體"/>
              </w:rPr>
              <w:t>其他條件</w:t>
            </w:r>
          </w:p>
        </w:tc>
        <w:tc>
          <w:tcPr>
            <w:tcW w:w="7855" w:type="dxa"/>
            <w:gridSpan w:val="11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5888DC4" w14:textId="77777777" w:rsidR="0033685E" w:rsidRPr="00C42432" w:rsidRDefault="0033685E" w:rsidP="003D3537">
            <w:pPr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E767B0" w14:paraId="5660400E" w14:textId="77777777" w:rsidTr="00E76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532"/>
        </w:trPr>
        <w:tc>
          <w:tcPr>
            <w:tcW w:w="2091" w:type="dxa"/>
            <w:gridSpan w:val="2"/>
            <w:tcBorders>
              <w:top w:val="single" w:sz="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188F" w14:textId="77777777" w:rsidR="00E767B0" w:rsidRPr="00DA565A" w:rsidRDefault="00E767B0" w:rsidP="00F81761">
            <w:pPr>
              <w:autoSpaceDE w:val="0"/>
              <w:autoSpaceDN w:val="0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DA565A">
              <w:rPr>
                <w:rFonts w:ascii="Times New Roman" w:eastAsia="標楷體" w:hAnsi="Times New Roman"/>
                <w:color w:val="000000"/>
              </w:rPr>
              <w:t>總經理</w:t>
            </w:r>
          </w:p>
        </w:tc>
        <w:tc>
          <w:tcPr>
            <w:tcW w:w="2091" w:type="dxa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FFDD" w14:textId="77777777" w:rsidR="00E767B0" w:rsidRPr="00DA565A" w:rsidRDefault="00E767B0" w:rsidP="00513D5B">
            <w:pPr>
              <w:autoSpaceDE w:val="0"/>
              <w:autoSpaceDN w:val="0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DA565A">
              <w:rPr>
                <w:rFonts w:ascii="Times New Roman" w:eastAsia="標楷體" w:hAnsi="Times New Roman"/>
                <w:color w:val="000000"/>
              </w:rPr>
              <w:t>副總經理</w:t>
            </w:r>
          </w:p>
        </w:tc>
        <w:tc>
          <w:tcPr>
            <w:tcW w:w="2091" w:type="dxa"/>
            <w:gridSpan w:val="5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99ED" w14:textId="369EE1CF" w:rsidR="00E767B0" w:rsidRPr="00DA565A" w:rsidRDefault="00E767B0" w:rsidP="00E767B0">
            <w:pPr>
              <w:autoSpaceDE w:val="0"/>
              <w:autoSpaceDN w:val="0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 w:hint="eastAsia"/>
                <w:color w:val="000000"/>
              </w:rPr>
              <w:t>協理</w:t>
            </w:r>
          </w:p>
        </w:tc>
        <w:tc>
          <w:tcPr>
            <w:tcW w:w="209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EE5D" w14:textId="77777777" w:rsidR="00E767B0" w:rsidRPr="00DA565A" w:rsidRDefault="00E767B0" w:rsidP="00F81761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DA565A">
              <w:rPr>
                <w:rFonts w:ascii="Times New Roman" w:eastAsia="標楷體" w:hAnsi="Times New Roman"/>
                <w:color w:val="000000"/>
              </w:rPr>
              <w:t>人資室</w:t>
            </w:r>
          </w:p>
        </w:tc>
        <w:tc>
          <w:tcPr>
            <w:tcW w:w="2092" w:type="dxa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025ABF" w14:textId="77777777" w:rsidR="00E767B0" w:rsidRPr="00DA565A" w:rsidRDefault="00E767B0" w:rsidP="00711D1E">
            <w:pPr>
              <w:autoSpaceDE w:val="0"/>
              <w:autoSpaceDN w:val="0"/>
              <w:jc w:val="center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 w:hint="eastAsia"/>
                <w:color w:val="000000"/>
              </w:rPr>
              <w:t>部門主管</w:t>
            </w:r>
          </w:p>
        </w:tc>
      </w:tr>
      <w:tr w:rsidR="00E767B0" w14:paraId="14010BDA" w14:textId="77777777" w:rsidTr="002252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172"/>
        </w:trPr>
        <w:tc>
          <w:tcPr>
            <w:tcW w:w="209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5863DCA" w14:textId="77777777" w:rsidR="00E767B0" w:rsidRPr="00DA565A" w:rsidRDefault="00E767B0" w:rsidP="00F81761">
            <w:pPr>
              <w:autoSpaceDE w:val="0"/>
              <w:autoSpaceDN w:val="0"/>
              <w:jc w:val="right"/>
              <w:rPr>
                <w:rFonts w:ascii="Times New Roman" w:eastAsia="標楷體" w:hAnsi="Times New Roman"/>
                <w:color w:val="000000"/>
                <w:sz w:val="28"/>
              </w:rPr>
            </w:pPr>
            <w:r w:rsidRPr="00DA565A">
              <w:rPr>
                <w:rFonts w:ascii="Times New Roman" w:eastAsia="標楷體" w:hAnsi="Times New Roman"/>
                <w:color w:val="000000"/>
                <w:sz w:val="16"/>
              </w:rPr>
              <w:t>（簽名）</w:t>
            </w:r>
          </w:p>
        </w:tc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9FD4D04" w14:textId="77777777" w:rsidR="00E767B0" w:rsidRPr="00DA565A" w:rsidRDefault="00E767B0" w:rsidP="00E767B0">
            <w:pPr>
              <w:autoSpaceDE w:val="0"/>
              <w:autoSpaceDN w:val="0"/>
              <w:jc w:val="right"/>
              <w:rPr>
                <w:rFonts w:ascii="Times New Roman" w:eastAsia="標楷體" w:hAnsi="Times New Roman"/>
                <w:color w:val="000000"/>
                <w:sz w:val="28"/>
              </w:rPr>
            </w:pPr>
            <w:r w:rsidRPr="00DA565A">
              <w:rPr>
                <w:rFonts w:ascii="Times New Roman" w:eastAsia="標楷體" w:hAnsi="Times New Roman"/>
                <w:color w:val="000000"/>
                <w:sz w:val="16"/>
              </w:rPr>
              <w:t>（簽名）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5807C1B" w14:textId="77777777" w:rsidR="00E767B0" w:rsidRPr="00DA565A" w:rsidRDefault="00E767B0" w:rsidP="00F81761">
            <w:pPr>
              <w:autoSpaceDE w:val="0"/>
              <w:autoSpaceDN w:val="0"/>
              <w:jc w:val="right"/>
              <w:rPr>
                <w:rFonts w:ascii="Times New Roman" w:eastAsia="標楷體" w:hAnsi="Times New Roman"/>
                <w:color w:val="000000"/>
                <w:sz w:val="28"/>
              </w:rPr>
            </w:pPr>
            <w:r w:rsidRPr="00DA565A">
              <w:rPr>
                <w:rFonts w:ascii="Times New Roman" w:eastAsia="標楷體" w:hAnsi="Times New Roman"/>
                <w:color w:val="000000"/>
                <w:sz w:val="16"/>
              </w:rPr>
              <w:t>（簽名）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7D25CFA0" w14:textId="77777777" w:rsidR="00E767B0" w:rsidRPr="00DA565A" w:rsidRDefault="00E767B0" w:rsidP="00F81761">
            <w:pPr>
              <w:autoSpaceDE w:val="0"/>
              <w:autoSpaceDN w:val="0"/>
              <w:jc w:val="right"/>
              <w:rPr>
                <w:rFonts w:ascii="Times New Roman" w:eastAsia="標楷體" w:hAnsi="Times New Roman"/>
                <w:color w:val="000000"/>
                <w:sz w:val="28"/>
              </w:rPr>
            </w:pPr>
            <w:r w:rsidRPr="00DA565A">
              <w:rPr>
                <w:rFonts w:ascii="Times New Roman" w:eastAsia="標楷體" w:hAnsi="Times New Roman"/>
                <w:color w:val="000000"/>
                <w:sz w:val="16"/>
              </w:rPr>
              <w:t>（簽名）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9B39B1" w14:textId="77777777" w:rsidR="00E767B0" w:rsidRPr="00DA565A" w:rsidRDefault="00E767B0" w:rsidP="00F81761">
            <w:pPr>
              <w:autoSpaceDE w:val="0"/>
              <w:autoSpaceDN w:val="0"/>
              <w:spacing w:beforeLines="30" w:before="72" w:line="300" w:lineRule="exact"/>
              <w:jc w:val="right"/>
              <w:rPr>
                <w:rFonts w:ascii="Times New Roman" w:eastAsia="標楷體" w:hAnsi="Times New Roman"/>
                <w:color w:val="000000"/>
                <w:sz w:val="16"/>
              </w:rPr>
            </w:pPr>
            <w:r w:rsidRPr="00DA565A">
              <w:rPr>
                <w:rFonts w:ascii="Times New Roman" w:eastAsia="標楷體" w:hAnsi="Times New Roman"/>
                <w:color w:val="000000"/>
                <w:sz w:val="16"/>
              </w:rPr>
              <w:t>（簽名）</w:t>
            </w:r>
          </w:p>
        </w:tc>
      </w:tr>
    </w:tbl>
    <w:p w14:paraId="073067CA" w14:textId="77777777" w:rsidR="00DA565A" w:rsidRDefault="00DA565A">
      <w:pPr>
        <w:rPr>
          <w:rFonts w:hint="eastAsia"/>
        </w:rPr>
      </w:pPr>
    </w:p>
    <w:tbl>
      <w:tblPr>
        <w:tblW w:w="10457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57"/>
      </w:tblGrid>
      <w:tr w:rsidR="00F86973" w:rsidRPr="00993FD9" w14:paraId="166BEC2A" w14:textId="77777777" w:rsidTr="00F8176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0457" w:type="dxa"/>
            <w:shd w:val="clear" w:color="auto" w:fill="BFBFBF"/>
            <w:vAlign w:val="center"/>
          </w:tcPr>
          <w:p w14:paraId="670A6FB2" w14:textId="77777777" w:rsidR="00F86973" w:rsidRPr="00F86973" w:rsidRDefault="008805C4" w:rsidP="00C91364">
            <w:pPr>
              <w:jc w:val="center"/>
              <w:rPr>
                <w:rFonts w:ascii="Times New Roman" w:eastAsia="標楷體" w:hAnsi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 w:val="24"/>
                <w:szCs w:val="24"/>
              </w:rPr>
              <w:t>聘用情形說明</w:t>
            </w:r>
          </w:p>
        </w:tc>
      </w:tr>
      <w:tr w:rsidR="00F86973" w14:paraId="55142122" w14:textId="77777777" w:rsidTr="000A31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650"/>
        </w:trPr>
        <w:tc>
          <w:tcPr>
            <w:tcW w:w="1045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54FBB55" w14:textId="77777777" w:rsidR="00F86973" w:rsidRDefault="00A041B9" w:rsidP="00E767B0">
            <w:pPr>
              <w:spacing w:beforeLines="100" w:before="240" w:after="60"/>
              <w:rPr>
                <w:rFonts w:ascii="華康瘦金體" w:eastAsia="華康瘦金體" w:hint="eastAsia"/>
              </w:rPr>
            </w:pPr>
            <w:r>
              <w:rPr>
                <w:rFonts w:ascii="華康瘦金體" w:eastAsia="華康瘦金體" w:hint="eastAsia"/>
              </w:rPr>
              <w:t xml:space="preserve"> </w:t>
            </w:r>
            <w:r w:rsidR="00F86973">
              <w:rPr>
                <w:rFonts w:ascii="華康瘦金體" w:eastAsia="華康瘦金體" w:hint="eastAsia"/>
              </w:rPr>
              <w:t>□</w:t>
            </w:r>
            <w:r w:rsidR="00F86973">
              <w:rPr>
                <w:rFonts w:ascii="標楷體" w:eastAsia="標楷體" w:hint="eastAsia"/>
              </w:rPr>
              <w:t>已展開召募作業</w:t>
            </w:r>
          </w:p>
          <w:p w14:paraId="1ED28EF0" w14:textId="77777777" w:rsidR="008805C4" w:rsidRDefault="00F86973" w:rsidP="00E767B0">
            <w:pPr>
              <w:spacing w:beforeLines="100" w:before="240" w:after="60"/>
              <w:rPr>
                <w:rFonts w:ascii="華康瘦金體" w:eastAsia="華康瘦金體" w:hint="eastAsia"/>
              </w:rPr>
            </w:pPr>
            <w:r>
              <w:rPr>
                <w:rFonts w:ascii="華康瘦金體" w:eastAsia="華康瘦金體" w:hint="eastAsia"/>
              </w:rPr>
              <w:t xml:space="preserve"> □</w:t>
            </w:r>
            <w:r>
              <w:rPr>
                <w:rFonts w:ascii="標楷體" w:eastAsia="標楷體" w:hint="eastAsia"/>
              </w:rPr>
              <w:t>已於　　　填缺</w:t>
            </w:r>
            <w:r w:rsidR="008805C4">
              <w:rPr>
                <w:rFonts w:ascii="標楷體" w:eastAsia="標楷體" w:hint="eastAsia"/>
              </w:rPr>
              <w:t>並投保勞保</w:t>
            </w:r>
            <w:r w:rsidR="00A041B9">
              <w:rPr>
                <w:rFonts w:ascii="新細明體" w:eastAsia="新細明體" w:hAnsi="新細明體" w:hint="eastAsia"/>
              </w:rPr>
              <w:t>，</w:t>
            </w:r>
            <w:r w:rsidR="00A041B9">
              <w:rPr>
                <w:rFonts w:ascii="標楷體" w:eastAsia="標楷體" w:hint="eastAsia"/>
              </w:rPr>
              <w:t>人員基本資料如附件</w:t>
            </w:r>
            <w:r w:rsidR="00A041B9">
              <w:rPr>
                <w:rFonts w:ascii="新細明體" w:eastAsia="新細明體" w:hAnsi="新細明體" w:hint="eastAsia"/>
              </w:rPr>
              <w:t>。</w:t>
            </w:r>
          </w:p>
          <w:p w14:paraId="0EC2459D" w14:textId="77777777" w:rsidR="00F86973" w:rsidRPr="00F86973" w:rsidRDefault="00F86973" w:rsidP="00E767B0">
            <w:pPr>
              <w:spacing w:beforeLines="100" w:before="240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華康瘦金體" w:eastAsia="華康瘦金體" w:hint="eastAsia"/>
              </w:rPr>
              <w:t xml:space="preserve"> □</w:t>
            </w:r>
            <w:r>
              <w:rPr>
                <w:rFonts w:ascii="標楷體" w:eastAsia="標楷體" w:hint="eastAsia"/>
              </w:rPr>
              <w:t>已逾有效期限並知會用人單位</w:t>
            </w:r>
          </w:p>
          <w:p w14:paraId="4DF542E5" w14:textId="77777777" w:rsidR="00F86973" w:rsidRPr="00F86973" w:rsidRDefault="00F86973" w:rsidP="00F81761">
            <w:pPr>
              <w:jc w:val="right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</w:tbl>
    <w:p w14:paraId="0047FC4F" w14:textId="77777777" w:rsidR="00DA565A" w:rsidRDefault="00DA565A" w:rsidP="00F86973">
      <w:pPr>
        <w:rPr>
          <w:rFonts w:hint="eastAsia"/>
        </w:rPr>
      </w:pPr>
    </w:p>
    <w:sectPr w:rsidR="00DA565A" w:rsidSect="000A319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6" w:h="16834"/>
      <w:pgMar w:top="907" w:right="737" w:bottom="539" w:left="737" w:header="907" w:footer="1247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1C84E" w14:textId="77777777" w:rsidR="00086E5F" w:rsidRDefault="00086E5F">
      <w:r>
        <w:separator/>
      </w:r>
    </w:p>
  </w:endnote>
  <w:endnote w:type="continuationSeparator" w:id="0">
    <w:p w14:paraId="321BB828" w14:textId="77777777" w:rsidR="00086E5F" w:rsidRDefault="0008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瘦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粗黑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Minion">
    <w:altName w:val="Bell MT"/>
    <w:charset w:val="00"/>
    <w:family w:val="auto"/>
    <w:pitch w:val="variable"/>
    <w:sig w:usb0="80000027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6F8" w14:textId="77777777" w:rsidR="0038296B" w:rsidRDefault="0038296B" w:rsidP="00DB2EEB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626A562" w14:textId="77777777" w:rsidR="0038296B" w:rsidRDefault="0038296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5C32F" w14:textId="77777777" w:rsidR="0038296B" w:rsidRDefault="0038296B" w:rsidP="00DB2EEB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43AA9">
      <w:rPr>
        <w:rStyle w:val="ac"/>
        <w:noProof/>
      </w:rPr>
      <w:t>2</w:t>
    </w:r>
    <w:r>
      <w:rPr>
        <w:rStyle w:val="ac"/>
      </w:rPr>
      <w:fldChar w:fldCharType="end"/>
    </w:r>
  </w:p>
  <w:p w14:paraId="434DD863" w14:textId="77777777" w:rsidR="004C642E" w:rsidRDefault="004C642E">
    <w:pPr>
      <w:pStyle w:val="a8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58EF5" w14:textId="77777777" w:rsidR="004C642E" w:rsidRDefault="00720904" w:rsidP="00720904">
    <w:pPr>
      <w:pStyle w:val="a8"/>
      <w:jc w:val="center"/>
      <w:rPr>
        <w:rFonts w:ascii="Minion" w:hAnsi="Minion"/>
      </w:rPr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EB19B3">
      <w:rPr>
        <w:rStyle w:val="ac"/>
        <w:noProof/>
      </w:rPr>
      <w:t>1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82009" w14:textId="77777777" w:rsidR="00086E5F" w:rsidRDefault="00086E5F">
      <w:r>
        <w:separator/>
      </w:r>
    </w:p>
  </w:footnote>
  <w:footnote w:type="continuationSeparator" w:id="0">
    <w:p w14:paraId="3B837A0D" w14:textId="77777777" w:rsidR="00086E5F" w:rsidRDefault="00086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9796" w14:textId="6B53E575" w:rsidR="004C642E" w:rsidRDefault="0083618C" w:rsidP="008705F4">
    <w:pPr>
      <w:pStyle w:val="a9"/>
      <w:tabs>
        <w:tab w:val="right" w:pos="10560"/>
      </w:tabs>
      <w:spacing w:line="360" w:lineRule="auto"/>
      <w:ind w:rightChars="-55" w:right="-110"/>
      <w:rPr>
        <w:rFonts w:ascii="新細明體" w:eastAsia="新細明體" w:hint="eastAsia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27C62" wp14:editId="2231CB60">
              <wp:simplePos x="0" y="0"/>
              <wp:positionH relativeFrom="column">
                <wp:posOffset>3733800</wp:posOffset>
              </wp:positionH>
              <wp:positionV relativeFrom="paragraph">
                <wp:posOffset>180975</wp:posOffset>
              </wp:positionV>
              <wp:extent cx="2857500" cy="714375"/>
              <wp:effectExtent l="0" t="0" r="0" b="0"/>
              <wp:wrapNone/>
              <wp:docPr id="201660824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26EBB" w14:textId="77777777" w:rsidR="008C1ED8" w:rsidRDefault="008C1ED8" w:rsidP="008C1ED8">
                          <w:pPr>
                            <w:spacing w:line="240" w:lineRule="atLeast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人員聘僱申請</w:t>
                          </w:r>
                          <w:r w:rsidRPr="00E921FA"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表</w:t>
                          </w:r>
                        </w:p>
                        <w:p w14:paraId="06DEEE5A" w14:textId="77777777" w:rsidR="008C1ED8" w:rsidRPr="00E921FA" w:rsidRDefault="008C1ED8" w:rsidP="008C1ED8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10</w:t>
                          </w:r>
                          <w:r w:rsidR="00037E4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037E4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27C62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26" type="#_x0000_t202" style="position:absolute;margin-left:294pt;margin-top:14.25pt;width:2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" filled="f" stroked="f">
              <v:textbox inset=",.3mm,,2.3mm">
                <w:txbxContent>
                  <w:p w14:paraId="60826EBB" w14:textId="77777777" w:rsidR="008C1ED8" w:rsidRDefault="008C1ED8" w:rsidP="008C1ED8">
                    <w:pPr>
                      <w:spacing w:line="240" w:lineRule="atLeast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人員聘僱申請</w:t>
                    </w:r>
                    <w:r w:rsidRPr="00E921FA"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表</w:t>
                    </w:r>
                  </w:p>
                  <w:p w14:paraId="06DEEE5A" w14:textId="77777777" w:rsidR="008C1ED8" w:rsidRPr="00E921FA" w:rsidRDefault="008C1ED8" w:rsidP="008C1ED8">
                    <w:pPr>
                      <w:wordWrap w:val="0"/>
                      <w:spacing w:line="24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10</w:t>
                    </w:r>
                    <w:r w:rsidR="00037E4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.0</w:t>
                    </w:r>
                    <w:r w:rsidR="00037E4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E921FA">
      <w:t xml:space="preserve"> </w:t>
    </w:r>
  </w:p>
  <w:p w14:paraId="0D9142F7" w14:textId="777BEF6A" w:rsidR="004C642E" w:rsidRDefault="0083618C">
    <w:pPr>
      <w:pStyle w:val="a9"/>
      <w:widowControl/>
      <w:tabs>
        <w:tab w:val="left" w:pos="5040"/>
        <w:tab w:val="left" w:pos="9360"/>
      </w:tabs>
      <w:autoSpaceDE w:val="0"/>
      <w:autoSpaceDN w:val="0"/>
      <w:spacing w:line="240" w:lineRule="atLeast"/>
      <w:textAlignment w:val="bottom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BA7DC4" wp14:editId="763F5A66">
              <wp:simplePos x="0" y="0"/>
              <wp:positionH relativeFrom="column">
                <wp:posOffset>114300</wp:posOffset>
              </wp:positionH>
              <wp:positionV relativeFrom="paragraph">
                <wp:posOffset>111125</wp:posOffset>
              </wp:positionV>
              <wp:extent cx="2390775" cy="376555"/>
              <wp:effectExtent l="0" t="0" r="0" b="0"/>
              <wp:wrapNone/>
              <wp:docPr id="1117968582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1726542982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F3F78" w14:textId="77777777" w:rsidR="008C1ED8" w:rsidRPr="00CF7C31" w:rsidRDefault="008C1ED8" w:rsidP="008C1ED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03384751" name="Group 76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5639081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87469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391097" name="Freeform 79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585287" name="Freeform 80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376266" name="Freeform 81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235818" name="Freeform 82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00024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7585444" name="Group 84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495330508" name="Freeform 85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983279" name="Freeform 86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0325753" name="Freeform 87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277084" name="Freeform 88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158626" name="Freeform 89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581505" name="Freeform 90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66399" name="Freeform 91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062864" name="Freeform 92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000077" name="Freeform 93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591772" name="Freeform 94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BA7DC4" id="Group 74" o:spid="_x0000_s1027" style="position:absolute;margin-left:9pt;margin-top:8.75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">
              <v:shape id="Text Box 75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" filled="f" stroked="f">
                <v:textbox>
                  <w:txbxContent>
                    <w:p w14:paraId="658F3F78" w14:textId="77777777" w:rsidR="008C1ED8" w:rsidRPr="00CF7C31" w:rsidRDefault="008C1ED8" w:rsidP="008C1ED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76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">
                <v:rect id="Rectangle 77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" strokecolor="silver" strokeweight=".6pt"/>
                <v:rect id="Rectangle 78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" fillcolor="gray" stroked="f"/>
                <v:shape id="Freeform 79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80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1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82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83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" fillcolor="maroon" stroked="f"/>
                <v:group id="Group 84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">
                  <v:shape id="Freeform 85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86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87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88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89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90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" path="m,l126,,79,68,2,33,,xe" stroked="f">
                  <v:path arrowok="t" o:connecttype="custom" o:connectlocs="0,0;126,0;79,68;2,33;0,0" o:connectangles="0,0,0,0,0"/>
                </v:shape>
                <v:shape id="Freeform 91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92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93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94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8C1ED8">
      <w:object w:dxaOrig="13627" w:dyaOrig="882" w14:anchorId="4F94D2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2pt;height:44.5pt">
          <v:imagedata r:id="rId1" o:title=""/>
        </v:shape>
        <o:OLEObject Type="Embed" ProgID="Word.Picture.8" ShapeID="_x0000_i1025" DrawAspect="Content" ObjectID="_1778087002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4080E" w14:textId="195ADE3D" w:rsidR="004C642E" w:rsidRDefault="0083618C">
    <w:pPr>
      <w:pStyle w:val="a9"/>
      <w:tabs>
        <w:tab w:val="right" w:pos="10560"/>
      </w:tabs>
      <w:spacing w:line="360" w:lineRule="auto"/>
      <w:ind w:rightChars="-55" w:right="-11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78A98" wp14:editId="3E45DDCD">
              <wp:simplePos x="0" y="0"/>
              <wp:positionH relativeFrom="column">
                <wp:posOffset>3707130</wp:posOffset>
              </wp:positionH>
              <wp:positionV relativeFrom="paragraph">
                <wp:posOffset>150495</wp:posOffset>
              </wp:positionV>
              <wp:extent cx="2857500" cy="714375"/>
              <wp:effectExtent l="0" t="0" r="0" b="0"/>
              <wp:wrapNone/>
              <wp:docPr id="18278552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77061" w14:textId="77777777" w:rsidR="00E921FA" w:rsidRPr="00A411C7" w:rsidRDefault="004E2E83" w:rsidP="00E921FA">
                          <w:pPr>
                            <w:spacing w:line="240" w:lineRule="atLeast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 w:rsidRPr="00A411C7"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短期</w:t>
                          </w:r>
                          <w:r w:rsidR="003C624C" w:rsidRPr="00A411C7"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人員申請</w:t>
                          </w:r>
                          <w:r w:rsidR="00E921FA" w:rsidRPr="00A411C7"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表</w:t>
                          </w:r>
                        </w:p>
                        <w:p w14:paraId="343EFE9F" w14:textId="49021122" w:rsidR="00E921FA" w:rsidRPr="00E921FA" w:rsidRDefault="003D63FA" w:rsidP="00A411C7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 w:rsidR="008C1ED8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 w:rsidR="00C10469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CC151E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13</w:t>
                          </w:r>
                          <w:r w:rsidR="00C10469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.</w:t>
                          </w:r>
                          <w:r w:rsidR="004C7524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0</w:t>
                          </w:r>
                          <w:r w:rsidR="00CC151E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78A98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48" type="#_x0000_t202" style="position:absolute;margin-left:291.9pt;margin-top:11.85pt;width:225pt;height:5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" filled="f" stroked="f">
              <v:textbox inset=",.3mm,,2.3mm">
                <w:txbxContent>
                  <w:p w14:paraId="0E177061" w14:textId="77777777" w:rsidR="00E921FA" w:rsidRPr="00A411C7" w:rsidRDefault="004E2E83" w:rsidP="00E921FA">
                    <w:pPr>
                      <w:spacing w:line="240" w:lineRule="atLeast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</w:pPr>
                    <w:r w:rsidRPr="00A411C7"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短期</w:t>
                    </w:r>
                    <w:r w:rsidR="003C624C" w:rsidRPr="00A411C7"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人員申請</w:t>
                    </w:r>
                    <w:r w:rsidR="00E921FA" w:rsidRPr="00A411C7"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表</w:t>
                    </w:r>
                  </w:p>
                  <w:p w14:paraId="343EFE9F" w14:textId="49021122" w:rsidR="00E921FA" w:rsidRPr="00E921FA" w:rsidRDefault="003D63FA" w:rsidP="00A411C7">
                    <w:pPr>
                      <w:wordWrap w:val="0"/>
                      <w:spacing w:line="24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 xml:space="preserve"> </w:t>
                    </w:r>
                    <w:r w:rsidR="008C1ED8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 w:rsidR="00C10469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</w:t>
                    </w:r>
                    <w:r w:rsidR="00CC151E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13</w:t>
                    </w:r>
                    <w:r w:rsidR="00C10469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.</w:t>
                    </w:r>
                    <w:r w:rsidR="004C7524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0</w:t>
                    </w:r>
                    <w:r w:rsidR="00CC151E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A0C9A26" wp14:editId="734542FB">
              <wp:simplePos x="0" y="0"/>
              <wp:positionH relativeFrom="column">
                <wp:posOffset>171450</wp:posOffset>
              </wp:positionH>
              <wp:positionV relativeFrom="paragraph">
                <wp:posOffset>285750</wp:posOffset>
              </wp:positionV>
              <wp:extent cx="2390775" cy="376555"/>
              <wp:effectExtent l="0" t="0" r="0" b="0"/>
              <wp:wrapNone/>
              <wp:docPr id="1556262160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175305031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55F6C" w14:textId="77777777" w:rsidR="00E921FA" w:rsidRPr="00CF7C31" w:rsidRDefault="00E921FA" w:rsidP="00E921FA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181149901" name="Group 54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6173657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8268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510059" name="Freeform 57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596662" name="Freeform 58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438600" name="Freeform 59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711772" name="Freeform 60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25088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384893" name="Group 62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619631816" name="Freeform 6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0157436" name="Freeform 6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9660791" name="Freeform 65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181070" name="Freeform 66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301620" name="Freeform 67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416049" name="Freeform 68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791873" name="Freeform 69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43478" name="Freeform 70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207936" name="Freeform 71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468648" name="Freeform 72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0C9A26" id="Group 52" o:spid="_x0000_s1049" style="position:absolute;margin-left:13.5pt;margin-top:22.5pt;width:188.25pt;height:29.65pt;z-index:251656192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">
              <v:shape id="Text Box 53" o:spid="_x0000_s1050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" filled="f" stroked="f">
                <v:textbox>
                  <w:txbxContent>
                    <w:p w14:paraId="73455F6C" w14:textId="77777777" w:rsidR="00E921FA" w:rsidRPr="00CF7C31" w:rsidRDefault="00E921FA" w:rsidP="00E921FA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54" o:spid="_x0000_s1051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">
                <v:rect id="Rectangle 55" o:spid="_x0000_s1052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" strokecolor="silver" strokeweight=".6pt"/>
                <v:rect id="Rectangle 56" o:spid="_x0000_s1053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" fillcolor="gray" stroked="f"/>
                <v:shape id="Freeform 57" o:spid="_x0000_s1054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58" o:spid="_x0000_s1055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59" o:spid="_x0000_s1056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60" o:spid="_x0000_s1057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61" o:spid="_x0000_s1058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" fillcolor="maroon" stroked="f"/>
                <v:group id="Group 62" o:spid="_x0000_s1059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">
                  <v:shape id="Freeform 63" o:spid="_x0000_s1060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64" o:spid="_x0000_s1061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65" o:spid="_x0000_s1062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66" o:spid="_x0000_s1063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67" o:spid="_x0000_s1064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68" o:spid="_x0000_s1065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" path="m,l126,,79,68,2,33,,xe" stroked="f">
                  <v:path arrowok="t" o:connecttype="custom" o:connectlocs="0,0;126,0;79,68;2,33;0,0" o:connectangles="0,0,0,0,0"/>
                </v:shape>
                <v:shape id="Freeform 69" o:spid="_x0000_s1066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70" o:spid="_x0000_s1067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71" o:spid="_x0000_s1068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72" o:spid="_x0000_s1069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4C642E">
      <w:t xml:space="preserve"> </w:t>
    </w:r>
    <w:bookmarkStart w:id="0" w:name="_MON_1381766883"/>
    <w:bookmarkStart w:id="1" w:name="_MON_1381766910"/>
    <w:bookmarkStart w:id="2" w:name="_MON_1381766932"/>
    <w:bookmarkStart w:id="3" w:name="_MON_1382177451"/>
    <w:bookmarkEnd w:id="0"/>
    <w:bookmarkEnd w:id="1"/>
    <w:bookmarkEnd w:id="2"/>
    <w:bookmarkEnd w:id="3"/>
    <w:r w:rsidR="00A411C7">
      <w:object w:dxaOrig="13627" w:dyaOrig="882" w14:anchorId="1B526C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22pt;height:41.5pt">
          <v:imagedata r:id="rId1" o:title=""/>
        </v:shape>
        <o:OLEObject Type="Embed" ProgID="Word.Picture.8" ShapeID="_x0000_i1026" DrawAspect="Content" ObjectID="_1778087003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11B63"/>
    <w:multiLevelType w:val="hybridMultilevel"/>
    <w:tmpl w:val="A9BE8658"/>
    <w:lvl w:ilvl="0" w:tplc="FFFFFFFF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E0974D8"/>
    <w:multiLevelType w:val="hybridMultilevel"/>
    <w:tmpl w:val="47C2539A"/>
    <w:lvl w:ilvl="0" w:tplc="B09CD8B6">
      <w:start w:val="1"/>
      <w:numFmt w:val="upperLetter"/>
      <w:lvlText w:val="%1."/>
      <w:lvlJc w:val="left"/>
      <w:pPr>
        <w:tabs>
          <w:tab w:val="num" w:pos="180"/>
        </w:tabs>
        <w:ind w:left="18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</w:lvl>
  </w:abstractNum>
  <w:abstractNum w:abstractNumId="2" w15:restartNumberingAfterBreak="0">
    <w:nsid w:val="221370E2"/>
    <w:multiLevelType w:val="hybridMultilevel"/>
    <w:tmpl w:val="B8485A76"/>
    <w:lvl w:ilvl="0" w:tplc="7EE80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4" w15:restartNumberingAfterBreak="0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5" w15:restartNumberingAfterBreak="0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59124A1C"/>
    <w:multiLevelType w:val="multilevel"/>
    <w:tmpl w:val="0DE2D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</w:lvl>
  </w:abstractNum>
  <w:abstractNum w:abstractNumId="9" w15:restartNumberingAfterBreak="0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0" w15:restartNumberingAfterBreak="0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1" w15:restartNumberingAfterBreak="0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8043057"/>
    <w:multiLevelType w:val="singleLevel"/>
    <w:tmpl w:val="73923342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13" w15:restartNumberingAfterBreak="0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4" w15:restartNumberingAfterBreak="0">
    <w:nsid w:val="7DB85A11"/>
    <w:multiLevelType w:val="hybridMultilevel"/>
    <w:tmpl w:val="0DE2D4CE"/>
    <w:lvl w:ilvl="0" w:tplc="7EE80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F134B8C"/>
    <w:multiLevelType w:val="hybridMultilevel"/>
    <w:tmpl w:val="6D861DD8"/>
    <w:lvl w:ilvl="0" w:tplc="ABA43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28465573">
    <w:abstractNumId w:val="11"/>
  </w:num>
  <w:num w:numId="2" w16cid:durableId="1967272186">
    <w:abstractNumId w:val="6"/>
  </w:num>
  <w:num w:numId="3" w16cid:durableId="552929965">
    <w:abstractNumId w:val="5"/>
  </w:num>
  <w:num w:numId="4" w16cid:durableId="1368531660">
    <w:abstractNumId w:val="13"/>
  </w:num>
  <w:num w:numId="5" w16cid:durableId="479274007">
    <w:abstractNumId w:val="4"/>
  </w:num>
  <w:num w:numId="6" w16cid:durableId="1276329834">
    <w:abstractNumId w:val="9"/>
  </w:num>
  <w:num w:numId="7" w16cid:durableId="2057969460">
    <w:abstractNumId w:val="10"/>
  </w:num>
  <w:num w:numId="8" w16cid:durableId="847058952">
    <w:abstractNumId w:val="8"/>
  </w:num>
  <w:num w:numId="9" w16cid:durableId="563180273">
    <w:abstractNumId w:val="3"/>
  </w:num>
  <w:num w:numId="10" w16cid:durableId="1274558379">
    <w:abstractNumId w:val="1"/>
  </w:num>
  <w:num w:numId="11" w16cid:durableId="1555315204">
    <w:abstractNumId w:val="0"/>
  </w:num>
  <w:num w:numId="12" w16cid:durableId="1781073795">
    <w:abstractNumId w:val="12"/>
  </w:num>
  <w:num w:numId="13" w16cid:durableId="1506095344">
    <w:abstractNumId w:val="14"/>
  </w:num>
  <w:num w:numId="14" w16cid:durableId="825635057">
    <w:abstractNumId w:val="2"/>
  </w:num>
  <w:num w:numId="15" w16cid:durableId="1117024856">
    <w:abstractNumId w:val="7"/>
  </w:num>
  <w:num w:numId="16" w16cid:durableId="20031979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doNotShadeFormData/>
  <w:noPunctuationKerning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77"/>
    <w:rsid w:val="00001D3D"/>
    <w:rsid w:val="0000349D"/>
    <w:rsid w:val="000054EA"/>
    <w:rsid w:val="00011A5C"/>
    <w:rsid w:val="00012714"/>
    <w:rsid w:val="00013377"/>
    <w:rsid w:val="000167DC"/>
    <w:rsid w:val="000214F7"/>
    <w:rsid w:val="00021B5B"/>
    <w:rsid w:val="00022602"/>
    <w:rsid w:val="00024562"/>
    <w:rsid w:val="00026570"/>
    <w:rsid w:val="000331D4"/>
    <w:rsid w:val="000364A3"/>
    <w:rsid w:val="00036F40"/>
    <w:rsid w:val="00037D5C"/>
    <w:rsid w:val="00037E45"/>
    <w:rsid w:val="00040B0B"/>
    <w:rsid w:val="00047D58"/>
    <w:rsid w:val="00057D99"/>
    <w:rsid w:val="00057DA3"/>
    <w:rsid w:val="00064967"/>
    <w:rsid w:val="00064CA6"/>
    <w:rsid w:val="00064F7E"/>
    <w:rsid w:val="00067D5F"/>
    <w:rsid w:val="000714E5"/>
    <w:rsid w:val="00071563"/>
    <w:rsid w:val="0007373B"/>
    <w:rsid w:val="0008618D"/>
    <w:rsid w:val="00086E5F"/>
    <w:rsid w:val="00094CBA"/>
    <w:rsid w:val="00095A37"/>
    <w:rsid w:val="000A1C6D"/>
    <w:rsid w:val="000A3192"/>
    <w:rsid w:val="000A32FF"/>
    <w:rsid w:val="000A5212"/>
    <w:rsid w:val="000B1344"/>
    <w:rsid w:val="000B2E2F"/>
    <w:rsid w:val="000B2FD3"/>
    <w:rsid w:val="000B483B"/>
    <w:rsid w:val="000B74B2"/>
    <w:rsid w:val="000C04FC"/>
    <w:rsid w:val="000C5C07"/>
    <w:rsid w:val="000D4B09"/>
    <w:rsid w:val="000E0598"/>
    <w:rsid w:val="000E0D53"/>
    <w:rsid w:val="000E4353"/>
    <w:rsid w:val="000E4A3F"/>
    <w:rsid w:val="000E4A78"/>
    <w:rsid w:val="000F01CC"/>
    <w:rsid w:val="000F56B6"/>
    <w:rsid w:val="000F6046"/>
    <w:rsid w:val="000F7011"/>
    <w:rsid w:val="00102A34"/>
    <w:rsid w:val="00114173"/>
    <w:rsid w:val="00114655"/>
    <w:rsid w:val="00116DBF"/>
    <w:rsid w:val="001173A0"/>
    <w:rsid w:val="00123A38"/>
    <w:rsid w:val="001349F5"/>
    <w:rsid w:val="0013688F"/>
    <w:rsid w:val="00137A56"/>
    <w:rsid w:val="00140851"/>
    <w:rsid w:val="00142B1E"/>
    <w:rsid w:val="00142B9F"/>
    <w:rsid w:val="00153C1C"/>
    <w:rsid w:val="00156D6D"/>
    <w:rsid w:val="0016163D"/>
    <w:rsid w:val="00165D37"/>
    <w:rsid w:val="0017462E"/>
    <w:rsid w:val="00186059"/>
    <w:rsid w:val="00191474"/>
    <w:rsid w:val="0019780A"/>
    <w:rsid w:val="001A6783"/>
    <w:rsid w:val="001A7E56"/>
    <w:rsid w:val="001C1C19"/>
    <w:rsid w:val="001C440B"/>
    <w:rsid w:val="001D02DB"/>
    <w:rsid w:val="001D314B"/>
    <w:rsid w:val="001E65A8"/>
    <w:rsid w:val="001E70F3"/>
    <w:rsid w:val="001F0BF9"/>
    <w:rsid w:val="001F3451"/>
    <w:rsid w:val="001F422B"/>
    <w:rsid w:val="001F5C7C"/>
    <w:rsid w:val="001F5CBB"/>
    <w:rsid w:val="00200D19"/>
    <w:rsid w:val="00202988"/>
    <w:rsid w:val="00204D46"/>
    <w:rsid w:val="00206BC1"/>
    <w:rsid w:val="00211479"/>
    <w:rsid w:val="002117D9"/>
    <w:rsid w:val="00214082"/>
    <w:rsid w:val="00217A18"/>
    <w:rsid w:val="00225279"/>
    <w:rsid w:val="00226296"/>
    <w:rsid w:val="00226D2A"/>
    <w:rsid w:val="00227F73"/>
    <w:rsid w:val="00231DBC"/>
    <w:rsid w:val="00235D7D"/>
    <w:rsid w:val="00246CDA"/>
    <w:rsid w:val="002516E2"/>
    <w:rsid w:val="002519B9"/>
    <w:rsid w:val="00256712"/>
    <w:rsid w:val="002604E8"/>
    <w:rsid w:val="0026232D"/>
    <w:rsid w:val="002627AE"/>
    <w:rsid w:val="0026442E"/>
    <w:rsid w:val="00271C15"/>
    <w:rsid w:val="00272651"/>
    <w:rsid w:val="0027795E"/>
    <w:rsid w:val="002830AD"/>
    <w:rsid w:val="002851FC"/>
    <w:rsid w:val="00286198"/>
    <w:rsid w:val="0028791B"/>
    <w:rsid w:val="00287A2A"/>
    <w:rsid w:val="002926AC"/>
    <w:rsid w:val="0029669F"/>
    <w:rsid w:val="002A1F05"/>
    <w:rsid w:val="002A3B0A"/>
    <w:rsid w:val="002A3FDA"/>
    <w:rsid w:val="002A692C"/>
    <w:rsid w:val="002B7D25"/>
    <w:rsid w:val="002C33D3"/>
    <w:rsid w:val="002C5B2C"/>
    <w:rsid w:val="002C7143"/>
    <w:rsid w:val="002E128B"/>
    <w:rsid w:val="002F08CF"/>
    <w:rsid w:val="002F1F42"/>
    <w:rsid w:val="002F571C"/>
    <w:rsid w:val="002F6868"/>
    <w:rsid w:val="002F6BB3"/>
    <w:rsid w:val="00301ABB"/>
    <w:rsid w:val="00306EA4"/>
    <w:rsid w:val="00307FCD"/>
    <w:rsid w:val="003100D8"/>
    <w:rsid w:val="00310F5C"/>
    <w:rsid w:val="00325598"/>
    <w:rsid w:val="00325BE4"/>
    <w:rsid w:val="003302F2"/>
    <w:rsid w:val="00331FE2"/>
    <w:rsid w:val="0033685E"/>
    <w:rsid w:val="0034267B"/>
    <w:rsid w:val="00343F68"/>
    <w:rsid w:val="00346F6D"/>
    <w:rsid w:val="00352593"/>
    <w:rsid w:val="00357775"/>
    <w:rsid w:val="0036691B"/>
    <w:rsid w:val="00371563"/>
    <w:rsid w:val="00372740"/>
    <w:rsid w:val="00372968"/>
    <w:rsid w:val="0037422D"/>
    <w:rsid w:val="003757CB"/>
    <w:rsid w:val="00376BA6"/>
    <w:rsid w:val="00376FD3"/>
    <w:rsid w:val="0038296B"/>
    <w:rsid w:val="00384323"/>
    <w:rsid w:val="00387432"/>
    <w:rsid w:val="0039736F"/>
    <w:rsid w:val="003A6B3D"/>
    <w:rsid w:val="003B1275"/>
    <w:rsid w:val="003B1F97"/>
    <w:rsid w:val="003C43DD"/>
    <w:rsid w:val="003C624C"/>
    <w:rsid w:val="003C6D57"/>
    <w:rsid w:val="003D0E88"/>
    <w:rsid w:val="003D2125"/>
    <w:rsid w:val="003D3537"/>
    <w:rsid w:val="003D63FA"/>
    <w:rsid w:val="003E27A9"/>
    <w:rsid w:val="003F5384"/>
    <w:rsid w:val="00400962"/>
    <w:rsid w:val="00401EF4"/>
    <w:rsid w:val="0041192B"/>
    <w:rsid w:val="004205D6"/>
    <w:rsid w:val="004227BF"/>
    <w:rsid w:val="00427717"/>
    <w:rsid w:val="004307C0"/>
    <w:rsid w:val="00431578"/>
    <w:rsid w:val="004329D9"/>
    <w:rsid w:val="0043386B"/>
    <w:rsid w:val="00433936"/>
    <w:rsid w:val="0043740C"/>
    <w:rsid w:val="0043772A"/>
    <w:rsid w:val="00440509"/>
    <w:rsid w:val="00442C7D"/>
    <w:rsid w:val="00446645"/>
    <w:rsid w:val="00447DDE"/>
    <w:rsid w:val="00451166"/>
    <w:rsid w:val="0045729E"/>
    <w:rsid w:val="00460726"/>
    <w:rsid w:val="00460E96"/>
    <w:rsid w:val="00463DDA"/>
    <w:rsid w:val="0046502F"/>
    <w:rsid w:val="004657C8"/>
    <w:rsid w:val="00472A83"/>
    <w:rsid w:val="00473EE2"/>
    <w:rsid w:val="004808D7"/>
    <w:rsid w:val="004831A8"/>
    <w:rsid w:val="00484F91"/>
    <w:rsid w:val="00487A68"/>
    <w:rsid w:val="00490934"/>
    <w:rsid w:val="004A0417"/>
    <w:rsid w:val="004A212B"/>
    <w:rsid w:val="004A2336"/>
    <w:rsid w:val="004A362D"/>
    <w:rsid w:val="004A3F3D"/>
    <w:rsid w:val="004A3F72"/>
    <w:rsid w:val="004A7960"/>
    <w:rsid w:val="004B0EAE"/>
    <w:rsid w:val="004C642E"/>
    <w:rsid w:val="004C7524"/>
    <w:rsid w:val="004D1A60"/>
    <w:rsid w:val="004D4449"/>
    <w:rsid w:val="004E1657"/>
    <w:rsid w:val="004E235D"/>
    <w:rsid w:val="004E271F"/>
    <w:rsid w:val="004E2E83"/>
    <w:rsid w:val="004E7CBA"/>
    <w:rsid w:val="004F04BC"/>
    <w:rsid w:val="004F2239"/>
    <w:rsid w:val="004F4D2E"/>
    <w:rsid w:val="004F5374"/>
    <w:rsid w:val="004F5523"/>
    <w:rsid w:val="004F7030"/>
    <w:rsid w:val="005014DF"/>
    <w:rsid w:val="00506F98"/>
    <w:rsid w:val="00512E88"/>
    <w:rsid w:val="00513C06"/>
    <w:rsid w:val="00513D5B"/>
    <w:rsid w:val="00514CFC"/>
    <w:rsid w:val="00515735"/>
    <w:rsid w:val="0051643A"/>
    <w:rsid w:val="005218D4"/>
    <w:rsid w:val="00521BBD"/>
    <w:rsid w:val="005276AC"/>
    <w:rsid w:val="00530DF6"/>
    <w:rsid w:val="00533AD6"/>
    <w:rsid w:val="005538F6"/>
    <w:rsid w:val="00557C7A"/>
    <w:rsid w:val="00564FF9"/>
    <w:rsid w:val="005650F3"/>
    <w:rsid w:val="00571B6B"/>
    <w:rsid w:val="00577A25"/>
    <w:rsid w:val="00577B5B"/>
    <w:rsid w:val="00584819"/>
    <w:rsid w:val="005903CA"/>
    <w:rsid w:val="00590FDC"/>
    <w:rsid w:val="0059111B"/>
    <w:rsid w:val="0059357F"/>
    <w:rsid w:val="005953A2"/>
    <w:rsid w:val="005955FC"/>
    <w:rsid w:val="005A05C7"/>
    <w:rsid w:val="005A2AE0"/>
    <w:rsid w:val="005B08B1"/>
    <w:rsid w:val="005B7134"/>
    <w:rsid w:val="005C174C"/>
    <w:rsid w:val="005D0D62"/>
    <w:rsid w:val="005D73B5"/>
    <w:rsid w:val="005E1C27"/>
    <w:rsid w:val="005F3BF3"/>
    <w:rsid w:val="005F7D84"/>
    <w:rsid w:val="00601ADC"/>
    <w:rsid w:val="00602346"/>
    <w:rsid w:val="006057FF"/>
    <w:rsid w:val="00607AF1"/>
    <w:rsid w:val="006129D8"/>
    <w:rsid w:val="00620A83"/>
    <w:rsid w:val="00622F1F"/>
    <w:rsid w:val="0062711B"/>
    <w:rsid w:val="006325BA"/>
    <w:rsid w:val="0063308A"/>
    <w:rsid w:val="00634497"/>
    <w:rsid w:val="006413DC"/>
    <w:rsid w:val="00641A28"/>
    <w:rsid w:val="006422C0"/>
    <w:rsid w:val="006427E9"/>
    <w:rsid w:val="00642E72"/>
    <w:rsid w:val="0064476C"/>
    <w:rsid w:val="00653404"/>
    <w:rsid w:val="00653BA0"/>
    <w:rsid w:val="00654B2A"/>
    <w:rsid w:val="00657A2C"/>
    <w:rsid w:val="0066147E"/>
    <w:rsid w:val="00662F7B"/>
    <w:rsid w:val="0066441B"/>
    <w:rsid w:val="006659BB"/>
    <w:rsid w:val="0066687A"/>
    <w:rsid w:val="00667756"/>
    <w:rsid w:val="00670960"/>
    <w:rsid w:val="00671F77"/>
    <w:rsid w:val="00673CE2"/>
    <w:rsid w:val="00674E98"/>
    <w:rsid w:val="00676EC0"/>
    <w:rsid w:val="0068609B"/>
    <w:rsid w:val="00687A3F"/>
    <w:rsid w:val="006A47C2"/>
    <w:rsid w:val="006A560F"/>
    <w:rsid w:val="006A6E1D"/>
    <w:rsid w:val="006A73DE"/>
    <w:rsid w:val="006A7A4A"/>
    <w:rsid w:val="006B0B41"/>
    <w:rsid w:val="006B255C"/>
    <w:rsid w:val="006C2A74"/>
    <w:rsid w:val="006C4181"/>
    <w:rsid w:val="006C55E4"/>
    <w:rsid w:val="006C6043"/>
    <w:rsid w:val="006C746D"/>
    <w:rsid w:val="006C78B5"/>
    <w:rsid w:val="006D1674"/>
    <w:rsid w:val="006D2C41"/>
    <w:rsid w:val="006D2C4A"/>
    <w:rsid w:val="006D7D0F"/>
    <w:rsid w:val="006E1016"/>
    <w:rsid w:val="006E35BD"/>
    <w:rsid w:val="006F1583"/>
    <w:rsid w:val="006F3EBC"/>
    <w:rsid w:val="006F65D7"/>
    <w:rsid w:val="00702448"/>
    <w:rsid w:val="00703376"/>
    <w:rsid w:val="0070427E"/>
    <w:rsid w:val="00711D1E"/>
    <w:rsid w:val="00711F8E"/>
    <w:rsid w:val="0071266D"/>
    <w:rsid w:val="00716A56"/>
    <w:rsid w:val="00716ED9"/>
    <w:rsid w:val="00720904"/>
    <w:rsid w:val="0072470D"/>
    <w:rsid w:val="00725DF9"/>
    <w:rsid w:val="00732D47"/>
    <w:rsid w:val="00740641"/>
    <w:rsid w:val="007407A8"/>
    <w:rsid w:val="00744428"/>
    <w:rsid w:val="00750DC0"/>
    <w:rsid w:val="00752E26"/>
    <w:rsid w:val="00753ED2"/>
    <w:rsid w:val="007559E3"/>
    <w:rsid w:val="0076169A"/>
    <w:rsid w:val="00762ACD"/>
    <w:rsid w:val="00763846"/>
    <w:rsid w:val="007668C5"/>
    <w:rsid w:val="00766DFF"/>
    <w:rsid w:val="0077089D"/>
    <w:rsid w:val="00770BCD"/>
    <w:rsid w:val="00771252"/>
    <w:rsid w:val="007749E1"/>
    <w:rsid w:val="0077546B"/>
    <w:rsid w:val="00775FA5"/>
    <w:rsid w:val="00776B54"/>
    <w:rsid w:val="007772AC"/>
    <w:rsid w:val="00780C37"/>
    <w:rsid w:val="00791561"/>
    <w:rsid w:val="00792249"/>
    <w:rsid w:val="00792C40"/>
    <w:rsid w:val="00792F0E"/>
    <w:rsid w:val="00793F34"/>
    <w:rsid w:val="00794127"/>
    <w:rsid w:val="00794221"/>
    <w:rsid w:val="007A113A"/>
    <w:rsid w:val="007A1E04"/>
    <w:rsid w:val="007A2141"/>
    <w:rsid w:val="007A6CC3"/>
    <w:rsid w:val="007B0EB7"/>
    <w:rsid w:val="007C1ABE"/>
    <w:rsid w:val="007C6E39"/>
    <w:rsid w:val="007D471D"/>
    <w:rsid w:val="007D4A48"/>
    <w:rsid w:val="007E3EDC"/>
    <w:rsid w:val="007E5CAF"/>
    <w:rsid w:val="007F0B5D"/>
    <w:rsid w:val="00803212"/>
    <w:rsid w:val="0080327A"/>
    <w:rsid w:val="00803DEC"/>
    <w:rsid w:val="0080499F"/>
    <w:rsid w:val="0080506B"/>
    <w:rsid w:val="008146A1"/>
    <w:rsid w:val="0081543B"/>
    <w:rsid w:val="00815C7E"/>
    <w:rsid w:val="0081659E"/>
    <w:rsid w:val="00824594"/>
    <w:rsid w:val="0083618C"/>
    <w:rsid w:val="00842BF4"/>
    <w:rsid w:val="00843AA9"/>
    <w:rsid w:val="00845323"/>
    <w:rsid w:val="008478A7"/>
    <w:rsid w:val="00850178"/>
    <w:rsid w:val="00850330"/>
    <w:rsid w:val="008530C7"/>
    <w:rsid w:val="00860B72"/>
    <w:rsid w:val="008674D5"/>
    <w:rsid w:val="008705F4"/>
    <w:rsid w:val="0088020C"/>
    <w:rsid w:val="008805C4"/>
    <w:rsid w:val="0088284A"/>
    <w:rsid w:val="00883D61"/>
    <w:rsid w:val="00884700"/>
    <w:rsid w:val="0088502F"/>
    <w:rsid w:val="008918A6"/>
    <w:rsid w:val="008A18E7"/>
    <w:rsid w:val="008A306C"/>
    <w:rsid w:val="008A3FBA"/>
    <w:rsid w:val="008A5C5C"/>
    <w:rsid w:val="008B0FBB"/>
    <w:rsid w:val="008B33B9"/>
    <w:rsid w:val="008B4541"/>
    <w:rsid w:val="008B72FE"/>
    <w:rsid w:val="008C1ED8"/>
    <w:rsid w:val="008C2E76"/>
    <w:rsid w:val="008C2FEC"/>
    <w:rsid w:val="008C4DA5"/>
    <w:rsid w:val="008C6919"/>
    <w:rsid w:val="008C7B86"/>
    <w:rsid w:val="008E5677"/>
    <w:rsid w:val="008E635C"/>
    <w:rsid w:val="008F26EA"/>
    <w:rsid w:val="008F7129"/>
    <w:rsid w:val="0090649D"/>
    <w:rsid w:val="00907A12"/>
    <w:rsid w:val="009106E9"/>
    <w:rsid w:val="00915884"/>
    <w:rsid w:val="009161FD"/>
    <w:rsid w:val="00921050"/>
    <w:rsid w:val="00922D2B"/>
    <w:rsid w:val="00922E56"/>
    <w:rsid w:val="00923AFD"/>
    <w:rsid w:val="00925B5B"/>
    <w:rsid w:val="009339F5"/>
    <w:rsid w:val="009340ED"/>
    <w:rsid w:val="00935713"/>
    <w:rsid w:val="00936313"/>
    <w:rsid w:val="00936415"/>
    <w:rsid w:val="0093768A"/>
    <w:rsid w:val="0093773F"/>
    <w:rsid w:val="00940889"/>
    <w:rsid w:val="00941B29"/>
    <w:rsid w:val="00941ED4"/>
    <w:rsid w:val="009515EC"/>
    <w:rsid w:val="009548EC"/>
    <w:rsid w:val="009561EF"/>
    <w:rsid w:val="00964BE4"/>
    <w:rsid w:val="009664AE"/>
    <w:rsid w:val="009713CA"/>
    <w:rsid w:val="00975BEA"/>
    <w:rsid w:val="0098043D"/>
    <w:rsid w:val="00980D59"/>
    <w:rsid w:val="009847BC"/>
    <w:rsid w:val="0098699B"/>
    <w:rsid w:val="00987A68"/>
    <w:rsid w:val="00987E57"/>
    <w:rsid w:val="00993860"/>
    <w:rsid w:val="00996B34"/>
    <w:rsid w:val="009A1A5C"/>
    <w:rsid w:val="009B25FF"/>
    <w:rsid w:val="009B5724"/>
    <w:rsid w:val="009B62F0"/>
    <w:rsid w:val="009B77C7"/>
    <w:rsid w:val="009C303E"/>
    <w:rsid w:val="009C5985"/>
    <w:rsid w:val="009D04C0"/>
    <w:rsid w:val="009D10BF"/>
    <w:rsid w:val="009E431A"/>
    <w:rsid w:val="009E4EED"/>
    <w:rsid w:val="009E5FE5"/>
    <w:rsid w:val="009F2D75"/>
    <w:rsid w:val="00A041B9"/>
    <w:rsid w:val="00A1647A"/>
    <w:rsid w:val="00A25B24"/>
    <w:rsid w:val="00A27D68"/>
    <w:rsid w:val="00A30F63"/>
    <w:rsid w:val="00A411C7"/>
    <w:rsid w:val="00A41BA9"/>
    <w:rsid w:val="00A43977"/>
    <w:rsid w:val="00A446CD"/>
    <w:rsid w:val="00A44945"/>
    <w:rsid w:val="00A457A8"/>
    <w:rsid w:val="00A45E84"/>
    <w:rsid w:val="00A50659"/>
    <w:rsid w:val="00A576D5"/>
    <w:rsid w:val="00A6168C"/>
    <w:rsid w:val="00A70670"/>
    <w:rsid w:val="00A7144C"/>
    <w:rsid w:val="00A72739"/>
    <w:rsid w:val="00A7426E"/>
    <w:rsid w:val="00A749A3"/>
    <w:rsid w:val="00A76A48"/>
    <w:rsid w:val="00A80B13"/>
    <w:rsid w:val="00A82191"/>
    <w:rsid w:val="00A854CD"/>
    <w:rsid w:val="00A9125C"/>
    <w:rsid w:val="00A93AE7"/>
    <w:rsid w:val="00AA0C64"/>
    <w:rsid w:val="00AA6A26"/>
    <w:rsid w:val="00AB2289"/>
    <w:rsid w:val="00AB2E80"/>
    <w:rsid w:val="00AB4754"/>
    <w:rsid w:val="00AB50AA"/>
    <w:rsid w:val="00AB698D"/>
    <w:rsid w:val="00AB73A5"/>
    <w:rsid w:val="00AC00A1"/>
    <w:rsid w:val="00AC1589"/>
    <w:rsid w:val="00AC2ED0"/>
    <w:rsid w:val="00AC4026"/>
    <w:rsid w:val="00AD62B9"/>
    <w:rsid w:val="00AE1582"/>
    <w:rsid w:val="00AE7038"/>
    <w:rsid w:val="00AE72C9"/>
    <w:rsid w:val="00AF11B5"/>
    <w:rsid w:val="00AF1A52"/>
    <w:rsid w:val="00AF2FDC"/>
    <w:rsid w:val="00B00D00"/>
    <w:rsid w:val="00B01646"/>
    <w:rsid w:val="00B02164"/>
    <w:rsid w:val="00B040DA"/>
    <w:rsid w:val="00B06BBD"/>
    <w:rsid w:val="00B116DA"/>
    <w:rsid w:val="00B14D98"/>
    <w:rsid w:val="00B16027"/>
    <w:rsid w:val="00B1633E"/>
    <w:rsid w:val="00B16ADB"/>
    <w:rsid w:val="00B16C24"/>
    <w:rsid w:val="00B170B1"/>
    <w:rsid w:val="00B21CA6"/>
    <w:rsid w:val="00B26075"/>
    <w:rsid w:val="00B26538"/>
    <w:rsid w:val="00B2768D"/>
    <w:rsid w:val="00B27FDE"/>
    <w:rsid w:val="00B3006B"/>
    <w:rsid w:val="00B44711"/>
    <w:rsid w:val="00B46F36"/>
    <w:rsid w:val="00B52AB2"/>
    <w:rsid w:val="00B55226"/>
    <w:rsid w:val="00B560E3"/>
    <w:rsid w:val="00B56310"/>
    <w:rsid w:val="00B56702"/>
    <w:rsid w:val="00B60448"/>
    <w:rsid w:val="00B612D3"/>
    <w:rsid w:val="00B66276"/>
    <w:rsid w:val="00B67B45"/>
    <w:rsid w:val="00B77640"/>
    <w:rsid w:val="00B80B52"/>
    <w:rsid w:val="00B85725"/>
    <w:rsid w:val="00B86FEE"/>
    <w:rsid w:val="00B92628"/>
    <w:rsid w:val="00B96F88"/>
    <w:rsid w:val="00BA1D1C"/>
    <w:rsid w:val="00BA229B"/>
    <w:rsid w:val="00BA624C"/>
    <w:rsid w:val="00BB1F4F"/>
    <w:rsid w:val="00BB61E5"/>
    <w:rsid w:val="00BB7D93"/>
    <w:rsid w:val="00BC7DEF"/>
    <w:rsid w:val="00BD39E6"/>
    <w:rsid w:val="00BD4EDE"/>
    <w:rsid w:val="00BE1632"/>
    <w:rsid w:val="00BE207B"/>
    <w:rsid w:val="00BE2351"/>
    <w:rsid w:val="00BE2805"/>
    <w:rsid w:val="00BE2A69"/>
    <w:rsid w:val="00BE2F9E"/>
    <w:rsid w:val="00BF2223"/>
    <w:rsid w:val="00BF3F79"/>
    <w:rsid w:val="00BF4866"/>
    <w:rsid w:val="00C0092F"/>
    <w:rsid w:val="00C014E8"/>
    <w:rsid w:val="00C06B5F"/>
    <w:rsid w:val="00C07B66"/>
    <w:rsid w:val="00C10469"/>
    <w:rsid w:val="00C104BD"/>
    <w:rsid w:val="00C12B26"/>
    <w:rsid w:val="00C12EE0"/>
    <w:rsid w:val="00C132D9"/>
    <w:rsid w:val="00C13B5A"/>
    <w:rsid w:val="00C167B7"/>
    <w:rsid w:val="00C201A8"/>
    <w:rsid w:val="00C24D3E"/>
    <w:rsid w:val="00C3555D"/>
    <w:rsid w:val="00C36373"/>
    <w:rsid w:val="00C36932"/>
    <w:rsid w:val="00C37FFA"/>
    <w:rsid w:val="00C42432"/>
    <w:rsid w:val="00C433F3"/>
    <w:rsid w:val="00C4527A"/>
    <w:rsid w:val="00C45AEF"/>
    <w:rsid w:val="00C46B47"/>
    <w:rsid w:val="00C50EA7"/>
    <w:rsid w:val="00C52524"/>
    <w:rsid w:val="00C532A8"/>
    <w:rsid w:val="00C60F6C"/>
    <w:rsid w:val="00C61354"/>
    <w:rsid w:val="00C6302D"/>
    <w:rsid w:val="00C63CD9"/>
    <w:rsid w:val="00C64675"/>
    <w:rsid w:val="00C64FDA"/>
    <w:rsid w:val="00C66F8D"/>
    <w:rsid w:val="00C72759"/>
    <w:rsid w:val="00C818F5"/>
    <w:rsid w:val="00C81A9C"/>
    <w:rsid w:val="00C8225E"/>
    <w:rsid w:val="00C82AD8"/>
    <w:rsid w:val="00C83EBE"/>
    <w:rsid w:val="00C9122F"/>
    <w:rsid w:val="00C91364"/>
    <w:rsid w:val="00C938AB"/>
    <w:rsid w:val="00C95A94"/>
    <w:rsid w:val="00C968BA"/>
    <w:rsid w:val="00C97715"/>
    <w:rsid w:val="00CA2668"/>
    <w:rsid w:val="00CA288B"/>
    <w:rsid w:val="00CA445C"/>
    <w:rsid w:val="00CA4660"/>
    <w:rsid w:val="00CB5CBF"/>
    <w:rsid w:val="00CB646E"/>
    <w:rsid w:val="00CB6984"/>
    <w:rsid w:val="00CC151E"/>
    <w:rsid w:val="00CC1C8F"/>
    <w:rsid w:val="00CC3DCA"/>
    <w:rsid w:val="00CC6BC9"/>
    <w:rsid w:val="00CD43D2"/>
    <w:rsid w:val="00CD7BB2"/>
    <w:rsid w:val="00CD7CEE"/>
    <w:rsid w:val="00CE44DF"/>
    <w:rsid w:val="00CE5D8E"/>
    <w:rsid w:val="00CF1DE6"/>
    <w:rsid w:val="00CF1FAC"/>
    <w:rsid w:val="00CF3EC1"/>
    <w:rsid w:val="00CF5773"/>
    <w:rsid w:val="00CF7C31"/>
    <w:rsid w:val="00D167C6"/>
    <w:rsid w:val="00D172D2"/>
    <w:rsid w:val="00D2057E"/>
    <w:rsid w:val="00D20725"/>
    <w:rsid w:val="00D23A75"/>
    <w:rsid w:val="00D34ED0"/>
    <w:rsid w:val="00D4074E"/>
    <w:rsid w:val="00D44505"/>
    <w:rsid w:val="00D44E5C"/>
    <w:rsid w:val="00D4651B"/>
    <w:rsid w:val="00D47473"/>
    <w:rsid w:val="00D500EB"/>
    <w:rsid w:val="00D51C88"/>
    <w:rsid w:val="00D52B93"/>
    <w:rsid w:val="00D56CFC"/>
    <w:rsid w:val="00D622EF"/>
    <w:rsid w:val="00D6261F"/>
    <w:rsid w:val="00D64A69"/>
    <w:rsid w:val="00D706DD"/>
    <w:rsid w:val="00D74FE4"/>
    <w:rsid w:val="00D84E57"/>
    <w:rsid w:val="00D95157"/>
    <w:rsid w:val="00D96EC4"/>
    <w:rsid w:val="00D97CC9"/>
    <w:rsid w:val="00DA4882"/>
    <w:rsid w:val="00DA5155"/>
    <w:rsid w:val="00DA565A"/>
    <w:rsid w:val="00DA7240"/>
    <w:rsid w:val="00DB12E2"/>
    <w:rsid w:val="00DB2EEB"/>
    <w:rsid w:val="00DB63F4"/>
    <w:rsid w:val="00DC1994"/>
    <w:rsid w:val="00DC1E09"/>
    <w:rsid w:val="00DC26A8"/>
    <w:rsid w:val="00DC62B1"/>
    <w:rsid w:val="00DC6DA6"/>
    <w:rsid w:val="00DD0043"/>
    <w:rsid w:val="00DD1D38"/>
    <w:rsid w:val="00DD4282"/>
    <w:rsid w:val="00DD7A03"/>
    <w:rsid w:val="00DE1FB6"/>
    <w:rsid w:val="00DE45C1"/>
    <w:rsid w:val="00DE564A"/>
    <w:rsid w:val="00DE7E84"/>
    <w:rsid w:val="00DF2C05"/>
    <w:rsid w:val="00DF2E85"/>
    <w:rsid w:val="00DF4350"/>
    <w:rsid w:val="00E00BB1"/>
    <w:rsid w:val="00E043E8"/>
    <w:rsid w:val="00E04826"/>
    <w:rsid w:val="00E066AE"/>
    <w:rsid w:val="00E07CDA"/>
    <w:rsid w:val="00E10804"/>
    <w:rsid w:val="00E13CDA"/>
    <w:rsid w:val="00E1453E"/>
    <w:rsid w:val="00E211A1"/>
    <w:rsid w:val="00E22B96"/>
    <w:rsid w:val="00E22BDA"/>
    <w:rsid w:val="00E23CD6"/>
    <w:rsid w:val="00E24234"/>
    <w:rsid w:val="00E26C35"/>
    <w:rsid w:val="00E31CB3"/>
    <w:rsid w:val="00E35FD9"/>
    <w:rsid w:val="00E44CC9"/>
    <w:rsid w:val="00E60E8F"/>
    <w:rsid w:val="00E62A98"/>
    <w:rsid w:val="00E702DC"/>
    <w:rsid w:val="00E73CA1"/>
    <w:rsid w:val="00E747B6"/>
    <w:rsid w:val="00E767B0"/>
    <w:rsid w:val="00E77E60"/>
    <w:rsid w:val="00E81782"/>
    <w:rsid w:val="00E819F7"/>
    <w:rsid w:val="00E82410"/>
    <w:rsid w:val="00E83875"/>
    <w:rsid w:val="00E845EA"/>
    <w:rsid w:val="00E874F6"/>
    <w:rsid w:val="00E92078"/>
    <w:rsid w:val="00E921FA"/>
    <w:rsid w:val="00E92942"/>
    <w:rsid w:val="00E93DD5"/>
    <w:rsid w:val="00E93F9A"/>
    <w:rsid w:val="00E94822"/>
    <w:rsid w:val="00E961BF"/>
    <w:rsid w:val="00EA1830"/>
    <w:rsid w:val="00EB19B3"/>
    <w:rsid w:val="00EB4841"/>
    <w:rsid w:val="00EB48DE"/>
    <w:rsid w:val="00EB7EFC"/>
    <w:rsid w:val="00EC247E"/>
    <w:rsid w:val="00ED1990"/>
    <w:rsid w:val="00ED6DED"/>
    <w:rsid w:val="00ED6ED9"/>
    <w:rsid w:val="00EE566C"/>
    <w:rsid w:val="00EE797F"/>
    <w:rsid w:val="00EF166B"/>
    <w:rsid w:val="00EF785C"/>
    <w:rsid w:val="00F01411"/>
    <w:rsid w:val="00F02874"/>
    <w:rsid w:val="00F03646"/>
    <w:rsid w:val="00F0569D"/>
    <w:rsid w:val="00F059B8"/>
    <w:rsid w:val="00F05DD9"/>
    <w:rsid w:val="00F1272F"/>
    <w:rsid w:val="00F13C37"/>
    <w:rsid w:val="00F143AA"/>
    <w:rsid w:val="00F20073"/>
    <w:rsid w:val="00F23371"/>
    <w:rsid w:val="00F30CB0"/>
    <w:rsid w:val="00F313A1"/>
    <w:rsid w:val="00F40757"/>
    <w:rsid w:val="00F423A6"/>
    <w:rsid w:val="00F42BAF"/>
    <w:rsid w:val="00F513E9"/>
    <w:rsid w:val="00F54108"/>
    <w:rsid w:val="00F5476A"/>
    <w:rsid w:val="00F55AD0"/>
    <w:rsid w:val="00F56652"/>
    <w:rsid w:val="00F576A0"/>
    <w:rsid w:val="00F6054D"/>
    <w:rsid w:val="00F607E5"/>
    <w:rsid w:val="00F61C1B"/>
    <w:rsid w:val="00F644CF"/>
    <w:rsid w:val="00F6534E"/>
    <w:rsid w:val="00F66FC9"/>
    <w:rsid w:val="00F72C3F"/>
    <w:rsid w:val="00F76BBC"/>
    <w:rsid w:val="00F81761"/>
    <w:rsid w:val="00F82B70"/>
    <w:rsid w:val="00F832E0"/>
    <w:rsid w:val="00F8437C"/>
    <w:rsid w:val="00F85B41"/>
    <w:rsid w:val="00F86377"/>
    <w:rsid w:val="00F86973"/>
    <w:rsid w:val="00F87A3C"/>
    <w:rsid w:val="00F90DD8"/>
    <w:rsid w:val="00F9404A"/>
    <w:rsid w:val="00F9754C"/>
    <w:rsid w:val="00FB0D21"/>
    <w:rsid w:val="00FB52DF"/>
    <w:rsid w:val="00FB59FE"/>
    <w:rsid w:val="00FC5475"/>
    <w:rsid w:val="00FC67D7"/>
    <w:rsid w:val="00FD006C"/>
    <w:rsid w:val="00FD05A9"/>
    <w:rsid w:val="00FD06CC"/>
    <w:rsid w:val="00FD1036"/>
    <w:rsid w:val="00FD1373"/>
    <w:rsid w:val="00FD44D5"/>
    <w:rsid w:val="00FD576D"/>
    <w:rsid w:val="00FD72E6"/>
    <w:rsid w:val="00FD78C5"/>
    <w:rsid w:val="00FF0688"/>
    <w:rsid w:val="00FF3738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0C05A4ED"/>
  <w15:chartTrackingRefBased/>
  <w15:docId w15:val="{82787E65-8211-4DCC-9A15-979076D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0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character" w:styleId="ac">
    <w:name w:val="page number"/>
    <w:basedOn w:val="a1"/>
  </w:style>
  <w:style w:type="paragraph" w:styleId="ad">
    <w:name w:val="Body Text Indent"/>
    <w:basedOn w:val="a"/>
    <w:pPr>
      <w:ind w:left="480"/>
    </w:pPr>
    <w:rPr>
      <w:sz w:val="24"/>
    </w:rPr>
  </w:style>
  <w:style w:type="paragraph" w:styleId="ae">
    <w:name w:val="Body Text"/>
    <w:basedOn w:val="a"/>
    <w:rPr>
      <w:sz w:val="24"/>
    </w:rPr>
  </w:style>
  <w:style w:type="paragraph" w:styleId="af">
    <w:name w:val="Date"/>
    <w:basedOn w:val="a"/>
    <w:next w:val="a"/>
    <w:rsid w:val="00E066AE"/>
    <w:pPr>
      <w:jc w:val="right"/>
    </w:pPr>
  </w:style>
  <w:style w:type="table" w:styleId="af0">
    <w:name w:val="Table Grid"/>
    <w:basedOn w:val="a2"/>
    <w:rsid w:val="00922D2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D4074E"/>
    <w:rPr>
      <w:rFonts w:ascii="Arial" w:eastAsia="新細明體" w:hAnsi="Arial"/>
      <w:sz w:val="18"/>
      <w:szCs w:val="18"/>
    </w:rPr>
  </w:style>
  <w:style w:type="character" w:styleId="af2">
    <w:name w:val="Hyperlink"/>
    <w:rsid w:val="00E702DC"/>
    <w:rPr>
      <w:color w:val="0000FF"/>
      <w:u w:val="single"/>
    </w:rPr>
  </w:style>
  <w:style w:type="character" w:customStyle="1" w:styleId="st">
    <w:name w:val="st"/>
    <w:basedOn w:val="a1"/>
    <w:rsid w:val="0093773F"/>
  </w:style>
  <w:style w:type="character" w:customStyle="1" w:styleId="txtover1">
    <w:name w:val="txt_over1"/>
    <w:rsid w:val="00653BA0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8</TotalTime>
  <Pages>1</Pages>
  <Words>427</Words>
  <Characters>233</Characters>
  <Application>Microsoft Office Word</Application>
  <DocSecurity>0</DocSecurity>
  <Lines>1</Lines>
  <Paragraphs>1</Paragraphs>
  <ScaleCrop>false</ScaleCrop>
  <Company>Acer Peripherals, Inc.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subject/>
  <dc:creator>api</dc:creator>
  <cp:keywords/>
  <cp:lastModifiedBy>產基會_吳柏嬅</cp:lastModifiedBy>
  <cp:revision>3</cp:revision>
  <cp:lastPrinted>2019-07-25T01:44:00Z</cp:lastPrinted>
  <dcterms:created xsi:type="dcterms:W3CDTF">2024-05-24T12:08:00Z</dcterms:created>
  <dcterms:modified xsi:type="dcterms:W3CDTF">2024-05-24T12:16:00Z</dcterms:modified>
</cp:coreProperties>
</file>