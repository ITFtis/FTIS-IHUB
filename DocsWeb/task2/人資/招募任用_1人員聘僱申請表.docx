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98" w:rsidRDefault="00B3141F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158115</wp:posOffset>
                </wp:positionV>
                <wp:extent cx="228600" cy="0"/>
                <wp:effectExtent l="5080" t="53340" r="23495" b="6096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7ED56" id="Line 4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12.45pt" to="247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ydKA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173355</wp:posOffset>
                </wp:positionV>
                <wp:extent cx="228600" cy="0"/>
                <wp:effectExtent l="7620" t="59055" r="20955" b="55245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B2D4B" id="Line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6pt,13.65pt" to="41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0FKA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174625</wp:posOffset>
                </wp:positionV>
                <wp:extent cx="228600" cy="0"/>
                <wp:effectExtent l="13970" t="60325" r="14605" b="53975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3CC87"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5pt,13.75pt" to="316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152400</wp:posOffset>
                </wp:positionV>
                <wp:extent cx="228600" cy="0"/>
                <wp:effectExtent l="5715" t="57150" r="22860" b="5715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0C195" id="Line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2pt" to="130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f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 w:rsidR="004E0798">
        <w:rPr>
          <w:rFonts w:eastAsia="標楷體" w:hint="eastAsia"/>
          <w:sz w:val="22"/>
        </w:rPr>
        <w:t>※程序</w:t>
      </w:r>
      <w:r w:rsidR="004E0798">
        <w:rPr>
          <w:rFonts w:hint="eastAsia"/>
          <w:sz w:val="22"/>
        </w:rPr>
        <w:t>：</w:t>
      </w:r>
      <w:r w:rsidR="004E0798">
        <w:rPr>
          <w:rFonts w:eastAsia="標楷體" w:hint="eastAsia"/>
          <w:noProof/>
          <w:sz w:val="22"/>
        </w:rPr>
        <w:t>提出需求申請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用人部門主管審核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會人資室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sz w:val="22"/>
        </w:rPr>
        <w:t>高階主管核示</w:t>
      </w:r>
      <w:r w:rsidR="004E0798">
        <w:rPr>
          <w:rFonts w:eastAsia="標楷體"/>
          <w:sz w:val="22"/>
        </w:rPr>
        <w:t xml:space="preserve">    </w:t>
      </w:r>
      <w:r w:rsidR="004E0798">
        <w:rPr>
          <w:rFonts w:eastAsia="標楷體" w:hint="eastAsia"/>
          <w:sz w:val="22"/>
        </w:rPr>
        <w:t>人資室作業及存檔</w:t>
      </w:r>
    </w:p>
    <w:tbl>
      <w:tblPr>
        <w:tblW w:w="1062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829"/>
        <w:gridCol w:w="80"/>
        <w:gridCol w:w="171"/>
        <w:gridCol w:w="189"/>
        <w:gridCol w:w="2091"/>
        <w:gridCol w:w="69"/>
        <w:gridCol w:w="294"/>
        <w:gridCol w:w="546"/>
        <w:gridCol w:w="500"/>
        <w:gridCol w:w="255"/>
        <w:gridCol w:w="185"/>
        <w:gridCol w:w="620"/>
        <w:gridCol w:w="240"/>
        <w:gridCol w:w="300"/>
        <w:gridCol w:w="195"/>
        <w:gridCol w:w="156"/>
        <w:gridCol w:w="992"/>
        <w:gridCol w:w="2368"/>
      </w:tblGrid>
      <w:tr w:rsidR="004E0798">
        <w:trPr>
          <w:cantSplit/>
          <w:trHeight w:val="640"/>
        </w:trPr>
        <w:tc>
          <w:tcPr>
            <w:tcW w:w="136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申請部門</w:t>
            </w:r>
          </w:p>
        </w:tc>
        <w:tc>
          <w:tcPr>
            <w:tcW w:w="3440" w:type="dxa"/>
            <w:gridSpan w:val="7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 w:rsidP="0079077F">
            <w:pPr>
              <w:jc w:val="center"/>
              <w:rPr>
                <w:rFonts w:eastAsia="標楷體"/>
              </w:rPr>
            </w:pPr>
            <w:bookmarkStart w:id="0" w:name="_GoBack"/>
            <w:bookmarkEnd w:id="0"/>
          </w:p>
        </w:tc>
        <w:tc>
          <w:tcPr>
            <w:tcW w:w="1560" w:type="dxa"/>
            <w:gridSpan w:val="4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填寫日期</w:t>
            </w:r>
          </w:p>
        </w:tc>
        <w:tc>
          <w:tcPr>
            <w:tcW w:w="4251" w:type="dxa"/>
            <w:gridSpan w:val="6"/>
            <w:tcBorders>
              <w:top w:val="thickThin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8C0CBE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   </w:t>
            </w:r>
            <w:r w:rsidR="00700587">
              <w:rPr>
                <w:rFonts w:eastAsia="標楷體" w:hint="eastAsia"/>
              </w:rPr>
              <w:t xml:space="preserve">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 w:rsidRPr="00A01BEC">
              <w:rPr>
                <w:rFonts w:ascii="Times New Roman" w:eastAsia="標楷體" w:hAnsi="Times New Roman"/>
              </w:rPr>
              <w:t>年</w:t>
            </w:r>
            <w:r w:rsidRPr="00A01BEC">
              <w:rPr>
                <w:rFonts w:ascii="Times New Roman" w:eastAsia="標楷體" w:hAnsi="Times New Roman"/>
              </w:rPr>
              <w:t xml:space="preserve"> 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 </w:t>
            </w:r>
            <w:r w:rsidRPr="00A01BEC">
              <w:rPr>
                <w:rFonts w:ascii="Times New Roman" w:eastAsia="標楷體" w:hAnsi="Times New Roman"/>
              </w:rPr>
              <w:t>月</w:t>
            </w:r>
            <w:r w:rsidR="00C6418E">
              <w:rPr>
                <w:rFonts w:ascii="Times New Roman" w:eastAsia="標楷體" w:hAnsi="Times New Roman" w:hint="eastAsia"/>
              </w:rPr>
              <w:t xml:space="preserve"> </w:t>
            </w:r>
            <w:r w:rsidR="000839B1">
              <w:rPr>
                <w:rFonts w:ascii="Times New Roman" w:eastAsia="標楷體" w:hAnsi="Times New Roman" w:hint="eastAsia"/>
              </w:rPr>
              <w:t xml:space="preserve">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:rsidTr="00720114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需求內容</w:t>
            </w:r>
          </w:p>
        </w:tc>
        <w:tc>
          <w:tcPr>
            <w:tcW w:w="1269" w:type="dxa"/>
            <w:gridSpan w:val="4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職位名稱</w:t>
            </w:r>
          </w:p>
        </w:tc>
        <w:tc>
          <w:tcPr>
            <w:tcW w:w="2454" w:type="dxa"/>
            <w:gridSpan w:val="3"/>
            <w:tcBorders>
              <w:top w:val="double" w:sz="4" w:space="0" w:color="auto"/>
            </w:tcBorders>
            <w:vAlign w:val="center"/>
          </w:tcPr>
          <w:p w:rsidR="004E0798" w:rsidRPr="00B92D3A" w:rsidRDefault="004E0798" w:rsidP="008C0CBE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301" w:type="dxa"/>
            <w:gridSpan w:val="3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</w:rPr>
              <w:t>現有人數</w:t>
            </w:r>
          </w:p>
        </w:tc>
        <w:tc>
          <w:tcPr>
            <w:tcW w:w="1540" w:type="dxa"/>
            <w:gridSpan w:val="5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148" w:type="dxa"/>
            <w:gridSpan w:val="2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本次招聘</w:t>
            </w:r>
          </w:p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人數</w:t>
            </w:r>
          </w:p>
        </w:tc>
        <w:tc>
          <w:tcPr>
            <w:tcW w:w="236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</w:tr>
      <w:tr w:rsidR="004E0798" w:rsidTr="00720114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增補方式</w:t>
            </w:r>
          </w:p>
        </w:tc>
        <w:tc>
          <w:tcPr>
            <w:tcW w:w="8811" w:type="dxa"/>
            <w:gridSpan w:val="14"/>
            <w:tcBorders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對外徵才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內部輪調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對內公開招募</w:t>
            </w:r>
          </w:p>
        </w:tc>
      </w:tr>
      <w:tr w:rsidR="004E0798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希望到職日期</w:t>
            </w:r>
          </w:p>
        </w:tc>
        <w:tc>
          <w:tcPr>
            <w:tcW w:w="8811" w:type="dxa"/>
            <w:gridSpan w:val="14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即時</w:t>
            </w:r>
            <w:r>
              <w:rPr>
                <w:rFonts w:eastAsia="標楷體"/>
              </w:rPr>
              <w:t xml:space="preserve">   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一個月內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不限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其它</w:t>
            </w:r>
            <w:r>
              <w:rPr>
                <w:rFonts w:hint="eastAsia"/>
              </w:rPr>
              <w:t>：</w:t>
            </w:r>
            <w:r>
              <w:rPr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增補原因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  <w:vAlign w:val="center"/>
          </w:tcPr>
          <w:p w:rsidR="004E0798" w:rsidRDefault="00C6418E" w:rsidP="00C6418E">
            <w:pPr>
              <w:adjustRightInd/>
              <w:ind w:left="120"/>
              <w:textAlignment w:val="auto"/>
            </w:pPr>
            <w:r>
              <w:rPr>
                <w:rFonts w:hint="eastAsia"/>
              </w:rPr>
              <w:t>□</w:t>
            </w:r>
            <w:r w:rsidR="00252688">
              <w:rPr>
                <w:rFonts w:eastAsia="標楷體" w:hint="eastAsia"/>
              </w:rPr>
              <w:t>新增職缺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700587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人員離職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5A3A7D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人員異動</w:t>
            </w:r>
            <w:r w:rsidR="00252688">
              <w:rPr>
                <w:rFonts w:eastAsia="標楷體" w:hint="eastAsia"/>
              </w:rPr>
              <w:t xml:space="preserve">  </w:t>
            </w:r>
            <w:r w:rsidR="004E0798">
              <w:t xml:space="preserve">  </w:t>
            </w:r>
            <w:r w:rsidR="004E0798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臨時人員</w:t>
            </w:r>
          </w:p>
        </w:tc>
      </w:tr>
      <w:tr w:rsidR="004E0798" w:rsidRPr="007A5538">
        <w:trPr>
          <w:cantSplit/>
          <w:trHeight w:val="900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right w:val="thinThickSmallGap" w:sz="24" w:space="0" w:color="auto"/>
            </w:tcBorders>
            <w:vAlign w:val="center"/>
          </w:tcPr>
          <w:p w:rsidR="004E0798" w:rsidRDefault="004E0798">
            <w:pPr>
              <w:ind w:left="12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:rsidR="004E0798" w:rsidRPr="002569A7" w:rsidRDefault="004E0798" w:rsidP="00C6418E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:rsidTr="008C41DA">
        <w:trPr>
          <w:cantSplit/>
          <w:trHeight w:val="824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ind w:left="119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經費來源及人事成本變異分析：</w:t>
            </w:r>
          </w:p>
          <w:p w:rsidR="004E0798" w:rsidRDefault="004E0798" w:rsidP="00F818AF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:rsidTr="00A964DB">
        <w:trPr>
          <w:cantSplit/>
          <w:trHeight w:val="484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用人條件</w:t>
            </w:r>
          </w:p>
        </w:tc>
        <w:tc>
          <w:tcPr>
            <w:tcW w:w="909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學歷</w:t>
            </w:r>
          </w:p>
        </w:tc>
        <w:tc>
          <w:tcPr>
            <w:tcW w:w="9171" w:type="dxa"/>
            <w:gridSpan w:val="16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700587"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高中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職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專科以上</w:t>
            </w:r>
            <w:r>
              <w:rPr>
                <w:rFonts w:eastAsia="標楷體"/>
              </w:rPr>
              <w:t xml:space="preserve">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大學以上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>碩士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博士</w:t>
            </w:r>
          </w:p>
        </w:tc>
      </w:tr>
      <w:tr w:rsidR="004E0798" w:rsidTr="00A964DB">
        <w:trPr>
          <w:cantSplit/>
          <w:trHeight w:val="542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科系</w:t>
            </w:r>
          </w:p>
        </w:tc>
        <w:tc>
          <w:tcPr>
            <w:tcW w:w="3860" w:type="dxa"/>
            <w:gridSpan w:val="7"/>
            <w:vAlign w:val="center"/>
          </w:tcPr>
          <w:p w:rsidR="004E0798" w:rsidRDefault="004E0798" w:rsidP="00700587">
            <w:pPr>
              <w:rPr>
                <w:rFonts w:eastAsia="標楷體"/>
              </w:rPr>
            </w:pPr>
            <w:r>
              <w:t xml:space="preserve">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 w:rsidR="00700587"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/>
                <w:u w:val="single"/>
              </w:rPr>
              <w:t xml:space="preserve">   </w:t>
            </w:r>
            <w:r w:rsidR="00700587"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科系為佳</w:t>
            </w:r>
          </w:p>
        </w:tc>
        <w:tc>
          <w:tcPr>
            <w:tcW w:w="1300" w:type="dxa"/>
            <w:gridSpan w:val="4"/>
            <w:vAlign w:val="center"/>
          </w:tcPr>
          <w:p w:rsidR="004E0798" w:rsidRDefault="004E0798" w:rsidP="00A964D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工作經驗</w:t>
            </w:r>
          </w:p>
        </w:tc>
        <w:tc>
          <w:tcPr>
            <w:tcW w:w="4011" w:type="dxa"/>
            <w:gridSpan w:val="5"/>
            <w:tcBorders>
              <w:right w:val="thinThickSmallGap" w:sz="24" w:space="0" w:color="auto"/>
            </w:tcBorders>
            <w:vAlign w:val="center"/>
          </w:tcPr>
          <w:p w:rsidR="004E0798" w:rsidRDefault="000839B1" w:rsidP="00A964D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碩士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  <w:p w:rsidR="000839B1" w:rsidRDefault="000839B1" w:rsidP="007005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</w:tc>
      </w:tr>
      <w:tr w:rsidR="004E0798" w:rsidTr="00A964DB">
        <w:trPr>
          <w:cantSplit/>
          <w:trHeight w:val="434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工作地點</w:t>
            </w:r>
          </w:p>
        </w:tc>
        <w:tc>
          <w:tcPr>
            <w:tcW w:w="2520" w:type="dxa"/>
            <w:gridSpan w:val="4"/>
            <w:vAlign w:val="center"/>
          </w:tcPr>
          <w:p w:rsidR="004E0798" w:rsidRPr="00DA33F0" w:rsidRDefault="004E0798" w:rsidP="00A964DB">
            <w:pPr>
              <w:jc w:val="center"/>
            </w:pPr>
          </w:p>
        </w:tc>
        <w:tc>
          <w:tcPr>
            <w:tcW w:w="1340" w:type="dxa"/>
            <w:gridSpan w:val="3"/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年齡</w:t>
            </w:r>
          </w:p>
        </w:tc>
        <w:tc>
          <w:tcPr>
            <w:tcW w:w="5311" w:type="dxa"/>
            <w:gridSpan w:val="9"/>
            <w:tcBorders>
              <w:right w:val="thinThickSmallGap" w:sz="24" w:space="0" w:color="auto"/>
            </w:tcBorders>
            <w:vAlign w:val="center"/>
          </w:tcPr>
          <w:p w:rsidR="004E0798" w:rsidRDefault="004E0798" w:rsidP="00A964DB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歲以上、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歲以下</w:t>
            </w:r>
          </w:p>
        </w:tc>
      </w:tr>
      <w:tr w:rsidR="004E0798" w:rsidTr="00A964DB">
        <w:trPr>
          <w:cantSplit/>
          <w:trHeight w:val="519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待遇</w:t>
            </w:r>
          </w:p>
        </w:tc>
        <w:tc>
          <w:tcPr>
            <w:tcW w:w="9171" w:type="dxa"/>
            <w:gridSpan w:val="16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A964DB">
            <w:r>
              <w:rPr>
                <w:rFonts w:eastAsia="標楷體" w:hint="eastAsia"/>
              </w:rPr>
              <w:t>月薪</w:t>
            </w:r>
            <w:r>
              <w:rPr>
                <w:rFonts w:hint="eastAsia"/>
              </w:rPr>
              <w:t>（</w:t>
            </w:r>
            <w:r>
              <w:rPr>
                <w:u w:val="single"/>
              </w:rPr>
              <w:t xml:space="preserve">          </w:t>
            </w:r>
            <w:r>
              <w:rPr>
                <w:rFonts w:eastAsia="標楷體" w:hint="eastAsia"/>
              </w:rPr>
              <w:t>元</w:t>
            </w:r>
            <w:r>
              <w:rPr>
                <w:rFonts w:hint="eastAsia"/>
              </w:rPr>
              <w:t>）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時薪</w:t>
            </w:r>
            <w:r>
              <w:t>(</w:t>
            </w:r>
            <w:r>
              <w:rPr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元</w:t>
            </w:r>
            <w:r>
              <w:t xml:space="preserve">)  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面議</w:t>
            </w:r>
          </w:p>
        </w:tc>
      </w:tr>
      <w:tr w:rsidR="004E0798">
        <w:trPr>
          <w:cantSplit/>
          <w:trHeight w:val="3657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工作內容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rPr>
                <w:rFonts w:eastAsia="標楷體" w:hint="eastAsia"/>
              </w:rPr>
              <w:t>主要職責</w:t>
            </w:r>
            <w:r>
              <w:rPr>
                <w:rFonts w:hint="eastAsia"/>
              </w:rPr>
              <w:t>：</w:t>
            </w:r>
          </w:p>
          <w:p w:rsidR="004E0798" w:rsidRDefault="004E0798" w:rsidP="00700587">
            <w:pPr>
              <w:spacing w:before="120"/>
            </w:pPr>
          </w:p>
        </w:tc>
      </w:tr>
      <w:tr w:rsidR="004E0798">
        <w:trPr>
          <w:cantSplit/>
          <w:trHeight w:val="4102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lastRenderedPageBreak/>
              <w:t>附加條件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</w:tcPr>
          <w:p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一、語文能力：</w:t>
            </w:r>
          </w:p>
          <w:p w:rsidR="004E0798" w:rsidRDefault="004E0798">
            <w:pPr>
              <w:spacing w:before="120"/>
              <w:ind w:left="24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一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精通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rPr>
                <w:rFonts w:eastAsia="標楷體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:rsidR="004E0798" w:rsidRDefault="004E0798">
            <w:pPr>
              <w:spacing w:before="120"/>
              <w:ind w:left="240"/>
              <w:rPr>
                <w:rFonts w:eastAsia="標楷體"/>
                <w:u w:val="single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二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略通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:rsidR="004800DE" w:rsidRDefault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二、電腦技能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（請列舉勝任此職位應具備的技能項目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Word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排版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Excel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樞紐分析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PowerPoint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編排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網頁美工設計</w:t>
            </w:r>
          </w:p>
          <w:p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統計軟體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</w:t>
            </w:r>
            <w:r w:rsidR="00214BBC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  <w:p w:rsidR="004800DE" w:rsidRDefault="004800DE" w:rsidP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三、專業證照</w:t>
            </w:r>
            <w:r w:rsidR="004E0798">
              <w:rPr>
                <w:rFonts w:ascii="標楷體" w:eastAsia="標楷體"/>
              </w:rPr>
              <w:t>/</w:t>
            </w:r>
            <w:r w:rsidR="004E0798">
              <w:rPr>
                <w:rFonts w:eastAsia="標楷體" w:hint="eastAsia"/>
              </w:rPr>
              <w:t>資格</w:t>
            </w:r>
            <w:r w:rsidR="004E0798">
              <w:rPr>
                <w:rFonts w:hint="eastAsia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（請列舉勝任此職位應具備的證照或資格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例如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環工技師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甲廢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甲空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乙勞</w:t>
            </w:r>
            <w:r>
              <w:rPr>
                <w:rFonts w:eastAsia="標楷體"/>
                <w:color w:val="808080"/>
                <w:sz w:val="16"/>
                <w:szCs w:val="16"/>
              </w:rPr>
              <w:t>………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  <w:p w:rsidR="004108A2" w:rsidRDefault="004108A2" w:rsidP="004108A2">
            <w:pPr>
              <w:spacing w:before="120"/>
              <w:ind w:firstLineChars="20" w:firstLine="32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</w:t>
            </w:r>
            <w:r w:rsidRPr="004108A2">
              <w:rPr>
                <w:rFonts w:eastAsia="標楷體" w:hint="eastAsia"/>
              </w:rPr>
              <w:t>說明：</w:t>
            </w:r>
          </w:p>
          <w:p w:rsidR="004E0798" w:rsidRDefault="004E0798">
            <w:pPr>
              <w:spacing w:before="120" w:after="120"/>
              <w:rPr>
                <w:rFonts w:eastAsia="標楷體"/>
              </w:rPr>
            </w:pPr>
            <w:r>
              <w:rPr>
                <w:u w:val="single"/>
              </w:rPr>
              <w:t xml:space="preserve">                                           </w:t>
            </w:r>
          </w:p>
          <w:p w:rsidR="004800DE" w:rsidRDefault="004800DE">
            <w:pPr>
              <w:spacing w:before="120" w:after="120"/>
              <w:rPr>
                <w:rFonts w:ascii="標楷體" w:eastAsia="標楷體" w:hAnsi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四、其它：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（請列舉</w:t>
            </w:r>
            <w:r w:rsidR="004E0798">
              <w:rPr>
                <w:rFonts w:ascii="Times New Roman" w:eastAsia="標楷體" w:hAnsi="Times New Roman"/>
                <w:color w:val="808080"/>
                <w:sz w:val="16"/>
                <w:szCs w:val="16"/>
              </w:rPr>
              <w:t>3~4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項勝任此職位應具備的職能項目，參考職能：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責任感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文字編輯能力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溝通協調能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力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主動積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極</w:t>
            </w:r>
          </w:p>
          <w:p w:rsidR="00581DCA" w:rsidRDefault="004800DE">
            <w:pPr>
              <w:spacing w:before="120" w:after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反應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組織</w:t>
            </w:r>
            <w:r w:rsidR="004E0798">
              <w:rPr>
                <w:rFonts w:eastAsia="標楷體"/>
                <w:color w:val="808080"/>
                <w:sz w:val="16"/>
                <w:szCs w:val="16"/>
              </w:rPr>
              <w:t>/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邏輯能力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強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人際互動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有強烈企圖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心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能獨立作業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634FF6"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團隊合作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創新精進</w:t>
            </w:r>
          </w:p>
          <w:p w:rsidR="004E0798" w:rsidRDefault="00581DCA" w:rsidP="00214BBC">
            <w:pPr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4800DE"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              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其他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>
              <w:rPr>
                <w:rFonts w:eastAsia="標楷體" w:hint="eastAsia"/>
              </w:rPr>
              <w:t>應徵方式</w:t>
            </w:r>
          </w:p>
        </w:tc>
        <w:tc>
          <w:tcPr>
            <w:tcW w:w="9000" w:type="dxa"/>
            <w:gridSpan w:val="15"/>
            <w:tcBorders>
              <w:top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t xml:space="preserve">e-mail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函寄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電洽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親洽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</w:rPr>
              <w:t>進用方式</w:t>
            </w:r>
          </w:p>
        </w:tc>
        <w:tc>
          <w:tcPr>
            <w:tcW w:w="9000" w:type="dxa"/>
            <w:gridSpan w:val="15"/>
            <w:tcBorders>
              <w:right w:val="thinThickSmallGap" w:sz="24" w:space="0" w:color="auto"/>
            </w:tcBorders>
          </w:tcPr>
          <w:p w:rsidR="004E0798" w:rsidRDefault="004E0798" w:rsidP="00700587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試用</w:t>
            </w:r>
            <w:r>
              <w:rPr>
                <w:rFonts w:eastAsia="標楷體"/>
                <w:u w:val="single"/>
              </w:rPr>
              <w:t xml:space="preserve"> </w:t>
            </w:r>
            <w:r w:rsidR="00700587"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聘用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定期契約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直接任用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刊登媒體</w:t>
            </w:r>
          </w:p>
        </w:tc>
        <w:tc>
          <w:tcPr>
            <w:tcW w:w="9000" w:type="dxa"/>
            <w:gridSpan w:val="15"/>
            <w:tcBorders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網路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報紙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學校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其他</w:t>
            </w:r>
            <w:r>
              <w:rPr>
                <w:rFonts w:eastAsia="標楷體"/>
                <w:u w:val="single"/>
              </w:rPr>
              <w:t xml:space="preserve">               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部門審核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主管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</w:tcPr>
          <w:p w:rsidR="004E0798" w:rsidRDefault="004E0798">
            <w:pPr>
              <w:spacing w:before="120"/>
            </w:pP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人資室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意見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int="eastAsia"/>
              </w:rPr>
              <w:t>將進行招募作業</w:t>
            </w:r>
          </w:p>
          <w:p w:rsidR="004E0798" w:rsidRDefault="004800DE">
            <w:pPr>
              <w:spacing w:before="60" w:after="60"/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建議招募方式</w:t>
            </w:r>
            <w:r w:rsidR="004E0798">
              <w:rPr>
                <w:rFonts w:ascii="華康瘦金體" w:eastAsia="華康瘦金體" w:hint="eastAsia"/>
              </w:rPr>
              <w:t>：</w:t>
            </w:r>
          </w:p>
          <w:p w:rsidR="004E0798" w:rsidRDefault="004800DE">
            <w:pPr>
              <w:ind w:firstLineChars="25" w:firstLine="50"/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其它建議</w:t>
            </w:r>
            <w:r w:rsidR="004E0798">
              <w:rPr>
                <w:rFonts w:ascii="華康瘦金體" w:eastAsia="華康瘦金體" w:hint="eastAsia"/>
              </w:rPr>
              <w:t>：</w:t>
            </w:r>
            <w:r w:rsidR="004E0798">
              <w:t xml:space="preserve"> </w:t>
            </w: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招募承辦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>
        <w:trPr>
          <w:cantSplit/>
          <w:trHeight w:val="48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b/>
                <w:sz w:val="28"/>
              </w:rPr>
              <w:t>核示</w:t>
            </w:r>
          </w:p>
        </w:tc>
        <w:tc>
          <w:tcPr>
            <w:tcW w:w="3360" w:type="dxa"/>
            <w:gridSpan w:val="5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sz w:val="28"/>
              </w:rPr>
              <w:t>總經理</w:t>
            </w:r>
          </w:p>
        </w:tc>
        <w:tc>
          <w:tcPr>
            <w:tcW w:w="3360" w:type="dxa"/>
            <w:gridSpan w:val="11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副總經理</w:t>
            </w:r>
          </w:p>
        </w:tc>
        <w:tc>
          <w:tcPr>
            <w:tcW w:w="3360" w:type="dxa"/>
            <w:gridSpan w:val="2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224E07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資深協理</w:t>
            </w:r>
            <w:r>
              <w:rPr>
                <w:rFonts w:eastAsia="標楷體" w:hint="eastAsia"/>
                <w:sz w:val="28"/>
              </w:rPr>
              <w:t>/</w:t>
            </w:r>
            <w:r w:rsidR="004E0798">
              <w:rPr>
                <w:rFonts w:eastAsia="標楷體" w:hint="eastAsia"/>
                <w:sz w:val="28"/>
              </w:rPr>
              <w:t>協理</w:t>
            </w:r>
          </w:p>
        </w:tc>
      </w:tr>
      <w:tr w:rsidR="004E0798">
        <w:trPr>
          <w:cantSplit/>
          <w:trHeight w:val="1493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5"/>
            <w:tcBorders>
              <w:left w:val="nil"/>
              <w:bottom w:val="double" w:sz="4" w:space="0" w:color="auto"/>
            </w:tcBorders>
          </w:tcPr>
          <w:p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11"/>
            <w:tcBorders>
              <w:bottom w:val="double" w:sz="4" w:space="0" w:color="auto"/>
            </w:tcBorders>
          </w:tcPr>
          <w:p w:rsidR="004E0798" w:rsidRDefault="004E0798">
            <w:pPr>
              <w:spacing w:before="120"/>
            </w:pPr>
          </w:p>
        </w:tc>
        <w:tc>
          <w:tcPr>
            <w:tcW w:w="3360" w:type="dxa"/>
            <w:gridSpan w:val="2"/>
            <w:tcBorders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>
        <w:trPr>
          <w:cantSplit/>
          <w:trHeight w:val="1089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後續作業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已展開召募作業</w:t>
            </w:r>
          </w:p>
          <w:p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已於　　　填缺</w:t>
            </w:r>
          </w:p>
          <w:p w:rsidR="004E0798" w:rsidRDefault="004E0798">
            <w:pPr>
              <w:spacing w:before="60" w:after="60"/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已逾有效期限並知會用人單位</w:t>
            </w:r>
          </w:p>
        </w:tc>
      </w:tr>
    </w:tbl>
    <w:p w:rsidR="004E0798" w:rsidRDefault="004E0798">
      <w:pPr>
        <w:autoSpaceDE w:val="0"/>
        <w:autoSpaceDN w:val="0"/>
        <w:spacing w:line="240" w:lineRule="atLeast"/>
        <w:textAlignment w:val="bottom"/>
      </w:pPr>
    </w:p>
    <w:sectPr w:rsidR="004E0798" w:rsidSect="001C4C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6" w:h="16834"/>
      <w:pgMar w:top="907" w:right="851" w:bottom="540" w:left="851" w:header="907" w:footer="132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B0" w:rsidRDefault="002B27B0">
      <w:r>
        <w:separator/>
      </w:r>
    </w:p>
  </w:endnote>
  <w:endnote w:type="continuationSeparator" w:id="0">
    <w:p w:rsidR="002B27B0" w:rsidRDefault="002B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瘦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4E0798" w:rsidRDefault="004E07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092E">
      <w:rPr>
        <w:rStyle w:val="af0"/>
        <w:noProof/>
      </w:rPr>
      <w:t>2</w:t>
    </w:r>
    <w:r>
      <w:rPr>
        <w:rStyle w:val="af0"/>
      </w:rPr>
      <w:fldChar w:fldCharType="end"/>
    </w:r>
  </w:p>
  <w:p w:rsidR="004E0798" w:rsidRDefault="004E0798">
    <w:pPr>
      <w:pStyle w:val="a9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98" w:rsidRDefault="004E0798">
    <w:pPr>
      <w:pStyle w:val="a9"/>
      <w:jc w:val="center"/>
      <w:rPr>
        <w:rFonts w:ascii="Minion" w:hAnsi="Minion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D5092E">
      <w:rPr>
        <w:rStyle w:val="af0"/>
        <w:noProof/>
      </w:rPr>
      <w:t>1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B0" w:rsidRDefault="002B27B0">
      <w:r>
        <w:separator/>
      </w:r>
    </w:p>
  </w:footnote>
  <w:footnote w:type="continuationSeparator" w:id="0">
    <w:p w:rsidR="002B27B0" w:rsidRDefault="002B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98" w:rsidRDefault="004E0798">
    <w:pPr>
      <w:pStyle w:val="ab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t xml:space="preserve"> </w:t>
    </w:r>
  </w:p>
  <w:p w:rsidR="004E0798" w:rsidRDefault="00D5092E">
    <w:pPr>
      <w:pStyle w:val="ab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F0CC70" wp14:editId="37DFAA72">
              <wp:simplePos x="0" y="0"/>
              <wp:positionH relativeFrom="column">
                <wp:posOffset>5011947</wp:posOffset>
              </wp:positionH>
              <wp:positionV relativeFrom="paragraph">
                <wp:posOffset>34793</wp:posOffset>
              </wp:positionV>
              <wp:extent cx="1502937" cy="552091"/>
              <wp:effectExtent l="0" t="0" r="0" b="0"/>
              <wp:wrapNone/>
              <wp:docPr id="49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937" cy="552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092E" w:rsidRPr="00D5092E" w:rsidRDefault="00D5092E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:rsidR="00D5092E" w:rsidRDefault="00D5092E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10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9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0CC70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94.65pt;margin-top:2.75pt;width:118.35pt;height:4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2fuQ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" filled="f" stroked="f">
              <v:textbox inset=",.3mm,,2.3mm">
                <w:txbxContent>
                  <w:p w:rsidR="00D5092E" w:rsidRPr="00D5092E" w:rsidRDefault="00D5092E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:rsidR="00D5092E" w:rsidRDefault="00D5092E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10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9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B3141F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111125</wp:posOffset>
              </wp:positionV>
              <wp:extent cx="2390775" cy="376555"/>
              <wp:effectExtent l="9525" t="6350" r="0" b="0"/>
              <wp:wrapNone/>
              <wp:docPr id="2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9pt;margin-top:8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">
              <v:shape id="Text Box 3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" strokecolor="silver" strokeweight=".6pt"/>
                <v:rect id="Rectangle 6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shape id="Freeform 7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" fillcolor="maroon" stroked="f"/>
                <v:group id="Group 12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3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object w:dxaOrig="13627" w:dyaOrig="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7.6pt;height:44.15pt">
          <v:imagedata r:id="rId1" o:title=""/>
        </v:shape>
        <o:OLEObject Type="Embed" ProgID="Word.Picture.8" ShapeID="_x0000_i1025" DrawAspect="Content" ObjectID="_1699354453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98" w:rsidRDefault="00D5092E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5005920</wp:posOffset>
              </wp:positionH>
              <wp:positionV relativeFrom="paragraph">
                <wp:posOffset>260195</wp:posOffset>
              </wp:positionV>
              <wp:extent cx="1502937" cy="552091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937" cy="552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0798" w:rsidRPr="00D5092E" w:rsidRDefault="004E0798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:rsidR="004E0798" w:rsidRDefault="004E0798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10</w:t>
                          </w:r>
                          <w:r w:rsidR="00224E07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9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252688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394.15pt;margin-top:20.5pt;width:118.35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UovAIAAME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" filled="f" stroked="f">
              <v:textbox inset=",.3mm,,2.3mm">
                <w:txbxContent>
                  <w:p w:rsidR="004E0798" w:rsidRPr="00D5092E" w:rsidRDefault="004E0798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:rsidR="004E0798" w:rsidRDefault="004E0798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10</w:t>
                    </w:r>
                    <w:r w:rsidR="00224E07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9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252688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B3141F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171450</wp:posOffset>
              </wp:positionH>
              <wp:positionV relativeFrom="paragraph">
                <wp:posOffset>285750</wp:posOffset>
              </wp:positionV>
              <wp:extent cx="2390775" cy="376555"/>
              <wp:effectExtent l="9525" t="9525" r="0" b="4445"/>
              <wp:wrapNone/>
              <wp:docPr id="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5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8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7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9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49" style="position:absolute;margin-left:13.5pt;margin-top:22.5pt;width:188.25pt;height:29.65pt;z-index:25165568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">
              <v:shape id="Text Box 24" o:spid="_x0000_s1050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25" o:spid="_x0000_s1051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26" o:spid="_x0000_s1052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kZwAAAANoAAAAPAAAAZHJzL2Rvd25yZXYueG1sRI/NigIx&#10;EITvC75DaMHbmlHQ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iBFpGcAAAADaAAAADwAAAAAA&#10;AAAAAAAAAAAHAgAAZHJzL2Rvd25yZXYueG1sUEsFBgAAAAADAAMAtwAAAPQCAAAAAA==&#10;" strokecolor="silver" strokeweight=".6pt"/>
                <v:rect id="Rectangle 27" o:spid="_x0000_s1053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shape id="Freeform 28" o:spid="_x0000_s1054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29" o:spid="_x0000_s1055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30" o:spid="_x0000_s1056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1" o:spid="_x0000_s1057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2" o:spid="_x0000_s1058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" fillcolor="maroon" stroked="f"/>
                <v:group id="Group 33" o:spid="_x0000_s1059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34" o:spid="_x0000_s1060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35" o:spid="_x0000_s1061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36" o:spid="_x0000_s1062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wIwgAAANsAAAAPAAAAZHJzL2Rvd25yZXYueG1sRE9Na8JA&#10;EL0X/A/LCL3VjY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BhqDwIwgAAANsAAAAPAAAA&#10;AAAAAAAAAAAAAAcCAABkcnMvZG93bnJldi54bWxQSwUGAAAAAAMAAwC3AAAA9gIAAAAA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37" o:spid="_x0000_s1063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38" o:spid="_x0000_s1064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39" o:spid="_x0000_s1065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" path="m,l126,,79,68,2,33,,xe" stroked="f">
                  <v:path arrowok="t" o:connecttype="custom" o:connectlocs="0,0;126,0;79,68;2,33;0,0" o:connectangles="0,0,0,0,0"/>
                </v:shape>
                <v:shape id="Freeform 40" o:spid="_x0000_s1066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1" o:spid="_x0000_s1067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2" o:spid="_x0000_s1068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43" o:spid="_x0000_s1069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t xml:space="preserve"> </w:t>
    </w:r>
    <w:r w:rsidR="004E0798">
      <w:object w:dxaOrig="13627" w:dyaOrig="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7.6pt;height:44.15pt">
          <v:imagedata r:id="rId1" o:title=""/>
        </v:shape>
        <o:OLEObject Type="Embed" ProgID="Word.Picture.8" ShapeID="_x0000_i1026" DrawAspect="Content" ObjectID="_169935445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2" w15:restartNumberingAfterBreak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</w:rPr>
    </w:lvl>
  </w:abstractNum>
  <w:abstractNum w:abstractNumId="3" w15:restartNumberingAfterBreak="0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4" w15:restartNumberingAfterBreak="0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 w15:restartNumberingAfterBreak="0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  <w:rPr>
        <w:rFonts w:cs="Times New Roman"/>
      </w:rPr>
    </w:lvl>
  </w:abstractNum>
  <w:abstractNum w:abstractNumId="7" w15:restartNumberingAfterBreak="0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8" w15:restartNumberingAfterBreak="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9" w15:restartNumberingAfterBreak="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1" w15:restartNumberingAfterBreak="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59"/>
    <w:rsid w:val="000028FE"/>
    <w:rsid w:val="0001742B"/>
    <w:rsid w:val="000368AA"/>
    <w:rsid w:val="000839B1"/>
    <w:rsid w:val="00083E6F"/>
    <w:rsid w:val="000B731F"/>
    <w:rsid w:val="000C4672"/>
    <w:rsid w:val="000D4293"/>
    <w:rsid w:val="000D4B48"/>
    <w:rsid w:val="00102D7C"/>
    <w:rsid w:val="00140567"/>
    <w:rsid w:val="001412A6"/>
    <w:rsid w:val="001C4CFE"/>
    <w:rsid w:val="001E7025"/>
    <w:rsid w:val="001F0E0A"/>
    <w:rsid w:val="001F6FF6"/>
    <w:rsid w:val="00210CDC"/>
    <w:rsid w:val="00210EDB"/>
    <w:rsid w:val="00214BBC"/>
    <w:rsid w:val="00224E07"/>
    <w:rsid w:val="00234150"/>
    <w:rsid w:val="00252688"/>
    <w:rsid w:val="002569A7"/>
    <w:rsid w:val="00271225"/>
    <w:rsid w:val="002A0D59"/>
    <w:rsid w:val="002A0DED"/>
    <w:rsid w:val="002B27B0"/>
    <w:rsid w:val="002B3F77"/>
    <w:rsid w:val="002B6795"/>
    <w:rsid w:val="002C254F"/>
    <w:rsid w:val="002D1559"/>
    <w:rsid w:val="002E7DA1"/>
    <w:rsid w:val="002F19D5"/>
    <w:rsid w:val="002F74E1"/>
    <w:rsid w:val="003755A7"/>
    <w:rsid w:val="00394D7F"/>
    <w:rsid w:val="0039786F"/>
    <w:rsid w:val="003F2124"/>
    <w:rsid w:val="004108A2"/>
    <w:rsid w:val="0041613D"/>
    <w:rsid w:val="004218EE"/>
    <w:rsid w:val="00457627"/>
    <w:rsid w:val="004800DE"/>
    <w:rsid w:val="004A1986"/>
    <w:rsid w:val="004E0798"/>
    <w:rsid w:val="0052367E"/>
    <w:rsid w:val="00536EEE"/>
    <w:rsid w:val="005541EC"/>
    <w:rsid w:val="005702A3"/>
    <w:rsid w:val="005819F4"/>
    <w:rsid w:val="00581DCA"/>
    <w:rsid w:val="005A04C0"/>
    <w:rsid w:val="005A3A7D"/>
    <w:rsid w:val="005A73D1"/>
    <w:rsid w:val="005D119A"/>
    <w:rsid w:val="005F7DFC"/>
    <w:rsid w:val="006041AF"/>
    <w:rsid w:val="00630E49"/>
    <w:rsid w:val="00634FF6"/>
    <w:rsid w:val="0065095F"/>
    <w:rsid w:val="00653B6C"/>
    <w:rsid w:val="00660EB1"/>
    <w:rsid w:val="00683D7B"/>
    <w:rsid w:val="006977F8"/>
    <w:rsid w:val="006B1C36"/>
    <w:rsid w:val="006E3872"/>
    <w:rsid w:val="00700587"/>
    <w:rsid w:val="00702B30"/>
    <w:rsid w:val="00717868"/>
    <w:rsid w:val="00720114"/>
    <w:rsid w:val="00746400"/>
    <w:rsid w:val="00752AB7"/>
    <w:rsid w:val="00764ED8"/>
    <w:rsid w:val="007866D7"/>
    <w:rsid w:val="0079077F"/>
    <w:rsid w:val="00794D87"/>
    <w:rsid w:val="007A5538"/>
    <w:rsid w:val="007F0A24"/>
    <w:rsid w:val="008007C7"/>
    <w:rsid w:val="00802D04"/>
    <w:rsid w:val="008127C8"/>
    <w:rsid w:val="00813F00"/>
    <w:rsid w:val="00842B09"/>
    <w:rsid w:val="008C0CBE"/>
    <w:rsid w:val="008C41DA"/>
    <w:rsid w:val="008C4FF9"/>
    <w:rsid w:val="008C5941"/>
    <w:rsid w:val="008F7029"/>
    <w:rsid w:val="00A01BEC"/>
    <w:rsid w:val="00A100D3"/>
    <w:rsid w:val="00A32852"/>
    <w:rsid w:val="00A91115"/>
    <w:rsid w:val="00A9399B"/>
    <w:rsid w:val="00A964DB"/>
    <w:rsid w:val="00AB599A"/>
    <w:rsid w:val="00AC5373"/>
    <w:rsid w:val="00AE245C"/>
    <w:rsid w:val="00B17D6D"/>
    <w:rsid w:val="00B3141F"/>
    <w:rsid w:val="00B4168C"/>
    <w:rsid w:val="00B67E17"/>
    <w:rsid w:val="00B710C5"/>
    <w:rsid w:val="00B92D3A"/>
    <w:rsid w:val="00C26126"/>
    <w:rsid w:val="00C6418E"/>
    <w:rsid w:val="00CB1CEF"/>
    <w:rsid w:val="00CD7D9C"/>
    <w:rsid w:val="00CF7B34"/>
    <w:rsid w:val="00D070D5"/>
    <w:rsid w:val="00D3036A"/>
    <w:rsid w:val="00D32935"/>
    <w:rsid w:val="00D34B37"/>
    <w:rsid w:val="00D352C5"/>
    <w:rsid w:val="00D5092E"/>
    <w:rsid w:val="00D913EE"/>
    <w:rsid w:val="00DA128F"/>
    <w:rsid w:val="00DA33F0"/>
    <w:rsid w:val="00DA5FC4"/>
    <w:rsid w:val="00DC1F92"/>
    <w:rsid w:val="00DE0395"/>
    <w:rsid w:val="00E3545E"/>
    <w:rsid w:val="00E60517"/>
    <w:rsid w:val="00E730B5"/>
    <w:rsid w:val="00E730C3"/>
    <w:rsid w:val="00E73A65"/>
    <w:rsid w:val="00E825BE"/>
    <w:rsid w:val="00EA7100"/>
    <w:rsid w:val="00F33395"/>
    <w:rsid w:val="00F61588"/>
    <w:rsid w:val="00F74E07"/>
    <w:rsid w:val="00F77E80"/>
    <w:rsid w:val="00F81643"/>
    <w:rsid w:val="00F818AF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CE4C28-87FE-4023-82F4-F80BDBC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74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3">
              <w:marLeft w:val="0"/>
              <w:marRight w:val="0"/>
              <w:marTop w:val="501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438">
                                  <w:marLeft w:val="11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8</TotalTime>
  <Pages>2</Pages>
  <Words>195</Words>
  <Characters>1117</Characters>
  <Application>Microsoft Office Word</Application>
  <DocSecurity>0</DocSecurity>
  <Lines>9</Lines>
  <Paragraphs>2</Paragraphs>
  <ScaleCrop>false</ScaleCrop>
  <Company>Acer Peripherals,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資訊-宋濟澤</cp:lastModifiedBy>
  <cp:revision>4</cp:revision>
  <cp:lastPrinted>2018-06-28T13:04:00Z</cp:lastPrinted>
  <dcterms:created xsi:type="dcterms:W3CDTF">2020-08-06T01:09:00Z</dcterms:created>
  <dcterms:modified xsi:type="dcterms:W3CDTF">2021-11-25T06:08:00Z</dcterms:modified>
</cp:coreProperties>
</file>