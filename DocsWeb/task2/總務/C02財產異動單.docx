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2D" w:rsidRDefault="002B3A2D">
      <w:pPr>
        <w:jc w:val="center"/>
        <w:rPr>
          <w:rFonts w:ascii="Times New Roman" w:eastAsia="新細明體" w:hAnsi="Times New Roman" w:hint="eastAsia"/>
          <w:b/>
          <w:bCs/>
          <w:sz w:val="32"/>
        </w:rPr>
      </w:pPr>
      <w:bookmarkStart w:id="0" w:name="_GoBack"/>
      <w:bookmarkEnd w:id="0"/>
      <w:r>
        <w:rPr>
          <w:rFonts w:ascii="Times New Roman" w:eastAsia="新細明體" w:hAnsi="新細明體"/>
          <w:b/>
          <w:bCs/>
          <w:spacing w:val="10"/>
          <w:sz w:val="32"/>
        </w:rPr>
        <w:t>財產</w:t>
      </w:r>
      <w:r>
        <w:rPr>
          <w:rFonts w:ascii="Times New Roman" w:eastAsia="新細明體" w:hAnsi="新細明體" w:hint="eastAsia"/>
          <w:b/>
          <w:bCs/>
          <w:spacing w:val="10"/>
          <w:sz w:val="32"/>
        </w:rPr>
        <w:t>異動單</w:t>
      </w: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312"/>
        <w:gridCol w:w="877"/>
        <w:gridCol w:w="36"/>
        <w:gridCol w:w="119"/>
        <w:gridCol w:w="1776"/>
        <w:gridCol w:w="199"/>
        <w:gridCol w:w="72"/>
        <w:gridCol w:w="689"/>
        <w:gridCol w:w="394"/>
        <w:gridCol w:w="37"/>
        <w:gridCol w:w="265"/>
        <w:gridCol w:w="672"/>
        <w:gridCol w:w="109"/>
        <w:gridCol w:w="271"/>
        <w:gridCol w:w="451"/>
        <w:gridCol w:w="736"/>
        <w:gridCol w:w="497"/>
        <w:gridCol w:w="66"/>
        <w:gridCol w:w="145"/>
        <w:gridCol w:w="887"/>
        <w:gridCol w:w="1098"/>
      </w:tblGrid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Times New Roman" w:hint="eastAsia"/>
                <w:b/>
                <w:bCs/>
              </w:rPr>
              <w:t>□</w:t>
            </w:r>
            <w:r>
              <w:rPr>
                <w:rFonts w:ascii="Times New Roman" w:eastAsia="新細明體" w:hAnsi="新細明體"/>
                <w:b/>
                <w:bCs/>
              </w:rPr>
              <w:t>新增</w:t>
            </w:r>
          </w:p>
        </w:tc>
        <w:tc>
          <w:tcPr>
            <w:tcW w:w="1344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使用部門：</w:t>
            </w:r>
          </w:p>
        </w:tc>
        <w:tc>
          <w:tcPr>
            <w:tcW w:w="177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  <w:u w:val="single"/>
              </w:rPr>
            </w:pPr>
            <w:r>
              <w:rPr>
                <w:rFonts w:ascii="Times New Roman" w:eastAsia="新細明體" w:hAnsi="Times New Roman"/>
                <w:b/>
                <w:bCs/>
                <w:u w:val="single"/>
              </w:rPr>
              <w:t xml:space="preserve">              </w:t>
            </w:r>
          </w:p>
        </w:tc>
        <w:tc>
          <w:tcPr>
            <w:tcW w:w="1354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所在地點：</w:t>
            </w:r>
          </w:p>
        </w:tc>
        <w:tc>
          <w:tcPr>
            <w:tcW w:w="1354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  <w:u w:val="single"/>
              </w:rPr>
            </w:pPr>
            <w:r>
              <w:rPr>
                <w:rFonts w:ascii="Times New Roman" w:eastAsia="新細明體" w:hAnsi="Times New Roman"/>
                <w:b/>
                <w:bCs/>
                <w:u w:val="single"/>
              </w:rPr>
              <w:t xml:space="preserve">           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請＼採購編號：</w:t>
            </w:r>
          </w:p>
        </w:tc>
        <w:tc>
          <w:tcPr>
            <w:tcW w:w="2196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  <w:u w:val="single"/>
              </w:rPr>
            </w:pPr>
            <w:r>
              <w:rPr>
                <w:rFonts w:ascii="Times New Roman" w:eastAsia="新細明體" w:hAnsi="Times New Roman"/>
                <w:b/>
                <w:bCs/>
                <w:u w:val="single"/>
              </w:rPr>
              <w:t xml:space="preserve">                   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</w:rPr>
              <w:t>財產名稱</w:t>
            </w:r>
          </w:p>
        </w:tc>
        <w:tc>
          <w:tcPr>
            <w:tcW w:w="2166" w:type="dxa"/>
            <w:gridSpan w:val="4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</w:rPr>
              <w:t>規格</w:t>
            </w:r>
            <w:r>
              <w:rPr>
                <w:rFonts w:ascii="Times New Roman" w:eastAsia="新細明體" w:hAnsi="Times New Roman"/>
                <w:spacing w:val="10"/>
              </w:rPr>
              <w:t>/</w:t>
            </w:r>
            <w:r>
              <w:rPr>
                <w:rFonts w:ascii="Times New Roman" w:eastAsia="新細明體" w:hAnsi="新細明體"/>
                <w:spacing w:val="10"/>
              </w:rPr>
              <w:t>型號</w:t>
            </w:r>
          </w:p>
        </w:tc>
        <w:tc>
          <w:tcPr>
            <w:tcW w:w="1120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數量</w:t>
            </w:r>
          </w:p>
        </w:tc>
        <w:tc>
          <w:tcPr>
            <w:tcW w:w="1046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金額</w:t>
            </w:r>
          </w:p>
        </w:tc>
        <w:tc>
          <w:tcPr>
            <w:tcW w:w="722" w:type="dxa"/>
            <w:gridSpan w:val="2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</w:rPr>
            </w:pPr>
            <w:r>
              <w:rPr>
                <w:rFonts w:ascii="Times New Roman" w:eastAsia="新細明體" w:hAnsi="新細明體"/>
                <w:spacing w:val="10"/>
              </w:rPr>
              <w:t>保固</w:t>
            </w:r>
          </w:p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</w:rPr>
              <w:t>年限</w:t>
            </w:r>
          </w:p>
        </w:tc>
        <w:tc>
          <w:tcPr>
            <w:tcW w:w="1444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</w:rPr>
              <w:t>會勘部門</w:t>
            </w:r>
          </w:p>
        </w:tc>
        <w:tc>
          <w:tcPr>
            <w:tcW w:w="1985" w:type="dxa"/>
            <w:gridSpan w:val="2"/>
            <w:vMerge w:val="restart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財產編號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1120" w:type="dxa"/>
            <w:gridSpan w:val="3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46" w:type="dxa"/>
            <w:gridSpan w:val="3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722" w:type="dxa"/>
            <w:gridSpan w:val="2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both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資訊</w:t>
            </w: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總務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120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046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22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0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供應廠商：</w:t>
            </w:r>
          </w:p>
        </w:tc>
        <w:tc>
          <w:tcPr>
            <w:tcW w:w="3079" w:type="dxa"/>
            <w:gridSpan w:val="6"/>
            <w:tcBorders>
              <w:top w:val="single" w:sz="6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</w:p>
        </w:tc>
        <w:tc>
          <w:tcPr>
            <w:tcW w:w="4332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 xml:space="preserve">驗收人員：　　　　　　　　　　</w:t>
            </w:r>
            <w:r>
              <w:rPr>
                <w:rFonts w:ascii="Times New Roman" w:eastAsia="新細明體" w:hAnsi="Times New Roman"/>
                <w:b/>
                <w:bCs/>
              </w:rPr>
              <w:t>(</w:t>
            </w:r>
            <w:r>
              <w:rPr>
                <w:rFonts w:ascii="Times New Roman" w:eastAsia="新細明體" w:hAnsi="新細明體"/>
                <w:b/>
                <w:bCs/>
              </w:rPr>
              <w:t>蓋章</w:t>
            </w:r>
            <w:r>
              <w:rPr>
                <w:rFonts w:ascii="Times New Roman" w:eastAsia="新細明體" w:hAnsi="Times New Roman"/>
                <w:b/>
                <w:bCs/>
              </w:rPr>
              <w:t>)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b/>
                <w:bCs/>
              </w:rPr>
              <w:t>驗收日期：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10648" w:type="dxa"/>
            <w:gridSpan w:val="2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Times New Roman" w:hint="eastAsia"/>
                <w:b/>
                <w:bCs/>
              </w:rPr>
              <w:t>□</w:t>
            </w:r>
            <w:r>
              <w:rPr>
                <w:rFonts w:ascii="Times New Roman" w:eastAsia="新細明體" w:hAnsi="新細明體"/>
                <w:b/>
                <w:bCs/>
              </w:rPr>
              <w:t>異動（調撥＼移轉）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</w:rPr>
              <w:t>財產名稱</w:t>
            </w: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 w:hint="eastAsia"/>
                <w:b/>
                <w:bCs/>
              </w:rPr>
            </w:pPr>
            <w:r>
              <w:rPr>
                <w:rFonts w:ascii="Times New Roman" w:eastAsia="新細明體" w:hAnsi="新細明體" w:hint="eastAsia"/>
                <w:spacing w:val="10"/>
              </w:rPr>
              <w:t>財產編號</w:t>
            </w:r>
          </w:p>
        </w:tc>
        <w:tc>
          <w:tcPr>
            <w:tcW w:w="112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數量</w:t>
            </w:r>
          </w:p>
        </w:tc>
        <w:tc>
          <w:tcPr>
            <w:tcW w:w="1046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</w:rPr>
              <w:t>調撥日</w:t>
            </w:r>
          </w:p>
        </w:tc>
        <w:tc>
          <w:tcPr>
            <w:tcW w:w="2166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  <w:sz w:val="22"/>
              </w:rPr>
              <w:t>移入部門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新細明體"/>
                <w:spacing w:val="10"/>
                <w:sz w:val="22"/>
              </w:rPr>
              <w:t>移出部門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1120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46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1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1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48" w:type="dxa"/>
            <w:gridSpan w:val="2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both"/>
              <w:rPr>
                <w:rFonts w:ascii="Times New Roman" w:eastAsia="新細明體" w:hAnsi="Times New Roman"/>
                <w:spacing w:val="10"/>
                <w:sz w:val="22"/>
              </w:rPr>
            </w:pPr>
            <w:r>
              <w:rPr>
                <w:rFonts w:ascii="Times New Roman" w:eastAsia="新細明體" w:hAnsi="新細明體"/>
                <w:spacing w:val="10"/>
                <w:sz w:val="22"/>
              </w:rPr>
              <w:t>異動說明：</w:t>
            </w:r>
          </w:p>
          <w:p w:rsidR="002B3A2D" w:rsidRDefault="002B3A2D">
            <w:pPr>
              <w:spacing w:beforeLines="20" w:before="48" w:afterLines="20" w:after="48"/>
              <w:jc w:val="both"/>
              <w:rPr>
                <w:rFonts w:ascii="Times New Roman" w:eastAsia="新細明體" w:hAnsi="Times New Roman" w:hint="eastAsia"/>
                <w:spacing w:val="10"/>
                <w:sz w:val="22"/>
              </w:rPr>
            </w:pPr>
          </w:p>
          <w:p w:rsidR="002B3A2D" w:rsidRDefault="002B3A2D">
            <w:pPr>
              <w:spacing w:beforeLines="20" w:before="48" w:afterLines="20" w:after="48"/>
              <w:jc w:val="both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88" w:type="dxa"/>
            <w:gridSpan w:val="13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 w:hint="eastAsia"/>
                <w:b/>
                <w:spacing w:val="10"/>
              </w:rPr>
            </w:pPr>
            <w:r>
              <w:rPr>
                <w:rFonts w:ascii="Times New Roman" w:eastAsia="新細明體" w:hAnsi="Times New Roman" w:hint="eastAsia"/>
                <w:b/>
                <w:spacing w:val="10"/>
              </w:rPr>
              <w:t>會辦單位</w:t>
            </w:r>
          </w:p>
        </w:tc>
        <w:tc>
          <w:tcPr>
            <w:tcW w:w="426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spacing w:val="10"/>
              </w:rPr>
            </w:pPr>
            <w:r>
              <w:rPr>
                <w:rFonts w:ascii="Times New Roman" w:eastAsia="新細明體" w:hAnsi="新細明體"/>
                <w:b/>
                <w:spacing w:val="10"/>
              </w:rPr>
              <w:t>移入部門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9" w:type="dxa"/>
            <w:gridSpan w:val="3"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spacing w:val="10"/>
              </w:rPr>
            </w:pPr>
            <w:r>
              <w:rPr>
                <w:rFonts w:ascii="Times New Roman" w:eastAsia="新細明體" w:hAnsi="Times New Roman" w:hint="eastAsia"/>
                <w:b/>
                <w:spacing w:val="10"/>
              </w:rPr>
              <w:t>財務室</w:t>
            </w:r>
          </w:p>
        </w:tc>
        <w:tc>
          <w:tcPr>
            <w:tcW w:w="21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 w:hint="eastAsia"/>
                <w:b/>
                <w:spacing w:val="10"/>
              </w:rPr>
            </w:pPr>
            <w:r>
              <w:rPr>
                <w:rFonts w:ascii="Times New Roman" w:eastAsia="新細明體" w:hAnsi="Times New Roman" w:hint="eastAsia"/>
                <w:b/>
                <w:spacing w:val="10"/>
              </w:rPr>
              <w:t>資訊室</w:t>
            </w:r>
          </w:p>
        </w:tc>
        <w:tc>
          <w:tcPr>
            <w:tcW w:w="212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 w:hint="eastAsia"/>
                <w:b/>
                <w:spacing w:val="10"/>
              </w:rPr>
            </w:pPr>
            <w:r>
              <w:rPr>
                <w:rFonts w:ascii="Times New Roman" w:eastAsia="新細明體" w:hAnsi="新細明體"/>
                <w:b/>
                <w:spacing w:val="10"/>
              </w:rPr>
              <w:t>總務</w:t>
            </w:r>
            <w:r>
              <w:rPr>
                <w:rFonts w:ascii="Times New Roman" w:eastAsia="新細明體" w:hAnsi="新細明體" w:hint="eastAsia"/>
                <w:b/>
                <w:spacing w:val="10"/>
              </w:rPr>
              <w:t>室</w:t>
            </w:r>
          </w:p>
        </w:tc>
        <w:tc>
          <w:tcPr>
            <w:tcW w:w="21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spacing w:val="10"/>
              </w:rPr>
            </w:pPr>
            <w:r>
              <w:rPr>
                <w:rFonts w:ascii="Times New Roman" w:eastAsia="新細明體" w:hAnsi="新細明體"/>
                <w:b/>
                <w:spacing w:val="10"/>
              </w:rPr>
              <w:t>主管</w:t>
            </w:r>
          </w:p>
        </w:tc>
        <w:tc>
          <w:tcPr>
            <w:tcW w:w="2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b/>
                <w:spacing w:val="10"/>
              </w:rPr>
            </w:pPr>
            <w:r>
              <w:rPr>
                <w:rFonts w:ascii="Times New Roman" w:eastAsia="新細明體" w:hAnsi="新細明體"/>
                <w:b/>
                <w:spacing w:val="10"/>
              </w:rPr>
              <w:t>經辦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2129" w:type="dxa"/>
            <w:gridSpan w:val="3"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2130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212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2130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  <w:sz w:val="22"/>
              </w:rPr>
            </w:pPr>
          </w:p>
        </w:tc>
      </w:tr>
      <w:tr w:rsidR="002B3A2D">
        <w:tblPrEx>
          <w:tblCellMar>
            <w:top w:w="0" w:type="dxa"/>
            <w:bottom w:w="0" w:type="dxa"/>
          </w:tblCellMar>
        </w:tblPrEx>
        <w:tc>
          <w:tcPr>
            <w:tcW w:w="10648" w:type="dxa"/>
            <w:gridSpan w:val="2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both"/>
              <w:rPr>
                <w:rFonts w:ascii="Times New Roman" w:eastAsia="新細明體" w:hAnsi="Times New Roman"/>
                <w:b/>
                <w:bCs/>
              </w:rPr>
            </w:pPr>
            <w:r>
              <w:rPr>
                <w:rFonts w:ascii="Times New Roman" w:eastAsia="新細明體" w:hAnsi="Times New Roman" w:hint="eastAsia"/>
                <w:b/>
                <w:bCs/>
              </w:rPr>
              <w:t>□</w:t>
            </w:r>
            <w:r>
              <w:rPr>
                <w:rFonts w:ascii="Times New Roman" w:eastAsia="新細明體" w:hAnsi="新細明體" w:hint="eastAsia"/>
                <w:b/>
                <w:bCs/>
              </w:rPr>
              <w:t>減</w:t>
            </w:r>
            <w:r>
              <w:rPr>
                <w:rFonts w:ascii="Times New Roman" w:eastAsia="新細明體" w:hAnsi="新細明體"/>
                <w:b/>
                <w:bCs/>
              </w:rPr>
              <w:t>損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spacing w:val="10"/>
              </w:rPr>
              <w:t>財產名稱</w:t>
            </w:r>
          </w:p>
        </w:tc>
        <w:tc>
          <w:tcPr>
            <w:tcW w:w="2166" w:type="dxa"/>
            <w:gridSpan w:val="4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 w:hint="eastAsia"/>
              </w:rPr>
            </w:pPr>
            <w:r>
              <w:rPr>
                <w:rFonts w:ascii="Times New Roman" w:eastAsia="新細明體" w:hAnsi="新細明體" w:hint="eastAsia"/>
                <w:spacing w:val="10"/>
              </w:rPr>
              <w:t>財產編號</w:t>
            </w:r>
          </w:p>
        </w:tc>
        <w:tc>
          <w:tcPr>
            <w:tcW w:w="689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數量</w:t>
            </w:r>
          </w:p>
        </w:tc>
        <w:tc>
          <w:tcPr>
            <w:tcW w:w="696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購買</w:t>
            </w:r>
          </w:p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日期</w:t>
            </w:r>
          </w:p>
        </w:tc>
        <w:tc>
          <w:tcPr>
            <w:tcW w:w="2736" w:type="dxa"/>
            <w:gridSpan w:val="6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 w:hint="eastAsia"/>
              </w:rPr>
              <w:t>減</w:t>
            </w:r>
            <w:r>
              <w:rPr>
                <w:rFonts w:ascii="Times New Roman" w:eastAsia="新細明體" w:hAnsi="新細明體"/>
              </w:rPr>
              <w:t>損原因及說明</w:t>
            </w:r>
          </w:p>
        </w:tc>
        <w:tc>
          <w:tcPr>
            <w:tcW w:w="2196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會勘部門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689" w:type="dxa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696" w:type="dxa"/>
            <w:gridSpan w:val="3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2736" w:type="dxa"/>
            <w:gridSpan w:val="6"/>
            <w:vMerge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9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資訊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20" w:before="48" w:afterLines="20" w:after="48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</w:rPr>
              <w:t>總務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6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696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273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9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color w:val="C0C0C0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  <w:tc>
          <w:tcPr>
            <w:tcW w:w="109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6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27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5" w:type="dxa"/>
            <w:gridSpan w:val="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216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  <w:spacing w:val="10"/>
              </w:rPr>
            </w:pP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696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2736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</w:p>
        </w:tc>
        <w:tc>
          <w:tcPr>
            <w:tcW w:w="109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3A2D" w:rsidRDefault="002B3A2D">
            <w:pPr>
              <w:spacing w:beforeLines="50" w:before="120" w:afterLines="50" w:after="120"/>
              <w:jc w:val="center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新細明體"/>
                <w:color w:val="C0C0C0"/>
              </w:rPr>
              <w:t>蓋章</w:t>
            </w:r>
          </w:p>
        </w:tc>
      </w:tr>
      <w:tr w:rsidR="002B3A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48" w:type="dxa"/>
            <w:gridSpan w:val="2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2B3A2D" w:rsidRDefault="002B3A2D">
            <w:pPr>
              <w:jc w:val="both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1.</w:t>
            </w:r>
            <w:r>
              <w:rPr>
                <w:rFonts w:ascii="Times New Roman" w:eastAsia="新細明體" w:hAnsi="新細明體"/>
              </w:rPr>
              <w:t>資訊相關設備</w:t>
            </w:r>
            <w:r>
              <w:rPr>
                <w:rFonts w:ascii="Times New Roman" w:eastAsia="新細明體" w:hAnsi="新細明體" w:hint="eastAsia"/>
              </w:rPr>
              <w:t>減</w:t>
            </w:r>
            <w:r>
              <w:rPr>
                <w:rFonts w:ascii="Times New Roman" w:eastAsia="新細明體" w:hAnsi="新細明體"/>
              </w:rPr>
              <w:t>損時，請會同資訊室人員共同勘查。其餘設備則請會同總務室人員進行勘查及後續處理。</w:t>
            </w:r>
          </w:p>
          <w:p w:rsidR="002B3A2D" w:rsidRDefault="002B3A2D">
            <w:pPr>
              <w:jc w:val="both"/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/>
              </w:rPr>
              <w:t>2.</w:t>
            </w:r>
            <w:r>
              <w:rPr>
                <w:rFonts w:ascii="Times New Roman" w:eastAsia="新細明體" w:hAnsi="新細明體"/>
              </w:rPr>
              <w:t>本表單經主管簽核完成後，送交總務室登錄及存查。</w:t>
            </w:r>
          </w:p>
        </w:tc>
      </w:tr>
    </w:tbl>
    <w:p w:rsidR="002B3A2D" w:rsidRDefault="002B3A2D" w:rsidP="00087554">
      <w:pPr>
        <w:wordWrap w:val="0"/>
        <w:snapToGrid w:val="0"/>
        <w:spacing w:line="440" w:lineRule="atLeast"/>
        <w:ind w:leftChars="-225" w:left="-90" w:hangingChars="150" w:hanging="360"/>
        <w:jc w:val="right"/>
      </w:pPr>
      <w:r>
        <w:rPr>
          <w:rFonts w:ascii="Times New Roman" w:eastAsia="新細明體" w:hAnsi="Times New Roman" w:hint="eastAsia"/>
          <w:b/>
          <w:sz w:val="24"/>
          <w:szCs w:val="32"/>
        </w:rPr>
        <w:t>總經理：</w:t>
      </w:r>
      <w:r>
        <w:rPr>
          <w:rFonts w:ascii="Times New Roman" w:eastAsia="新細明體" w:hAnsi="Times New Roman" w:hint="eastAsia"/>
          <w:b/>
          <w:sz w:val="24"/>
          <w:szCs w:val="32"/>
        </w:rPr>
        <w:t xml:space="preserve">                </w:t>
      </w:r>
      <w:r>
        <w:rPr>
          <w:rFonts w:ascii="Times New Roman" w:eastAsia="新細明體" w:hAnsi="Times New Roman" w:hint="eastAsia"/>
          <w:b/>
          <w:sz w:val="24"/>
          <w:szCs w:val="32"/>
        </w:rPr>
        <w:t>副總經理：</w:t>
      </w:r>
      <w:r>
        <w:rPr>
          <w:rFonts w:ascii="Times New Roman" w:eastAsia="新細明體" w:hAnsi="Times New Roman" w:hint="eastAsia"/>
          <w:b/>
          <w:sz w:val="24"/>
          <w:szCs w:val="32"/>
        </w:rPr>
        <w:t xml:space="preserve">                </w:t>
      </w:r>
      <w:r>
        <w:rPr>
          <w:rFonts w:ascii="Times New Roman" w:eastAsia="新細明體" w:hAnsi="Times New Roman" w:hint="eastAsia"/>
          <w:b/>
          <w:sz w:val="24"/>
          <w:szCs w:val="32"/>
        </w:rPr>
        <w:t>協理</w:t>
      </w:r>
      <w:r>
        <w:rPr>
          <w:rFonts w:ascii="Times New Roman" w:eastAsia="新細明體" w:hAnsi="Times New Roman" w:hint="eastAsia"/>
          <w:b/>
          <w:sz w:val="24"/>
          <w:szCs w:val="32"/>
        </w:rPr>
        <w:t>/</w:t>
      </w:r>
      <w:r>
        <w:rPr>
          <w:rFonts w:ascii="Times New Roman" w:eastAsia="新細明體" w:hAnsi="Times New Roman" w:hint="eastAsia"/>
          <w:b/>
          <w:sz w:val="24"/>
          <w:szCs w:val="32"/>
        </w:rPr>
        <w:t>資深經理：</w:t>
      </w:r>
      <w:r>
        <w:rPr>
          <w:rFonts w:ascii="Times New Roman" w:eastAsia="新細明體" w:hAnsi="Times New Roman" w:hint="eastAsia"/>
          <w:b/>
          <w:sz w:val="24"/>
          <w:szCs w:val="32"/>
        </w:rPr>
        <w:t xml:space="preserve">               </w:t>
      </w:r>
      <w:r>
        <w:rPr>
          <w:rFonts w:ascii="Times New Roman" w:eastAsia="新細明體" w:hAnsi="Times New Roman" w:hint="eastAsia"/>
          <w:b/>
          <w:sz w:val="24"/>
          <w:szCs w:val="32"/>
        </w:rPr>
        <w:t>經理</w:t>
      </w:r>
      <w:r>
        <w:rPr>
          <w:rFonts w:ascii="Times New Roman" w:eastAsia="新細明體" w:hAnsi="Times New Roman" w:hint="eastAsia"/>
          <w:b/>
          <w:sz w:val="24"/>
          <w:szCs w:val="32"/>
        </w:rPr>
        <w:t>/</w:t>
      </w:r>
      <w:r>
        <w:rPr>
          <w:rFonts w:ascii="Times New Roman" w:eastAsia="新細明體" w:hAnsi="Times New Roman" w:hint="eastAsia"/>
          <w:b/>
          <w:sz w:val="24"/>
          <w:szCs w:val="32"/>
        </w:rPr>
        <w:t>副理：</w:t>
      </w:r>
      <w:r>
        <w:rPr>
          <w:rFonts w:ascii="Times New Roman" w:eastAsia="新細明體" w:hAnsi="Times New Roman" w:hint="eastAsia"/>
          <w:b/>
          <w:sz w:val="24"/>
          <w:szCs w:val="32"/>
        </w:rPr>
        <w:t xml:space="preserve">              </w:t>
      </w:r>
      <w:r>
        <w:rPr>
          <w:rFonts w:ascii="Times New Roman" w:eastAsia="新細明體" w:hAnsi="Times New Roman" w:hint="eastAsia"/>
          <w:b/>
          <w:sz w:val="24"/>
          <w:szCs w:val="32"/>
        </w:rPr>
        <w:t>申請人：</w:t>
      </w:r>
      <w:r>
        <w:rPr>
          <w:rFonts w:ascii="Times New Roman" w:eastAsia="新細明體" w:hAnsi="Times New Roman" w:hint="eastAsia"/>
          <w:b/>
          <w:sz w:val="24"/>
          <w:szCs w:val="32"/>
        </w:rPr>
        <w:t xml:space="preserve">          </w:t>
      </w:r>
    </w:p>
    <w:sectPr w:rsidR="002B3A2D" w:rsidSect="0008755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539" w:left="851" w:header="907" w:footer="1378" w:gutter="0"/>
      <w:pgNumType w:start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B41" w:rsidRDefault="00C10B41">
      <w:r>
        <w:separator/>
      </w:r>
    </w:p>
  </w:endnote>
  <w:endnote w:type="continuationSeparator" w:id="0">
    <w:p w:rsidR="00C10B41" w:rsidRDefault="00C1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文鼎粗黑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0" w:type="dxa"/>
      <w:tblLayout w:type="fixed"/>
      <w:tblLook w:val="0000" w:firstRow="0" w:lastRow="0" w:firstColumn="0" w:lastColumn="0" w:noHBand="0" w:noVBand="0"/>
    </w:tblPr>
    <w:tblGrid>
      <w:gridCol w:w="543"/>
      <w:gridCol w:w="8212"/>
      <w:gridCol w:w="720"/>
      <w:gridCol w:w="720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43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8212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:rsidR="002B3A2D" w:rsidRDefault="002B3A2D">
    <w:pPr>
      <w:pStyle w:val="a8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0" w:type="dxa"/>
      <w:tblLayout w:type="fixed"/>
      <w:tblLook w:val="0000" w:firstRow="0" w:lastRow="0" w:firstColumn="0" w:lastColumn="0" w:noHBand="0" w:noVBand="0"/>
    </w:tblPr>
    <w:tblGrid>
      <w:gridCol w:w="543"/>
      <w:gridCol w:w="8212"/>
      <w:gridCol w:w="720"/>
      <w:gridCol w:w="5843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43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8212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5843" w:type="dxa"/>
          <w:tcBorders>
            <w:bottom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:rsidR="002B3A2D" w:rsidRDefault="002B3A2D">
    <w:pPr>
      <w:pStyle w:val="a8"/>
      <w:snapToGrid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B41" w:rsidRDefault="00C10B41">
      <w:r>
        <w:separator/>
      </w:r>
    </w:p>
  </w:footnote>
  <w:footnote w:type="continuationSeparator" w:id="0">
    <w:p w:rsidR="00C10B41" w:rsidRDefault="00C10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2D" w:rsidRDefault="000C1BA3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 w:hint="eastAsia"/>
        <w:sz w:val="16"/>
      </w:rPr>
    </w:pP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1173480" cy="342900"/>
              <wp:effectExtent l="0" t="0" r="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34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A2D" w:rsidRDefault="002B3A2D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4pt;margin-top:0;width:92.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" filled="f" stroked="f">
              <v:textbox inset="0,0,0,0">
                <w:txbxContent>
                  <w:p w:rsidR="002B3A2D" w:rsidRDefault="002B3A2D">
                    <w:pPr>
                      <w:wordWrap w:val="0"/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390775" cy="376555"/>
              <wp:effectExtent l="0" t="0" r="0" b="0"/>
              <wp:wrapNone/>
              <wp:docPr id="2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A2D" w:rsidRDefault="002B3A2D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32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5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6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7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40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41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4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5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0" o:spid="_x0000_s1027" style="position:absolute;margin-left:0;margin-top:0;width:188.25pt;height:29.65pt;z-index:25165926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">
              <v:shape id="Text Box 31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2B3A2D" w:rsidRDefault="002B3A2D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2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3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P88EA&#10;AADbAAAADwAAAGRycy9kb3ducmV2LnhtbESPT4vCMBTE78J+h/AWvGm6Pah0jbIuiB79x54fzdum&#10;2LyUJNbqpzeC4HGYmd8w82VvG9GRD7VjBV/jDARx6XTNlYLTcT2agQgRWWPjmBTcKMBy8TGYY6Hd&#10;lffUHWIlEoRDgQpMjG0hZSgNWQxj1xIn7995izFJX0nt8ZrgtpF5lk2kxZrTgsGWfg2V58PFKjhm&#10;u/qcr2am3d7/4kauptKuvVLDz/7nG0SkPr7Dr/ZWK8gn8Py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D/PBAAAA2wAAAA8AAAAAAAAAAAAAAAAAmAIAAGRycy9kb3du&#10;cmV2LnhtbFBLBQYAAAAABAAEAPUAAACGAwAAAAA=&#10;" strokecolor="silver" strokeweight=".6pt"/>
                <v:rect id="Rectangle 34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U5MQA&#10;AADbAAAADwAAAGRycy9kb3ducmV2LnhtbESPwWrDMBBE74X8g9hAb40cE9rgRjYhNMaXHpKUnhdr&#10;a5tYKyOpseuvrwqBHoeZecPsisn04kbOd5YVrFcJCOLa6o4bBR+X49MWhA/IGnvLpOCHPBT54mGH&#10;mbYjn+h2Do2IEPYZKmhDGDIpfd2SQb+yA3H0vqwzGKJ0jdQOxwg3vUyT5Fka7DgutDjQoaX6ev42&#10;ChK9dtX7YSPnel9uP69vqZ1tqdTjctq/ggg0hf/wvV1pBekL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lOTEAAAA2wAAAA8AAAAAAAAAAAAAAAAAmAIAAGRycy9k&#10;b3ducmV2LnhtbFBLBQYAAAAABAAEAPUAAACJAwAAAAA=&#10;" fillcolor="gray" stroked="f"/>
                <v:shape id="Freeform 35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q4sEA&#10;AADbAAAADwAAAGRycy9kb3ducmV2LnhtbERPy4rCMBTdC/5DuII7TXUh2jEtgyKoixEf4Cwvze2D&#10;aW5KE22drzeLgVkeznud9qYWT2pdZVnBbBqBIM6srrhQcLvuJksQziNrrC2Tghc5SJPhYI2xth2f&#10;6XnxhQgh7GJUUHrfxFK6rCSDbmob4sDltjXoA2wLqVvsQrip5TyKFtJgxaGhxIY2JWU/l4dRIG/5&#10;V1/R8vuey9UhOu6L7e+pU2o86j8/QHjq/b/4z73X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quLBAAAA2wAAAA8AAAAAAAAAAAAAAAAAmAIAAGRycy9kb3du&#10;cmV2LnhtbFBLBQYAAAAABAAEAPUAAACGAw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36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9zsMA&#10;AADbAAAADwAAAGRycy9kb3ducmV2LnhtbESPQWuDQBSE74X+h+UVcpFmTQ42ta5SSgKFnKIeeny4&#10;ryp134q7Gvvvu4VAjsPMfMNkxWoGsdDkessKdtsYBHFjdc+tgro6PR9AOI+scbBMCn7JQZE/PmSY&#10;anvlCy2lb0WAsEtRQef9mErpmo4Muq0diYP3bSeDPsiplXrCa4CbQe7jOJEGew4LHY700VHzU85G&#10;gRxq31e2fjnPX1WylsdZHqJIqc3T+v4GwtPq7+Fb+1Mr2L/C/5f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9zsMAAADb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37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9S8IA&#10;AADbAAAADwAAAGRycy9kb3ducmV2LnhtbERPW2vCMBR+H/gfwhH2IppuA5XaVKTiGNtevL0fkmMb&#10;bE66JtPu3y8Pgz1+fPdiPbhW3KgP1rOCp1kGglh7Y7lWcDrupksQISIbbD2Tgh8KsC5HDwXmxt95&#10;T7dDrEUK4ZCjgibGLpcy6IYchpnviBN38b3DmGBfS9PjPYW7Vj5n2Vw6tJwaGuyoakhfD99OweLD&#10;TubbT3181dXe6vPkq15U70o9jofNCkSkIf6L/9xvRsFLWp++p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f1LwgAAANsAAAAPAAAAAAAAAAAAAAAAAJgCAABkcnMvZG93&#10;bnJldi54bWxQSwUGAAAAAAQABAD1AAAAhwM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8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8VMQA&#10;AADbAAAADwAAAGRycy9kb3ducmV2LnhtbESPQWvCQBSE74L/YXlCb2ajUm3TrBIC0p4qpqXnR/Y1&#10;Sc2+jdltTP99VxA8DjPzDZPuRtOKgXrXWFawiGIQxKXVDVcKPj/28ycQziNrbC2Tgj9ysNtOJykm&#10;2l74SEPhKxEg7BJUUHvfJVK6siaDLrIdcfC+bW/QB9lXUvd4CXDTymUcr6XBhsNCjR3lNZWn4tco&#10;4PXP47PD/WHINuPX+X2Vn91rodTDbMxeQHga/T18a79pBasFXL+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H/FTEAAAA2wAAAA8AAAAAAAAAAAAAAAAAmAIAAGRycy9k&#10;b3ducmV2LnhtbFBLBQYAAAAABAAEAPUAAACJAw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9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z1cQA&#10;AADbAAAADwAAAGRycy9kb3ducmV2LnhtbESPT2vCQBTE7wW/w/IEb3WjgrTRVRJBKKiHahG8PbIv&#10;fzD7NmS3Sfrtu4LgcZiZ3zDr7WBq0VHrKssKZtMIBHFmdcWFgp/L/v0DhPPIGmvLpOCPHGw3o7c1&#10;xtr2/E3d2RciQNjFqKD0vomldFlJBt3UNsTBy21r0AfZFlK32Ae4qeU8ipbSYMVhocSGdiVl9/Ov&#10;UZB9ylni7fVQ5MdFqlN5O+WXRqnJeEhWIDwN/hV+tr+0gsUcH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c9XEAAAA2wAAAA8AAAAAAAAAAAAAAAAAmAIAAGRycy9k&#10;b3ducmV2LnhtbFBLBQYAAAAABAAEAPUAAACJAwAAAAA=&#10;" fillcolor="maroon" stroked="f"/>
                <v:group id="Group 40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41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QncQA&#10;AADbAAAADwAAAGRycy9kb3ducmV2LnhtbESPUWvCQBCE3wv9D8cW+lYvVRFJPaWUagXBptYfsOS2&#10;STC3F+5Wjf/eE4Q+DjPzDTNb9K5VJwqx8WzgdZCBIi69bbgysP9dvkxBRUG22HomAxeKsJg/Psww&#10;t/7MP3TaSaUShGOOBmqRLtc6ljU5jAPfESfvzweHkmSotA14TnDX6mGWTbTDhtNCjR191FQedkdn&#10;YLUZb5f+4IrwffxarT+nsi+2YszzU//+Bkqol//wvb22BkZjuH1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0J3EAAAA2wAAAA8AAAAAAAAAAAAAAAAAmAIAAGRycy9k&#10;b3ducmV2LnhtbFBLBQYAAAAABAAEAPUAAACJ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42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CHMMA&#10;AADbAAAADwAAAGRycy9kb3ducmV2LnhtbESPUWvCMBSF3wf+h3CFvc3USYdUoxRxTHAwVmXPl+ba&#10;FJubkmTa/XszEHw8nHO+w1muB9uJC/nQOlYwnWQgiGunW24UHA/vL3MQISJr7ByTgj8KsF6NnpZY&#10;aHflb7pUsREJwqFABSbGvpAy1IYshonriZN3ct5iTNI3Unu8Jrjt5GuWvUmLLacFgz1tDNXn6tcq&#10;mJv6i/2ubD/Kn/1he5zlrvrMlXoeD+UCRKQhPsL39k4rmOXw/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CHMMAAADbAAAADwAAAAAAAAAAAAAAAACYAgAAZHJzL2Rv&#10;d25yZXYueG1sUEsFBgAAAAAEAAQA9QAAAIg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43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/+H8QA&#10;AADbAAAADwAAAGRycy9kb3ducmV2LnhtbESPQWvCQBSE7wX/w/KE3upGhVCiqwTB4kGRpj3o7ZF9&#10;ZoPZt2l2jfHfd4VCj8PMfMMs14NtRE+drx0rmE4SEMSl0zVXCr6/tm/vIHxA1tg4JgUP8rBejV6W&#10;mGl350/qi1CJCGGfoQITQptJ6UtDFv3EtcTRu7jOYoiyq6Tu8B7htpGzJEmlxZrjgsGWNobKa3Gz&#10;Cm5mX+R9fvw5p/uPWXrqD1Q/Dkq9jod8ASLQEP7Df+2dVjBP4f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/h/EAAAA2wAAAA8AAAAAAAAAAAAAAAAAmAIAAGRycy9k&#10;b3ducmV2LnhtbFBLBQYAAAAABAAEAPUAAACJAwAAAAA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44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qp8QA&#10;AADbAAAADwAAAGRycy9kb3ducmV2LnhtbESPQWvCQBSE74L/YXmFXqTuWsGW1FWiJFAoUmoFr8/s&#10;axKafRuy2xj/vVsQPA4z8w2zXA+2ET11vnasYTZVIIgLZ2ouNRy+86dXED4gG2wck4YLeVivxqMl&#10;Jsad+Yv6fShFhLBPUEMVQptI6YuKLPqpa4mj9+M6iyHKrpSmw3OE20Y+K7WQFmuOCxW2tK2o+N3/&#10;WQ0GL5t04ppPlZ12wX4csiI/Kq0fH4b0DUSgIdzDt/a70TB/g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qqfEAAAA2wAAAA8AAAAAAAAAAAAAAAAAmAIAAGRycy9k&#10;b3ducmV2LnhtbFBLBQYAAAAABAAEAPUAAACJ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45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PTb0A&#10;AADbAAAADwAAAGRycy9kb3ducmV2LnhtbERPS4vCMBC+C/sfwix409QVFqmmRYUFwZMP8Do0Y9vd&#10;ZlKSqPXfOwdhjx/fe1UOrlN3CrH1bGA2zUARV962XBs4n34mC1AxIVvsPJOBJ0Uoi4/RCnPrH3yg&#10;+zHVSkI45migSanPtY5VQw7j1PfEwl19cJgEhlrbgA8Jd53+yrJv7bBlaWiwp21D1d/x5gxwmLvL&#10;hoPLftfhQPtqIZOiMePPYb0ElWhI/+K3e2cNzGWsfJEfoI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uPTb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46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8scMA&#10;AADbAAAADwAAAGRycy9kb3ducmV2LnhtbESPQYvCMBSE7wv+h/AEb2uqgqzVKEUQBXFh1YPHR/Js&#10;i81LaWKt++s3C4LHYWa+YRarzlaipcaXjhWMhgkIYu1MybmC82nz+QXCB2SDlWNS8CQPq2XvY4Gp&#10;cQ/+ofYYchEh7FNUUIRQp1J6XZBFP3Q1cfSurrEYomxyaRp8RLit5DhJptJiyXGhwJrWBenb8W4V&#10;tKf21/mL7g63bL8bf2dbqc1EqUG/y+YgAnXhHX61d0bBZAb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z8scMAAADbAAAADwAAAAAAAAAAAAAAAACYAgAAZHJzL2Rv&#10;d25yZXYueG1sUEsFBgAAAAAEAAQA9QAAAIgDAAAAAA==&#10;" path="m,l126,,79,68,2,33,,xe" stroked="f">
                  <v:path arrowok="t" o:connecttype="custom" o:connectlocs="0,0;126,0;79,68;2,33;0,0" o:connectangles="0,0,0,0,0"/>
                </v:shape>
                <v:shape id="Freeform 47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WTMEA&#10;AADbAAAADwAAAGRycy9kb3ducmV2LnhtbERPy4rCMBTdC/5DuAOzEU0VEekYZRB1RsWFjw+4NNe2&#10;THNTklg7fr1ZCC4P5z1btKYSDTlfWlYwHCQgiDOrS84VXM7r/hSED8gaK8uk4J88LObdzgxTbe98&#10;pOYUchFD2KeooAihTqX0WUEG/cDWxJG7WmcwROhyqR3eY7ip5ChJJtJgybGhwJqWBWV/p5tR4C7X&#10;8063m7XmJnnstz+9w2pISn1+tN9fIAK14S1+uX+1gnF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FkzBAAAA2wAAAA8AAAAAAAAAAAAAAAAAmAIAAGRycy9kb3du&#10;cmV2LnhtbFBLBQYAAAAABAAEAPUAAACGAwAAAAA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8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39sIA&#10;AADbAAAADwAAAGRycy9kb3ducmV2LnhtbESPQYvCMBSE74L/ITxhb5p2WUSqUUR08bAXsz14fDTP&#10;prR5KU3U+u83Cwt7HGbmG2azG10nHjSExrOCfJGBIK68abhWUH6f5isQISIb7DyTghcF2G2nkw0W&#10;xj/5Qg8da5EgHApUYGPsCylDZclhWPieOHk3PziMSQ61NAM+E9x18j3LltJhw2nBYk8HS1Wr707B&#10;9brS2OX6q/20pa6OuhyPtlXqbTbu1yAijfE//Nc+GwUfO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Tf2wgAAANsAAAAPAAAAAAAAAAAAAAAAAJgCAABkcnMvZG93&#10;bnJldi54bWxQSwUGAAAAAAQABAD1AAAAhw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9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Nj8QA&#10;AADbAAAADwAAAGRycy9kb3ducmV2LnhtbESPzWvCQBTE7wX/h+UJvdWNUiVEN5J+gZceqgWvz+zL&#10;h2bfht1tjP+9Wyj0OMzMb5jNdjSdGMj51rKC+SwBQVxa3XKt4Pvw8ZSC8AFZY2eZFNzIwzafPGww&#10;0/bKXzTsQy0ihH2GCpoQ+kxKXzZk0M9sTxy9yjqDIUpXS+3wGuGmk4skWUmDLceFBnt6bai87H+M&#10;gtX52H9WyXs3pOXBFOnSvbwVJ6Uep2OxBhFoDP/hv/ZOK3hewO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DY/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50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RBcMA&#10;AADbAAAADwAAAGRycy9kb3ducmV2LnhtbESPwWrDMBBE74X+g9hAb40cNy3FiRKKobS3EKfQ68ba&#10;WCbWykiq4v59FQj0OMzMG2a9newgEvnQO1awmBcgiFune+4UfB3eH19BhIiscXBMCn4pwHZzf7fG&#10;SrsL7yk1sRMZwqFCBSbGsZIytIYshrkbibN3ct5izNJ3Unu8ZLgdZFkUL9Jiz3nB4Ei1ofbc/FgF&#10;xYfxz01ZY12ezul7t0xTOialHmbT2wpEpCn+h2/tT61g+QTXL/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RBcMAAADbAAAADwAAAAAAAAAAAAAAAACYAgAAZHJzL2Rv&#10;d25yZXYueG1sUEsFBgAAAAAEAAQA9QAAAIgD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2B3A2D">
      <w:t xml:space="preserve"> </w:t>
    </w:r>
    <w:r w:rsidR="002B3A2D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7pt;height:22.5pt" o:ole="">
          <v:imagedata r:id="rId1" o:title=""/>
        </v:shape>
        <o:OLEObject Type="Embed" ProgID="Word.Picture.8" ShapeID="_x0000_i1025" DrawAspect="Content" ObjectID="_1589721565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  <w:color w:val="000000"/>
            </w:rPr>
          </w:pPr>
          <w:r>
            <w:rPr>
              <w:rFonts w:ascii="標楷體" w:eastAsia="標楷體" w:hAnsi="標楷體" w:hint="eastAsia"/>
              <w:color w:val="000000"/>
            </w:rPr>
            <w:t>財產管理辦法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2B3A2D" w:rsidRDefault="002B3A2D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Times New Roman" w:eastAsia="標楷體" w:hAnsi="Times New Roman"/>
            </w:rPr>
          </w:pP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Times New Roman" w:eastAsia="標楷體" w:hAnsi="Times New Roman" w:hint="eastAsia"/>
            </w:rPr>
            <w:t>1</w:t>
          </w:r>
        </w:p>
      </w:tc>
    </w:tr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標楷體"/>
            </w:rPr>
            <w:t>中華民國</w:t>
          </w:r>
          <w:r>
            <w:rPr>
              <w:rFonts w:ascii="Times New Roman" w:eastAsia="標楷體" w:hAnsi="Times New Roman" w:hint="eastAsia"/>
            </w:rPr>
            <w:t>100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 w:hint="eastAsia"/>
            </w:rPr>
            <w:t>10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 w:hint="eastAsia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 xml:space="preserve">第 </w:t>
          </w:r>
          <w:r>
            <w:rPr>
              <w:rStyle w:val="ac"/>
              <w:rFonts w:ascii="Times New Roman" w:eastAsia="標楷體" w:hAnsi="Times New Roman"/>
            </w:rPr>
            <w:fldChar w:fldCharType="begin"/>
          </w:r>
          <w:r>
            <w:rPr>
              <w:rStyle w:val="ac"/>
              <w:rFonts w:ascii="Times New Roman" w:eastAsia="標楷體" w:hAnsi="Times New Roman"/>
            </w:rPr>
            <w:instrText xml:space="preserve"> PAGE </w:instrText>
          </w:r>
          <w:r>
            <w:rPr>
              <w:rStyle w:val="ac"/>
              <w:rFonts w:ascii="Times New Roman" w:eastAsia="標楷體" w:hAnsi="Times New Roman"/>
            </w:rPr>
            <w:fldChar w:fldCharType="separate"/>
          </w:r>
          <w:r w:rsidR="000C1BA3">
            <w:rPr>
              <w:rStyle w:val="ac"/>
              <w:rFonts w:ascii="Times New Roman" w:eastAsia="標楷體" w:hAnsi="Times New Roman"/>
              <w:noProof/>
            </w:rPr>
            <w:t>0</w:t>
          </w:r>
          <w:r>
            <w:rPr>
              <w:rStyle w:val="ac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2B3A2D" w:rsidRDefault="002B3A2D">
    <w:pPr>
      <w:pStyle w:val="a9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2D" w:rsidRDefault="000C1BA3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  <w:r>
      <w:rPr>
        <w:rFonts w:ascii="Times New Roman" w:hAnsi="Times New Roman"/>
        <w:noProof/>
        <w:sz w:val="3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-47625</wp:posOffset>
              </wp:positionV>
              <wp:extent cx="2390775" cy="376555"/>
              <wp:effectExtent l="0" t="0" r="0" b="0"/>
              <wp:wrapNone/>
              <wp:docPr id="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A2D" w:rsidRDefault="002B3A2D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9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7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18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9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20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48" style="position:absolute;margin-left:.75pt;margin-top:-3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9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2B3A2D" w:rsidRDefault="002B3A2D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9" o:spid="_x0000_s1050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0" o:spid="_x0000_s1051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pGcAA&#10;AADaAAAADwAAAGRycy9kb3ducmV2LnhtbESPzYoCMRCE7wu+Q2jB25pR0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FpGcAAAADaAAAADwAAAAAAAAAAAAAAAACYAgAAZHJzL2Rvd25y&#10;ZXYueG1sUEsFBgAAAAAEAAQA9QAAAIUDAAAAAA==&#10;" strokecolor="silver" strokeweight=".6pt"/>
                <v:rect id="Rectangle 11" o:spid="_x0000_s1052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xg74A&#10;AADaAAAADwAAAGRycy9kb3ducmV2LnhtbESPzQrCMBCE74LvEFbwpqkiItUoIipePPiD56VZ22Kz&#10;KUnU6tMbQfA4zMw3zGzRmEo8yPnSsoJBPwFBnFldcq7gfNr0JiB8QNZYWSYFL/KwmLdbM0y1ffKB&#10;HseQiwhhn6KCIoQ6ldJnBRn0fVsTR+9qncEQpculdviMcFPJYZKMpcGS40KBNa0Kym7Hu1GQ6IHb&#10;7Vcj+c6W28nlth7at90q1e00yymIQE34h3/tnVYwhu+Ve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VsYO+AAAA2gAAAA8AAAAAAAAAAAAAAAAAmAIAAGRycy9kb3ducmV2&#10;LnhtbFBLBQYAAAAABAAEAPUAAACDAwAAAAA=&#10;" fillcolor="gray" stroked="f"/>
                <v:shape id="Freeform 12" o:spid="_x0000_s1053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/A8MA&#10;AADaAAAADwAAAGRycy9kb3ducmV2LnhtbESPS4vCQBCE7wv+h6EFb+tEDz6io4giqIddfIAem0zn&#10;gZmekBlN9NfvLCzssaiqr6j5sjWleFLtCssKBv0IBHFidcGZgst5+zkB4TyyxtIyKXiRg+Wi8zHH&#10;WNuGj/Q8+UwECLsYFeTeV7GULsnJoOvbijh4qa0N+iDrTOoamwA3pRxG0UgaLDgs5FjROqfkfnoY&#10;BfKSfrUFTW7XVE730WGXbd7fjVK9bruagfDU+v/wX3un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/A8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3" o:spid="_x0000_s1054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/frwA&#10;AADaAAAADwAAAGRycy9kb3ducmV2LnhtbERPvQrCMBDeBd8hnOAimuqgUo0ioiA42XZwPJqzLTaX&#10;0qRa394MguPH97/d96YWL2pdZVnBfBaBIM6trrhQkKXn6RqE88gaa8uk4EMO9rvhYIuxtm++0Svx&#10;hQgh7GJUUHrfxFK6vCSDbmYb4sA9bGvQB9gWUrf4DuGmlosoWkqDFYeGEhs6lpQ/k84okHXmq9Rm&#10;q2t3T5d9curkejJRajzqDxsQnnr/F//cF60gbA1Xwg2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+79+vAAAANoAAAAPAAAAAAAAAAAAAAAAAJgCAABkcnMvZG93bnJldi54&#10;bWxQSwUGAAAAAAQABAD1AAAAgQMAAAAA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4" o:spid="_x0000_s1055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2IMMA&#10;AADaAAAADwAAAGRycy9kb3ducmV2LnhtbESPT2sCMRTE70K/Q3iFXkSz7UHb1ShlpSLWi//uj+S5&#10;G9y8rJtUt9++EQoeh5n5DTOdd64WV2qD9azgdZiBINbeWC4VHPZfg3cQISIbrD2Tgl8KMJ899aaY&#10;G3/jLV13sRQJwiFHBVWMTS5l0BU5DEPfECfv5FuHMcm2lKbFW4K7Wr5l2Ug6tJwWKmyoqEifdz9O&#10;wfjb9keLjd4vdbG1+ti/lONirdTLc/c5ARGpi4/wf3tlFHzA/Uq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2IMMAAADaAAAADwAAAAAAAAAAAAAAAACYAgAAZHJzL2Rv&#10;d25yZXYueG1sUEsFBgAAAAAEAAQA9QAAAIg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5" o:spid="_x0000_s1056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Fr8MA&#10;AADbAAAADwAAAGRycy9kb3ducmV2LnhtbESPQW/CMAyF70j8h8hIu40UpsHoCAghIXbaRJk4W43X&#10;FhqnNKF0/34+TOJm6z2/93m57l2tOmpD5dnAZJyAIs69rbgw8H3cPb+BChHZYu2ZDPxSgPVqOFhi&#10;av2dD9RlsVASwiFFA2WMTap1yEtyGMa+IRbtx7cOo6xtoW2Ldwl3tZ4myUw7rFgaSmxoW1J+yW7O&#10;AM/Or4uAu69uM+9P18+X7TXsM2OeRv3mHVSkPj7M/9cfV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4Fr8MAAADb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6" o:spid="_x0000_s1057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xwr8A&#10;AADbAAAADwAAAGRycy9kb3ducmV2LnhtbERPy6rCMBDdX/AfwgjurmkVRKtRVBAEdeEDwd3QTB/Y&#10;TEoTtffvbwTB3RzOc2aL1lTiSY0rLSuI+xEI4tTqknMFl/PmdwzCeWSNlWVS8EcOFvPOzwwTbV98&#10;pOfJ5yKEsEtQQeF9nUjp0oIMur6tiQOX2cagD7DJpW7wFcJNJQdRNJIGSw4NBda0Lii9nx5GQTqR&#10;8dLb6y7P9sOVXsnbITvXSvW67XIKwlPrv+KPe6vD/Bj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bHCvwAAANsAAAAPAAAAAAAAAAAAAAAAAJgCAABkcnMvZG93bnJl&#10;di54bWxQSwUGAAAAAAQABAD1AAAAhAMAAAAA&#10;" fillcolor="maroon" stroked="f"/>
                <v:group id="Group 17" o:spid="_x0000_s1058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8" o:spid="_x0000_s1059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UicEA&#10;AADbAAAADwAAAGRycy9kb3ducmV2LnhtbERP22oCMRB9L/QfwhT6VrNtRWRrFCn1AgVv9QOGzbi7&#10;uJksyajr35uC4NscznVGk8416kwh1p4NvPcyUMSFtzWXBvZ/s7chqCjIFhvPZOBKESbj56cR5tZf&#10;eEvnnZQqhXDM0UAl0uZax6Iih7HnW+LEHXxwKAmGUtuAlxTuGv2RZQPtsObUUGFL3xUVx93JGZj/&#10;9lczf3SbsD4t5sufoew3KzHm9aWbfoES6uQhvruXNs3/hP9f0gF6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FIn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9" o:spid="_x0000_s1060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758EA&#10;AADbAAAADwAAAGRycy9kb3ducmV2LnhtbERP32vCMBB+F/wfwgl7s+ncHFKNUmRjgsJYlT0fzdmU&#10;NZeSZNr992Yw8O0+vp+32gy2ExfyoXWs4DHLQRDXTrfcKDgd36YLECEia+wck4JfCrBZj0crLLS7&#10;8iddqtiIFMKhQAUmxr6QMtSGLIbM9cSJOztvMSboG6k9XlO47eQsz1+kxZZTg8Getobq7+rHKliY&#10;+oP9rmzfy6/98fX0NHfVYa7Uw2QolyAiDfEu/nfvdJr/DH+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6u+fBAAAA2wAAAA8AAAAAAAAAAAAAAAAAmAIAAGRycy9kb3du&#10;cmV2LnhtbFBLBQYAAAAABAAEAPUAAACGAwAAAAA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20" o:spid="_x0000_s1061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8CMIA&#10;AADbAAAADwAAAGRycy9kb3ducmV2LnhtbERPTWvCQBC9F/wPywi91Y2C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wI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21" o:spid="_x0000_s1062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TXMEA&#10;AADbAAAADwAAAGRycy9kb3ducmV2LnhtbERPTWvCQBC9F/oflil4KXVXD1JSV7FFQRCRxkCv0+yY&#10;BLOzIbua5N+7guBtHu9z5sve1uJKra8ca5iMFQji3JmKCw3ZcfPxCcIHZIO1Y9IwkIfl4vVljolx&#10;Hf/SNQ2FiCHsE9RQhtAkUvq8JIt+7BriyJ1cazFE2BbStNjFcFvLqVIzabHi2FBiQz8l5ef0YjUY&#10;HL5X764+qPX/Pthdts43f0rr0Vu/+gIRqA9P8cO9NXH+DO6/x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U1zBAAAA2wAAAA8AAAAAAAAAAAAAAAAAmAIAAGRycy9kb3du&#10;cmV2LnhtbFBLBQYAAAAABAAEAPUAAACG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2" o:spid="_x0000_s1063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HX70A&#10;AADbAAAADwAAAGRycy9kb3ducmV2LnhtbESPzQrCMBCE74LvEFbwpqkKKtUoKgiCJ3/A69KsbbXZ&#10;lCRqfXsjCN52mdmZb+fLxlTiSc6XlhUM+gkI4szqknMF59O2NwXhA7LGyjIpeJOH5aLdmmOq7YsP&#10;9DyGXMQQ9ikqKEKoUyl9VpBB37c1cdSu1hkMcXW51A5fMdxUcpgkY2mw5NhQYE2bgrL78WEUsBuZ&#10;y5qdSW4rd6B9No1IXqlup1nNQARqwt/8u97piD+B7y9x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FHX7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3" o:spid="_x0000_s1064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FSsQA&#10;AADbAAAADwAAAGRycy9kb3ducmV2LnhtbESPQWvCQBCF7wX/wzKCt7pRoZToKkEQBWmh2kOPw+6Y&#10;BLOzIbvG6K/vHAq9zfDevPfNajP4RvXUxTqwgdk0A0Vsg6u5NPB93r2+g4oJ2WETmAw8KMJmPXpZ&#10;Ye7Cnb+oP6VSSQjHHA1UKbW51tFW5DFOQ0ss2iV0HpOsXaldh3cJ942eZ9mb9lizNFTY0rYiez3d&#10;vIH+3D9D/LHDx7U4HuafxV5btzBmMh6KJahEQ/o3/10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BUrEAAAA2wAAAA8AAAAAAAAAAAAAAAAAmAIAAGRycy9k&#10;b3ducmV2LnhtbFBLBQYAAAAABAAEAPUAAACJAwAAAAA=&#10;" path="m,l126,,79,68,2,33,,xe" stroked="f">
                  <v:path arrowok="t" o:connecttype="custom" o:connectlocs="0,0;126,0;79,68;2,33;0,0" o:connectangles="0,0,0,0,0"/>
                </v:shape>
                <v:shape id="Freeform 24" o:spid="_x0000_s1065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QzMIA&#10;AADbAAAADwAAAGRycy9kb3ducmV2LnhtbERP24rCMBB9X/Afwgi+yJrqw7J2jbKIl3XFBy8fMDRj&#10;W7aZlCTW6tcbQdi3OZzrTGatqURDzpeWFQwHCQjizOqScwWn4/L9E4QPyBory6TgRh5m087bBFNt&#10;r7yn5hByEUPYp6igCKFOpfRZQQb9wNbEkTtbZzBE6HKpHV5juKnkKEk+pMGSY0OBNc0Lyv4OF6PA&#10;nc7HX92ulpqb5L7drPu7xZCU6nXb7y8QgdrwL365f3ScP4bn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5DMwgAAANsAAAAPAAAAAAAAAAAAAAAAAJgCAABkcnMvZG93&#10;bnJldi54bWxQSwUGAAAAAAQABAD1AAAAhw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5" o:spid="_x0000_s1066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3zb8A&#10;AADbAAAADwAAAGRycy9kb3ducmV2LnhtbERPPWvDMBDdC/0P4grZajkZQnCihFDSkiFLVQ8eD+ti&#10;GVsnY6m28++jodDx8b4Pp8X1YqIxtJ4VrLMcBHHtTcuNgvLn830HIkRkg71nUvCgAKfj68sBC+Nn&#10;/qZJx0akEA4FKrAxDoWUobbkMGR+IE7c3Y8OY4JjI82Icwp3vdzk+VY6bDk1WBzow1Ld6V+noKp2&#10;Gvu1vnVfttT1RZfLxXZKrd6W8x5EpCX+i//cV6Ngk9anL+kHyOM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nfNvwAAANsAAAAPAAAAAAAAAAAAAAAAAJgCAABkcnMvZG93bnJl&#10;di54bWxQSwUGAAAAAAQABAD1AAAAhA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6" o:spid="_x0000_s1067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2WMQA&#10;AADbAAAADwAAAGRycy9kb3ducmV2LnhtbESPS2vDMBCE74H8B7GB3hI5gQbjRg5O2kAvPeQBuW6t&#10;9aO1VkZSHPffV4FCj8PMfMNstqPpxEDOt5YVLBcJCOLS6pZrBZfzYZ6C8AFZY2eZFPyQh20+nWww&#10;0/bORxpOoRYRwj5DBU0IfSalLxsy6Be2J45eZZ3BEKWrpXZ4j3DTyVWSrKXBluNCgz3tGyq/Tzej&#10;YP117T+q5K0b0vJsivTZ7V6LT6WeZmPxAiLQGP7Df+13rWC1hM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dlj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7" o:spid="_x0000_s1068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PsEA&#10;AADbAAAADwAAAGRycy9kb3ducmV2LnhtbESPQUsDMRSE70L/Q3gFbzbboCJr01IWit7EteD1uXnd&#10;LN28LEmarv/eCILHYWa+YTa72Y0iU4iDZw3rVQWCuPNm4F7D8eNw9wQiJmSDo2fS8E0RdtvFzQZr&#10;46/8TrlNvSgQjjVqsClNtZSxs+QwrvxEXLyTDw5TkaGXJuC1wN0oVVU9SocDlwWLEzWWunN7cRqq&#10;FxseWtVgo07n/Pl2n+f8lbW+Xc77ZxCJ5vQf/mu/Gg1Kwe+X8g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HUT7BAAAA2wAAAA8AAAAAAAAAAAAAAAAAmAIAAGRycy9kb3du&#10;cmV2LnhtbFBLBQYAAAAABAAEAPUAAACGAw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rPr>
        <w:rFonts w:ascii="Times New Roman" w:hAnsi="Times New Roman"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3381375</wp:posOffset>
              </wp:positionH>
              <wp:positionV relativeFrom="paragraph">
                <wp:posOffset>-57150</wp:posOffset>
              </wp:positionV>
              <wp:extent cx="32004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A2D" w:rsidRDefault="002B3A2D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  <w:p w:rsidR="002B3A2D" w:rsidRDefault="002B3A2D">
                          <w:pPr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</w:p>
                        <w:p w:rsidR="002B3A2D" w:rsidRDefault="002B3A2D">
                          <w:pPr>
                            <w:snapToGrid w:val="0"/>
                            <w:jc w:val="right"/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69" type="#_x0000_t202" style="position:absolute;margin-left:266.25pt;margin-top:-4.5pt;width:252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n8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" filled="f" stroked="f">
              <v:textbox inset=",.3mm,,2.3mm">
                <w:txbxContent>
                  <w:p w:rsidR="002B3A2D" w:rsidRDefault="002B3A2D">
                    <w:pPr>
                      <w:wordWrap w:val="0"/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  <w:p w:rsidR="002B3A2D" w:rsidRDefault="002B3A2D">
                    <w:pPr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</w:p>
                  <w:p w:rsidR="002B3A2D" w:rsidRDefault="002B3A2D">
                    <w:pPr>
                      <w:snapToGrid w:val="0"/>
                      <w:jc w:val="right"/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1" w:name="_MON_1077357740"/>
    <w:bookmarkStart w:id="2" w:name="_MON_1377699015"/>
    <w:bookmarkEnd w:id="1"/>
    <w:bookmarkEnd w:id="2"/>
    <w:r w:rsidR="002B3A2D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7pt;height:22.5pt" o:ole="">
          <v:imagedata r:id="rId1" o:title=""/>
        </v:shape>
        <o:OLEObject Type="Embed" ProgID="Word.Picture.8" ShapeID="_x0000_i1026" DrawAspect="Content" ObjectID="_1589721566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  <w:color w:val="000000"/>
            </w:rPr>
          </w:pPr>
          <w:r>
            <w:rPr>
              <w:rFonts w:ascii="標楷體" w:eastAsia="標楷體" w:hAnsi="標楷體" w:hint="eastAsia"/>
              <w:color w:val="000000"/>
            </w:rPr>
            <w:t>財產管理辦法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:rsidR="002B3A2D" w:rsidRDefault="002B3A2D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Times New Roman" w:eastAsia="標楷體" w:hAnsi="Times New Roman"/>
            </w:rPr>
          </w:pP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Times New Roman" w:eastAsia="標楷體" w:hAnsi="Times New Roman" w:hint="eastAsia"/>
            </w:rPr>
            <w:t>1</w:t>
          </w:r>
        </w:p>
      </w:tc>
    </w:tr>
    <w:tr w:rsidR="002B3A2D">
      <w:tblPrEx>
        <w:tblCellMar>
          <w:top w:w="0" w:type="dxa"/>
          <w:bottom w:w="0" w:type="dxa"/>
        </w:tblCellMar>
      </w:tblPrEx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標楷體"/>
            </w:rPr>
            <w:t>中華民國</w:t>
          </w:r>
          <w:r>
            <w:rPr>
              <w:rFonts w:ascii="Times New Roman" w:eastAsia="標楷體" w:hAnsi="Times New Roman" w:hint="eastAsia"/>
            </w:rPr>
            <w:t>100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 w:hint="eastAsia"/>
            </w:rPr>
            <w:t>10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 w:hint="eastAsia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2B3A2D" w:rsidRDefault="002B3A2D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 xml:space="preserve">第 </w:t>
          </w:r>
          <w:r>
            <w:rPr>
              <w:rStyle w:val="ac"/>
              <w:rFonts w:ascii="Times New Roman" w:eastAsia="標楷體" w:hAnsi="Times New Roman"/>
            </w:rPr>
            <w:fldChar w:fldCharType="begin"/>
          </w:r>
          <w:r>
            <w:rPr>
              <w:rStyle w:val="ac"/>
              <w:rFonts w:ascii="Times New Roman" w:eastAsia="標楷體" w:hAnsi="Times New Roman"/>
            </w:rPr>
            <w:instrText xml:space="preserve"> PAGE </w:instrText>
          </w:r>
          <w:r>
            <w:rPr>
              <w:rStyle w:val="ac"/>
              <w:rFonts w:ascii="Times New Roman" w:eastAsia="標楷體" w:hAnsi="Times New Roman"/>
            </w:rPr>
            <w:fldChar w:fldCharType="separate"/>
          </w:r>
          <w:r>
            <w:rPr>
              <w:rStyle w:val="ac"/>
              <w:rFonts w:ascii="Times New Roman" w:eastAsia="標楷體" w:hAnsi="Times New Roman"/>
              <w:noProof/>
            </w:rPr>
            <w:t>0</w:t>
          </w:r>
          <w:r>
            <w:rPr>
              <w:rStyle w:val="ac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:rsidR="002B3A2D" w:rsidRDefault="002B3A2D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2">
    <w:nsid w:val="308C2C69"/>
    <w:multiLevelType w:val="hybridMultilevel"/>
    <w:tmpl w:val="69765C8C"/>
    <w:lvl w:ilvl="0" w:tplc="CAE2E7B4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3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4">
    <w:nsid w:val="4104697A"/>
    <w:multiLevelType w:val="hybridMultilevel"/>
    <w:tmpl w:val="7EA61D6C"/>
    <w:lvl w:ilvl="0" w:tplc="BEE6F8DA">
      <w:start w:val="1"/>
      <w:numFmt w:val="taiwaneseCountingThousand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7">
    <w:nsid w:val="6150760B"/>
    <w:multiLevelType w:val="hybridMultilevel"/>
    <w:tmpl w:val="4B208E2E"/>
    <w:lvl w:ilvl="0" w:tplc="BEA2E72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華康細圓體" w:eastAsia="華康細圓體" w:hAnsi="Arial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626E5540"/>
    <w:multiLevelType w:val="hybridMultilevel"/>
    <w:tmpl w:val="132AB9E4"/>
    <w:lvl w:ilvl="0" w:tplc="95149C70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9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1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7482680E"/>
    <w:multiLevelType w:val="hybridMultilevel"/>
    <w:tmpl w:val="A440B492"/>
    <w:lvl w:ilvl="0" w:tplc="EF60F250">
      <w:start w:val="1"/>
      <w:numFmt w:val="taiwaneseCountingThousand"/>
      <w:lvlText w:val="%1、"/>
      <w:lvlJc w:val="left"/>
      <w:pPr>
        <w:tabs>
          <w:tab w:val="num" w:pos="1140"/>
        </w:tabs>
        <w:ind w:left="114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0"/>
        </w:tabs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0"/>
        </w:tabs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0"/>
        </w:tabs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0"/>
        </w:tabs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80"/>
      </w:pPr>
    </w:lvl>
  </w:abstractNum>
  <w:abstractNum w:abstractNumId="13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bordersDoNotSurroundHeader/>
  <w:bordersDoNotSurroundFooter/>
  <w:hideSpellingErrors/>
  <w:attachedTemplate r:id="rId1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0E"/>
    <w:rsid w:val="00087554"/>
    <w:rsid w:val="000C1BA3"/>
    <w:rsid w:val="002B3A2D"/>
    <w:rsid w:val="00620D0E"/>
    <w:rsid w:val="006E3C4A"/>
    <w:rsid w:val="0095740A"/>
    <w:rsid w:val="00C10B41"/>
    <w:rsid w:val="00DB1A0E"/>
    <w:rsid w:val="00E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  <w:semiHidden/>
  </w:style>
  <w:style w:type="paragraph" w:styleId="ad">
    <w:name w:val="Body Text Indent"/>
    <w:basedOn w:val="a"/>
    <w:semiHidden/>
    <w:pPr>
      <w:ind w:left="480"/>
    </w:pPr>
    <w:rPr>
      <w:sz w:val="24"/>
    </w:rPr>
  </w:style>
  <w:style w:type="paragraph" w:styleId="ae">
    <w:name w:val="Body Text"/>
    <w:basedOn w:val="a"/>
    <w:semiHidden/>
    <w:rPr>
      <w:sz w:val="24"/>
    </w:rPr>
  </w:style>
  <w:style w:type="paragraph" w:styleId="af">
    <w:name w:val="Date"/>
    <w:basedOn w:val="a"/>
    <w:next w:val="a"/>
    <w:semiHidden/>
    <w:pPr>
      <w:jc w:val="right"/>
    </w:pPr>
  </w:style>
  <w:style w:type="paragraph" w:styleId="af0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1">
    <w:name w:val="Hyperlink"/>
    <w:semiHidden/>
    <w:rPr>
      <w:color w:val="0000FF"/>
      <w:u w:val="single"/>
    </w:rPr>
  </w:style>
  <w:style w:type="paragraph" w:customStyle="1" w:styleId="af2">
    <w:name w:val="文件標題"/>
    <w:pPr>
      <w:widowControl w:val="0"/>
      <w:adjustRightInd w:val="0"/>
      <w:spacing w:line="360" w:lineRule="atLeast"/>
      <w:jc w:val="center"/>
      <w:textAlignment w:val="baseline"/>
    </w:pPr>
    <w:rPr>
      <w:rFonts w:ascii="Times New Roman" w:eastAsia="華康楷書體W5"/>
      <w:spacing w:val="20"/>
      <w:sz w:val="44"/>
    </w:rPr>
  </w:style>
  <w:style w:type="paragraph" w:customStyle="1" w:styleId="110">
    <w:name w:val="1.1"/>
    <w:pPr>
      <w:widowControl w:val="0"/>
      <w:adjustRightInd w:val="0"/>
      <w:spacing w:after="120" w:line="400" w:lineRule="atLeast"/>
      <w:ind w:left="1105" w:right="340" w:hanging="425"/>
      <w:jc w:val="both"/>
      <w:textAlignment w:val="baseline"/>
    </w:pPr>
    <w:rPr>
      <w:rFonts w:ascii="Arial" w:eastAsia="華康楷書體W5" w:hAnsi="Arial"/>
      <w:sz w:val="26"/>
    </w:rPr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  <w:semiHidden/>
  </w:style>
  <w:style w:type="paragraph" w:styleId="ad">
    <w:name w:val="Body Text Indent"/>
    <w:basedOn w:val="a"/>
    <w:semiHidden/>
    <w:pPr>
      <w:ind w:left="480"/>
    </w:pPr>
    <w:rPr>
      <w:sz w:val="24"/>
    </w:rPr>
  </w:style>
  <w:style w:type="paragraph" w:styleId="ae">
    <w:name w:val="Body Text"/>
    <w:basedOn w:val="a"/>
    <w:semiHidden/>
    <w:rPr>
      <w:sz w:val="24"/>
    </w:rPr>
  </w:style>
  <w:style w:type="paragraph" w:styleId="af">
    <w:name w:val="Date"/>
    <w:basedOn w:val="a"/>
    <w:next w:val="a"/>
    <w:semiHidden/>
    <w:pPr>
      <w:jc w:val="right"/>
    </w:pPr>
  </w:style>
  <w:style w:type="paragraph" w:styleId="af0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1">
    <w:name w:val="Hyperlink"/>
    <w:semiHidden/>
    <w:rPr>
      <w:color w:val="0000FF"/>
      <w:u w:val="single"/>
    </w:rPr>
  </w:style>
  <w:style w:type="paragraph" w:customStyle="1" w:styleId="af2">
    <w:name w:val="文件標題"/>
    <w:pPr>
      <w:widowControl w:val="0"/>
      <w:adjustRightInd w:val="0"/>
      <w:spacing w:line="360" w:lineRule="atLeast"/>
      <w:jc w:val="center"/>
      <w:textAlignment w:val="baseline"/>
    </w:pPr>
    <w:rPr>
      <w:rFonts w:ascii="Times New Roman" w:eastAsia="華康楷書體W5"/>
      <w:spacing w:val="20"/>
      <w:sz w:val="44"/>
    </w:rPr>
  </w:style>
  <w:style w:type="paragraph" w:customStyle="1" w:styleId="110">
    <w:name w:val="1.1"/>
    <w:pPr>
      <w:widowControl w:val="0"/>
      <w:adjustRightInd w:val="0"/>
      <w:spacing w:after="120" w:line="400" w:lineRule="atLeast"/>
      <w:ind w:left="1105" w:right="340" w:hanging="425"/>
      <w:jc w:val="both"/>
      <w:textAlignment w:val="baseline"/>
    </w:pPr>
    <w:rPr>
      <w:rFonts w:ascii="Arial" w:eastAsia="華康楷書體W5" w:hAnsi="Arial"/>
      <w:sz w:val="26"/>
    </w:rPr>
  </w:style>
  <w:style w:type="paragraph" w:styleId="Web">
    <w:name w:val="Normal (Web)"/>
    <w:basedOn w:val="a"/>
    <w:semiHidden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Acer Peripherals, Inc.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joe</cp:lastModifiedBy>
  <cp:revision>2</cp:revision>
  <cp:lastPrinted>2011-09-28T08:45:00Z</cp:lastPrinted>
  <dcterms:created xsi:type="dcterms:W3CDTF">2018-06-05T08:33:00Z</dcterms:created>
  <dcterms:modified xsi:type="dcterms:W3CDTF">2018-06-05T08:33:00Z</dcterms:modified>
</cp:coreProperties>
</file>