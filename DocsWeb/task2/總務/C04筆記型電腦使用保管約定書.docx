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6C" w:rsidRPr="00946EC6" w:rsidRDefault="00A6636C" w:rsidP="00A6636C">
      <w:pPr>
        <w:widowControl/>
        <w:jc w:val="center"/>
        <w:outlineLvl w:val="2"/>
        <w:rPr>
          <w:rFonts w:eastAsia="標楷體"/>
          <w:b/>
          <w:bCs/>
          <w:sz w:val="32"/>
          <w:szCs w:val="32"/>
        </w:rPr>
      </w:pPr>
      <w:bookmarkStart w:id="0" w:name="_GoBack"/>
      <w:bookmarkEnd w:id="0"/>
      <w:r w:rsidRPr="00946EC6">
        <w:rPr>
          <w:rFonts w:eastAsia="標楷體" w:hint="eastAsia"/>
          <w:b/>
          <w:bCs/>
          <w:sz w:val="32"/>
          <w:szCs w:val="32"/>
        </w:rPr>
        <w:t>筆記型電腦使用保管約定</w:t>
      </w:r>
      <w:r w:rsidRPr="00946EC6">
        <w:rPr>
          <w:rFonts w:eastAsia="標楷體"/>
          <w:b/>
          <w:bCs/>
          <w:sz w:val="32"/>
          <w:szCs w:val="32"/>
        </w:rPr>
        <w:t>書</w:t>
      </w:r>
    </w:p>
    <w:p w:rsidR="001600CD" w:rsidRPr="002F5894" w:rsidRDefault="001600CD" w:rsidP="008731D4">
      <w:pPr>
        <w:spacing w:line="560" w:lineRule="exact"/>
        <w:jc w:val="both"/>
        <w:rPr>
          <w:rFonts w:eastAsia="標楷體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 xml:space="preserve">    </w:t>
      </w:r>
      <w:r w:rsidRPr="002F5894">
        <w:rPr>
          <w:rFonts w:eastAsia="標楷體" w:hint="eastAsia"/>
          <w:sz w:val="24"/>
          <w:szCs w:val="24"/>
        </w:rPr>
        <w:t>立書人為</w:t>
      </w:r>
      <w:r w:rsidRPr="002F5894">
        <w:rPr>
          <w:rFonts w:ascii="標楷體" w:eastAsia="標楷體" w:hAnsi="標楷體" w:hint="eastAsia"/>
          <w:sz w:val="24"/>
          <w:szCs w:val="24"/>
        </w:rPr>
        <w:t>「</w:t>
      </w:r>
      <w:r w:rsidRPr="002F5894">
        <w:rPr>
          <w:rFonts w:eastAsia="標楷體" w:hint="eastAsia"/>
          <w:sz w:val="24"/>
          <w:szCs w:val="24"/>
        </w:rPr>
        <w:t>財團法人台灣產業服務基金會</w:t>
      </w:r>
      <w:r w:rsidRPr="002F5894">
        <w:rPr>
          <w:rFonts w:ascii="標楷體" w:eastAsia="標楷體" w:hAnsi="標楷體" w:hint="eastAsia"/>
          <w:sz w:val="24"/>
          <w:szCs w:val="24"/>
        </w:rPr>
        <w:t>」</w:t>
      </w:r>
      <w:r w:rsidRPr="002F5894">
        <w:rPr>
          <w:rFonts w:eastAsia="標楷體" w:hint="eastAsia"/>
          <w:sz w:val="24"/>
          <w:szCs w:val="24"/>
        </w:rPr>
        <w:t>(</w:t>
      </w:r>
      <w:r w:rsidRPr="002F5894">
        <w:rPr>
          <w:rFonts w:eastAsia="標楷體" w:hint="eastAsia"/>
          <w:sz w:val="24"/>
          <w:szCs w:val="24"/>
        </w:rPr>
        <w:t>以下簡稱「本會」</w:t>
      </w:r>
      <w:r w:rsidRPr="002F5894">
        <w:rPr>
          <w:rFonts w:eastAsia="標楷體" w:hint="eastAsia"/>
          <w:sz w:val="24"/>
          <w:szCs w:val="24"/>
        </w:rPr>
        <w:t>)</w:t>
      </w:r>
      <w:r w:rsidRPr="002F5894">
        <w:rPr>
          <w:rFonts w:eastAsia="標楷體" w:hint="eastAsia"/>
          <w:sz w:val="24"/>
          <w:szCs w:val="24"/>
        </w:rPr>
        <w:t>員工，領用本會配發之筆記型電腦</w:t>
      </w:r>
      <w:r w:rsidRPr="002F5894">
        <w:rPr>
          <w:rFonts w:eastAsia="標楷體" w:hint="eastAsia"/>
          <w:sz w:val="24"/>
          <w:szCs w:val="24"/>
        </w:rPr>
        <w:t>(</w:t>
      </w:r>
      <w:r w:rsidRPr="002F5894">
        <w:rPr>
          <w:rFonts w:eastAsia="標楷體" w:hint="eastAsia"/>
          <w:sz w:val="24"/>
          <w:szCs w:val="24"/>
        </w:rPr>
        <w:t>以下簡稱本設備</w:t>
      </w:r>
      <w:r w:rsidRPr="002F5894">
        <w:rPr>
          <w:rFonts w:eastAsia="標楷體" w:hint="eastAsia"/>
          <w:sz w:val="24"/>
          <w:szCs w:val="24"/>
        </w:rPr>
        <w:t>)</w:t>
      </w:r>
      <w:r w:rsidR="00A6636C" w:rsidRPr="002F5894">
        <w:rPr>
          <w:rFonts w:eastAsia="標楷體" w:hint="eastAsia"/>
          <w:sz w:val="24"/>
          <w:szCs w:val="24"/>
        </w:rPr>
        <w:t>，其設備規格詳如附表。</w:t>
      </w:r>
      <w:r w:rsidRPr="002F5894">
        <w:rPr>
          <w:rFonts w:eastAsia="標楷體" w:hint="eastAsia"/>
          <w:sz w:val="24"/>
          <w:szCs w:val="24"/>
        </w:rPr>
        <w:t>茲聲明業已詳細閱讀並充分瞭解本約定書之內容，並同意確實遵守下列規定：</w:t>
      </w:r>
    </w:p>
    <w:p w:rsidR="001600CD" w:rsidRPr="002F5894" w:rsidRDefault="001600CD" w:rsidP="008731D4">
      <w:pPr>
        <w:spacing w:line="560" w:lineRule="exact"/>
        <w:jc w:val="both"/>
        <w:rPr>
          <w:rFonts w:eastAsia="標楷體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>第一條</w:t>
      </w:r>
      <w:r w:rsidRPr="002F5894">
        <w:rPr>
          <w:rFonts w:eastAsia="標楷體" w:hint="eastAsia"/>
          <w:sz w:val="24"/>
          <w:szCs w:val="24"/>
        </w:rPr>
        <w:t xml:space="preserve">  </w:t>
      </w:r>
      <w:r w:rsidRPr="002F5894">
        <w:rPr>
          <w:rFonts w:eastAsia="標楷體" w:hint="eastAsia"/>
          <w:sz w:val="24"/>
          <w:szCs w:val="24"/>
        </w:rPr>
        <w:t>保管使用</w:t>
      </w:r>
    </w:p>
    <w:p w:rsidR="001600CD" w:rsidRPr="002F5894" w:rsidRDefault="001600CD" w:rsidP="008731D4">
      <w:pPr>
        <w:pStyle w:val="af4"/>
        <w:numPr>
          <w:ilvl w:val="0"/>
          <w:numId w:val="14"/>
        </w:numPr>
        <w:spacing w:line="560" w:lineRule="exact"/>
        <w:ind w:leftChars="142" w:left="706" w:hangingChars="176" w:hanging="422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本設備使用前，立書人須先行檢查本設備之狀況，如有損壞、故障之情形，應即告知。如未告知，則視同本設備配發時為良好狀態。</w:t>
      </w:r>
    </w:p>
    <w:p w:rsidR="001600CD" w:rsidRPr="002F5894" w:rsidRDefault="001600CD" w:rsidP="008731D4">
      <w:pPr>
        <w:pStyle w:val="af4"/>
        <w:numPr>
          <w:ilvl w:val="0"/>
          <w:numId w:val="14"/>
        </w:numPr>
        <w:spacing w:line="560" w:lineRule="exact"/>
        <w:ind w:leftChars="142" w:left="706" w:hangingChars="176" w:hanging="422"/>
        <w:jc w:val="both"/>
        <w:rPr>
          <w:rFonts w:eastAsia="標楷體" w:hint="eastAsia"/>
          <w:szCs w:val="24"/>
        </w:rPr>
      </w:pPr>
      <w:r w:rsidRPr="002F5894">
        <w:rPr>
          <w:rFonts w:eastAsia="標楷體" w:hint="eastAsia"/>
          <w:szCs w:val="24"/>
        </w:rPr>
        <w:t>立書人就本設備應負妥善使用、維護、保管之責任，避免不當之使用，並遠離易使本設備損壞之環境。</w:t>
      </w:r>
    </w:p>
    <w:p w:rsidR="001600CD" w:rsidRPr="002F5894" w:rsidRDefault="001600CD" w:rsidP="008731D4">
      <w:pPr>
        <w:pStyle w:val="af4"/>
        <w:numPr>
          <w:ilvl w:val="0"/>
          <w:numId w:val="14"/>
        </w:numPr>
        <w:spacing w:line="560" w:lineRule="exact"/>
        <w:ind w:leftChars="142" w:left="706" w:hangingChars="176" w:hanging="422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立書人就本設備不得為下列行為：</w:t>
      </w:r>
    </w:p>
    <w:p w:rsidR="001600CD" w:rsidRPr="002F5894" w:rsidRDefault="001600CD" w:rsidP="008731D4">
      <w:pPr>
        <w:pStyle w:val="af4"/>
        <w:spacing w:line="560" w:lineRule="exact"/>
        <w:ind w:leftChars="354" w:left="991" w:hangingChars="118" w:hanging="283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 xml:space="preserve">1.  </w:t>
      </w:r>
      <w:r w:rsidRPr="002F5894">
        <w:rPr>
          <w:rFonts w:eastAsia="標楷體" w:hint="eastAsia"/>
          <w:szCs w:val="24"/>
        </w:rPr>
        <w:t>拆卸本設備</w:t>
      </w:r>
      <w:r w:rsidRPr="002F5894">
        <w:rPr>
          <w:rFonts w:eastAsia="標楷體" w:hint="eastAsia"/>
          <w:szCs w:val="24"/>
        </w:rPr>
        <w:t>(</w:t>
      </w:r>
      <w:r w:rsidRPr="002F5894">
        <w:rPr>
          <w:rFonts w:eastAsia="標楷體" w:hint="eastAsia"/>
          <w:szCs w:val="24"/>
        </w:rPr>
        <w:t>含配件</w:t>
      </w:r>
      <w:r w:rsidRPr="002F5894">
        <w:rPr>
          <w:rFonts w:eastAsia="標楷體" w:hint="eastAsia"/>
          <w:szCs w:val="24"/>
        </w:rPr>
        <w:t>)</w:t>
      </w:r>
      <w:r w:rsidRPr="002F5894">
        <w:rPr>
          <w:rFonts w:eastAsia="標楷體" w:hint="eastAsia"/>
          <w:szCs w:val="24"/>
        </w:rPr>
        <w:t>機體。</w:t>
      </w:r>
    </w:p>
    <w:p w:rsidR="001600CD" w:rsidRPr="002F5894" w:rsidRDefault="001600CD" w:rsidP="008731D4">
      <w:pPr>
        <w:pStyle w:val="af4"/>
        <w:spacing w:line="560" w:lineRule="exact"/>
        <w:ind w:leftChars="354" w:left="991" w:hangingChars="118" w:hanging="283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 xml:space="preserve">2.  </w:t>
      </w:r>
      <w:r w:rsidRPr="002F5894">
        <w:rPr>
          <w:rFonts w:eastAsia="標楷體" w:hint="eastAsia"/>
          <w:szCs w:val="24"/>
        </w:rPr>
        <w:t>變更系統原始設定。</w:t>
      </w:r>
    </w:p>
    <w:p w:rsidR="001600CD" w:rsidRPr="002F5894" w:rsidRDefault="001600CD" w:rsidP="008731D4">
      <w:pPr>
        <w:pStyle w:val="af4"/>
        <w:spacing w:line="560" w:lineRule="exact"/>
        <w:ind w:leftChars="354" w:left="991" w:hangingChars="118" w:hanging="283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 xml:space="preserve">3. </w:t>
      </w:r>
      <w:r w:rsidRPr="002F5894">
        <w:rPr>
          <w:rFonts w:eastAsia="標楷體" w:hint="eastAsia"/>
          <w:szCs w:val="24"/>
        </w:rPr>
        <w:t>下載</w:t>
      </w:r>
      <w:r w:rsidRPr="002F5894">
        <w:rPr>
          <w:rFonts w:eastAsia="標楷體" w:hint="eastAsia"/>
          <w:szCs w:val="24"/>
        </w:rPr>
        <w:t>(Download)</w:t>
      </w:r>
      <w:r w:rsidRPr="002F5894">
        <w:rPr>
          <w:rFonts w:eastAsia="標楷體" w:hint="eastAsia"/>
          <w:szCs w:val="24"/>
        </w:rPr>
        <w:t>、安裝</w:t>
      </w:r>
      <w:r w:rsidRPr="002F5894">
        <w:rPr>
          <w:rFonts w:eastAsia="標楷體" w:hint="eastAsia"/>
          <w:szCs w:val="24"/>
        </w:rPr>
        <w:t>(Install)</w:t>
      </w:r>
      <w:r w:rsidRPr="002F5894">
        <w:rPr>
          <w:rFonts w:eastAsia="標楷體" w:hint="eastAsia"/>
          <w:szCs w:val="24"/>
        </w:rPr>
        <w:t>盜版或其他非法軟體；非法重製軟體；發表或散佈侵害他人智慧財產權之文字、圖片或任何形式之檔案。</w:t>
      </w:r>
    </w:p>
    <w:p w:rsidR="001600CD" w:rsidRPr="002F5894" w:rsidRDefault="001600CD" w:rsidP="008731D4">
      <w:pPr>
        <w:pStyle w:val="af4"/>
        <w:spacing w:line="560" w:lineRule="exact"/>
        <w:ind w:leftChars="354" w:left="991" w:hangingChars="118" w:hanging="283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4.</w:t>
      </w:r>
      <w:r w:rsidRPr="002F5894">
        <w:rPr>
          <w:rFonts w:eastAsia="標楷體" w:hint="eastAsia"/>
          <w:szCs w:val="24"/>
        </w:rPr>
        <w:t>將本設備</w:t>
      </w:r>
      <w:r w:rsidRPr="002F5894">
        <w:rPr>
          <w:rFonts w:eastAsia="標楷體"/>
          <w:szCs w:val="24"/>
        </w:rPr>
        <w:t>私自出借</w:t>
      </w:r>
      <w:r w:rsidRPr="002F5894">
        <w:rPr>
          <w:rFonts w:eastAsia="標楷體" w:hint="eastAsia"/>
          <w:szCs w:val="24"/>
        </w:rPr>
        <w:t>予第三人</w:t>
      </w:r>
      <w:r w:rsidRPr="002F5894">
        <w:rPr>
          <w:rFonts w:eastAsia="標楷體"/>
          <w:szCs w:val="24"/>
        </w:rPr>
        <w:t>。</w:t>
      </w:r>
    </w:p>
    <w:p w:rsidR="001600CD" w:rsidRPr="002F5894" w:rsidRDefault="001600CD" w:rsidP="008731D4">
      <w:pPr>
        <w:spacing w:line="560" w:lineRule="exact"/>
        <w:jc w:val="both"/>
        <w:rPr>
          <w:rFonts w:eastAsia="標楷體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>第</w:t>
      </w:r>
      <w:r w:rsidR="00A6636C" w:rsidRPr="002F5894">
        <w:rPr>
          <w:rFonts w:eastAsia="標楷體" w:hint="eastAsia"/>
          <w:sz w:val="24"/>
          <w:szCs w:val="24"/>
        </w:rPr>
        <w:t>二</w:t>
      </w:r>
      <w:r w:rsidRPr="002F5894">
        <w:rPr>
          <w:rFonts w:eastAsia="標楷體" w:hint="eastAsia"/>
          <w:sz w:val="24"/>
          <w:szCs w:val="24"/>
        </w:rPr>
        <w:t>條</w:t>
      </w:r>
      <w:r w:rsidRPr="002F5894">
        <w:rPr>
          <w:rFonts w:eastAsia="標楷體" w:hint="eastAsia"/>
          <w:sz w:val="24"/>
          <w:szCs w:val="24"/>
        </w:rPr>
        <w:t xml:space="preserve">  </w:t>
      </w:r>
      <w:r w:rsidRPr="002F5894">
        <w:rPr>
          <w:rFonts w:eastAsia="標楷體" w:hint="eastAsia"/>
          <w:sz w:val="24"/>
          <w:szCs w:val="24"/>
        </w:rPr>
        <w:t>設備歸還</w:t>
      </w:r>
    </w:p>
    <w:p w:rsidR="001600CD" w:rsidRPr="002F5894" w:rsidRDefault="001600CD" w:rsidP="008731D4">
      <w:pPr>
        <w:pStyle w:val="af4"/>
        <w:numPr>
          <w:ilvl w:val="0"/>
          <w:numId w:val="12"/>
        </w:numPr>
        <w:spacing w:line="560" w:lineRule="exact"/>
        <w:ind w:leftChars="142" w:left="706" w:hangingChars="176" w:hanging="422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立書人歸還本設備時，應將本設備內之個人資料製作備份留存。本設備歸還後，本會有權刪除任何資料，且不負保存之責。</w:t>
      </w:r>
    </w:p>
    <w:p w:rsidR="001600CD" w:rsidRPr="002F5894" w:rsidRDefault="001600CD" w:rsidP="008731D4">
      <w:pPr>
        <w:pStyle w:val="af4"/>
        <w:numPr>
          <w:ilvl w:val="0"/>
          <w:numId w:val="12"/>
        </w:numPr>
        <w:spacing w:line="560" w:lineRule="exact"/>
        <w:ind w:leftChars="142" w:left="706" w:hangingChars="176" w:hanging="422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立書人離職或申請留職停薪前，需主動歸還本設備，同時需自行確認個人資料與系統均已清除完畢。</w:t>
      </w:r>
    </w:p>
    <w:p w:rsidR="001600CD" w:rsidRPr="002F5894" w:rsidRDefault="001600CD" w:rsidP="008731D4">
      <w:pPr>
        <w:spacing w:line="560" w:lineRule="exact"/>
        <w:jc w:val="both"/>
        <w:rPr>
          <w:rFonts w:eastAsia="標楷體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>第</w:t>
      </w:r>
      <w:r w:rsidR="00A6636C" w:rsidRPr="002F5894">
        <w:rPr>
          <w:rFonts w:eastAsia="標楷體" w:hint="eastAsia"/>
          <w:sz w:val="24"/>
          <w:szCs w:val="24"/>
        </w:rPr>
        <w:t>三</w:t>
      </w:r>
      <w:r w:rsidRPr="002F5894">
        <w:rPr>
          <w:rFonts w:eastAsia="標楷體" w:hint="eastAsia"/>
          <w:sz w:val="24"/>
          <w:szCs w:val="24"/>
        </w:rPr>
        <w:t>條</w:t>
      </w:r>
      <w:r w:rsidRPr="002F5894">
        <w:rPr>
          <w:rFonts w:eastAsia="標楷體" w:hint="eastAsia"/>
          <w:sz w:val="24"/>
          <w:szCs w:val="24"/>
        </w:rPr>
        <w:t xml:space="preserve">  </w:t>
      </w:r>
      <w:r w:rsidRPr="002F5894">
        <w:rPr>
          <w:rFonts w:eastAsia="標楷體" w:hint="eastAsia"/>
          <w:sz w:val="24"/>
          <w:szCs w:val="24"/>
        </w:rPr>
        <w:t>賠償責任及不可抗力免責</w:t>
      </w:r>
    </w:p>
    <w:p w:rsidR="001600CD" w:rsidRPr="002F5894" w:rsidRDefault="001600CD" w:rsidP="008731D4">
      <w:pPr>
        <w:pStyle w:val="af4"/>
        <w:numPr>
          <w:ilvl w:val="0"/>
          <w:numId w:val="13"/>
        </w:numPr>
        <w:spacing w:line="560" w:lineRule="exact"/>
        <w:ind w:leftChars="141" w:left="707" w:hangingChars="177" w:hanging="425"/>
        <w:jc w:val="both"/>
        <w:rPr>
          <w:rFonts w:eastAsia="標楷體"/>
          <w:szCs w:val="24"/>
        </w:rPr>
      </w:pPr>
      <w:r w:rsidRPr="002F5894">
        <w:rPr>
          <w:rFonts w:eastAsia="標楷體" w:hint="eastAsia"/>
          <w:szCs w:val="24"/>
        </w:rPr>
        <w:t>立書人如未善盡保管責任或未正常使用，致本設備發生失竊、遺失、損壞等情形，立書人應負擔全部賠償責任。</w:t>
      </w:r>
    </w:p>
    <w:p w:rsidR="001600CD" w:rsidRDefault="001600CD" w:rsidP="008731D4">
      <w:pPr>
        <w:pStyle w:val="af4"/>
        <w:numPr>
          <w:ilvl w:val="0"/>
          <w:numId w:val="13"/>
        </w:numPr>
        <w:spacing w:line="560" w:lineRule="exact"/>
        <w:ind w:leftChars="141" w:left="707" w:hangingChars="177" w:hanging="425"/>
        <w:jc w:val="both"/>
        <w:rPr>
          <w:rFonts w:eastAsia="標楷體" w:hint="eastAsia"/>
          <w:szCs w:val="24"/>
        </w:rPr>
      </w:pPr>
      <w:r w:rsidRPr="002F5894">
        <w:rPr>
          <w:rFonts w:eastAsia="標楷體" w:hint="eastAsia"/>
          <w:szCs w:val="24"/>
        </w:rPr>
        <w:lastRenderedPageBreak/>
        <w:t>如因立書人使用本設備之行為，致損害本會或他人之權益者，立書人應負全部之法律責任。</w:t>
      </w:r>
    </w:p>
    <w:p w:rsidR="001600CD" w:rsidRPr="002F5894" w:rsidRDefault="001600CD" w:rsidP="008731D4">
      <w:pPr>
        <w:pStyle w:val="af4"/>
        <w:numPr>
          <w:ilvl w:val="0"/>
          <w:numId w:val="13"/>
        </w:numPr>
        <w:spacing w:line="560" w:lineRule="exact"/>
        <w:ind w:leftChars="141" w:left="707" w:hangingChars="177" w:hanging="425"/>
        <w:jc w:val="both"/>
        <w:rPr>
          <w:rFonts w:eastAsia="標楷體"/>
          <w:szCs w:val="24"/>
        </w:rPr>
      </w:pPr>
      <w:r w:rsidRPr="002F5894">
        <w:rPr>
          <w:rFonts w:eastAsia="標楷體"/>
          <w:szCs w:val="24"/>
        </w:rPr>
        <w:t>本</w:t>
      </w:r>
      <w:r w:rsidRPr="002F5894">
        <w:rPr>
          <w:rFonts w:eastAsia="標楷體" w:hint="eastAsia"/>
          <w:szCs w:val="24"/>
        </w:rPr>
        <w:t>設備</w:t>
      </w:r>
      <w:r w:rsidRPr="002F5894">
        <w:rPr>
          <w:rFonts w:eastAsia="標楷體"/>
          <w:szCs w:val="24"/>
        </w:rPr>
        <w:t>未達最低耐用年限，如因災害、竊盜、不可抗力或其他意外事故致減失時，</w:t>
      </w:r>
      <w:r w:rsidRPr="002F5894">
        <w:rPr>
          <w:rFonts w:eastAsia="標楷體" w:hint="eastAsia"/>
          <w:szCs w:val="24"/>
        </w:rPr>
        <w:t>立書人所屬</w:t>
      </w:r>
      <w:r w:rsidRPr="002F5894">
        <w:rPr>
          <w:rFonts w:eastAsia="標楷體"/>
          <w:szCs w:val="24"/>
        </w:rPr>
        <w:t>單位應檢</w:t>
      </w:r>
      <w:r w:rsidRPr="002F5894">
        <w:rPr>
          <w:rFonts w:eastAsia="標楷體" w:hint="eastAsia"/>
          <w:szCs w:val="24"/>
        </w:rPr>
        <w:t>具相</w:t>
      </w:r>
      <w:r w:rsidRPr="002F5894">
        <w:rPr>
          <w:rFonts w:eastAsia="標楷體"/>
          <w:szCs w:val="24"/>
        </w:rPr>
        <w:t>關證明文件，於簽核准報廢後，將相關證明文件送至總務室備查。</w:t>
      </w:r>
    </w:p>
    <w:p w:rsidR="001600CD" w:rsidRPr="002F5894" w:rsidRDefault="001600CD" w:rsidP="008731D4">
      <w:pPr>
        <w:spacing w:line="560" w:lineRule="exact"/>
        <w:jc w:val="both"/>
        <w:rPr>
          <w:rFonts w:eastAsia="標楷體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>第</w:t>
      </w:r>
      <w:r w:rsidR="00A6636C" w:rsidRPr="002F5894">
        <w:rPr>
          <w:rFonts w:eastAsia="標楷體" w:hint="eastAsia"/>
          <w:sz w:val="24"/>
          <w:szCs w:val="24"/>
        </w:rPr>
        <w:t>四</w:t>
      </w:r>
      <w:r w:rsidRPr="002F5894">
        <w:rPr>
          <w:rFonts w:eastAsia="標楷體" w:hint="eastAsia"/>
          <w:sz w:val="24"/>
          <w:szCs w:val="24"/>
        </w:rPr>
        <w:t>條</w:t>
      </w:r>
      <w:r w:rsidRPr="002F5894">
        <w:rPr>
          <w:rFonts w:eastAsia="標楷體" w:hint="eastAsia"/>
          <w:sz w:val="24"/>
          <w:szCs w:val="24"/>
        </w:rPr>
        <w:t xml:space="preserve">  </w:t>
      </w:r>
      <w:r w:rsidRPr="002F5894">
        <w:rPr>
          <w:rFonts w:eastAsia="標楷體" w:hint="eastAsia"/>
          <w:sz w:val="24"/>
          <w:szCs w:val="24"/>
        </w:rPr>
        <w:t>準據法及合意管轄</w:t>
      </w:r>
    </w:p>
    <w:p w:rsidR="001600CD" w:rsidRDefault="001600CD" w:rsidP="008731D4">
      <w:pPr>
        <w:spacing w:line="560" w:lineRule="exact"/>
        <w:ind w:leftChars="142" w:left="284"/>
        <w:jc w:val="both"/>
        <w:rPr>
          <w:rFonts w:eastAsia="標楷體" w:hint="eastAsia"/>
          <w:sz w:val="24"/>
          <w:szCs w:val="24"/>
        </w:rPr>
      </w:pPr>
      <w:r w:rsidRPr="002F5894">
        <w:rPr>
          <w:rFonts w:eastAsia="標楷體" w:hint="eastAsia"/>
          <w:sz w:val="24"/>
          <w:szCs w:val="24"/>
        </w:rPr>
        <w:t>本約定書之解釋與適用，以及與本約定書有關之爭議，均應以中華民國法律為準據法，並以臺灣臺北地方法院為第一審管轄法院。</w:t>
      </w:r>
    </w:p>
    <w:p w:rsidR="008731D4" w:rsidRPr="002F5894" w:rsidRDefault="008731D4" w:rsidP="008731D4">
      <w:pPr>
        <w:spacing w:line="560" w:lineRule="exact"/>
        <w:ind w:leftChars="142" w:left="284"/>
        <w:jc w:val="both"/>
        <w:rPr>
          <w:rFonts w:eastAsia="標楷體"/>
          <w:sz w:val="24"/>
          <w:szCs w:val="24"/>
        </w:rPr>
      </w:pPr>
    </w:p>
    <w:p w:rsidR="001600CD" w:rsidRPr="002F5894" w:rsidRDefault="001600CD" w:rsidP="008731D4">
      <w:pPr>
        <w:spacing w:line="560" w:lineRule="exact"/>
        <w:rPr>
          <w:rFonts w:ascii="標楷體" w:eastAsia="標楷體" w:hAnsi="標楷體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此致</w:t>
      </w:r>
    </w:p>
    <w:p w:rsidR="001600CD" w:rsidRDefault="001600CD" w:rsidP="008731D4">
      <w:pPr>
        <w:spacing w:line="560" w:lineRule="exact"/>
        <w:rPr>
          <w:rFonts w:ascii="標楷體" w:eastAsia="標楷體" w:hAnsi="標楷體" w:hint="eastAsia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財團法人台灣產業服務基金會</w:t>
      </w:r>
    </w:p>
    <w:p w:rsidR="008731D4" w:rsidRDefault="008731D4" w:rsidP="008731D4">
      <w:pPr>
        <w:spacing w:line="560" w:lineRule="exact"/>
        <w:rPr>
          <w:rFonts w:ascii="標楷體" w:eastAsia="標楷體" w:hAnsi="標楷體" w:hint="eastAsia"/>
          <w:sz w:val="24"/>
          <w:szCs w:val="24"/>
        </w:rPr>
      </w:pPr>
    </w:p>
    <w:p w:rsidR="008731D4" w:rsidRPr="002F5894" w:rsidRDefault="008731D4" w:rsidP="008731D4">
      <w:pPr>
        <w:spacing w:line="560" w:lineRule="exact"/>
        <w:rPr>
          <w:rFonts w:ascii="標楷體" w:eastAsia="標楷體" w:hAnsi="標楷體" w:hint="eastAsia"/>
          <w:sz w:val="24"/>
          <w:szCs w:val="24"/>
        </w:rPr>
      </w:pPr>
    </w:p>
    <w:p w:rsidR="001600CD" w:rsidRPr="002F5894" w:rsidRDefault="001600CD" w:rsidP="00804417">
      <w:pPr>
        <w:spacing w:line="640" w:lineRule="exact"/>
        <w:ind w:firstLineChars="1535" w:firstLine="3684"/>
        <w:rPr>
          <w:rFonts w:ascii="標楷體" w:eastAsia="標楷體" w:hAnsi="標楷體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立書人：</w:t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/>
          <w:sz w:val="24"/>
          <w:szCs w:val="24"/>
        </w:rPr>
        <w:tab/>
      </w:r>
      <w:r w:rsidR="008731D4">
        <w:rPr>
          <w:rFonts w:ascii="標楷體" w:eastAsia="標楷體" w:hAnsi="標楷體" w:hint="eastAsia"/>
          <w:sz w:val="24"/>
          <w:szCs w:val="24"/>
        </w:rPr>
        <w:t xml:space="preserve">          </w:t>
      </w:r>
      <w:r w:rsidRPr="002F5894">
        <w:rPr>
          <w:rFonts w:ascii="標楷體" w:eastAsia="標楷體" w:hAnsi="標楷體" w:hint="eastAsia"/>
          <w:sz w:val="24"/>
          <w:szCs w:val="24"/>
        </w:rPr>
        <w:t>簽章</w:t>
      </w:r>
    </w:p>
    <w:p w:rsidR="001600CD" w:rsidRPr="002F5894" w:rsidRDefault="001600CD" w:rsidP="00804417">
      <w:pPr>
        <w:tabs>
          <w:tab w:val="left" w:pos="2340"/>
        </w:tabs>
        <w:spacing w:line="640" w:lineRule="exact"/>
        <w:ind w:firstLineChars="1535" w:firstLine="3684"/>
        <w:rPr>
          <w:rFonts w:ascii="標楷體" w:eastAsia="標楷體" w:hAnsi="標楷體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身分證字號：</w:t>
      </w:r>
    </w:p>
    <w:p w:rsidR="001600CD" w:rsidRPr="002F5894" w:rsidRDefault="001600CD" w:rsidP="00804417">
      <w:pPr>
        <w:spacing w:line="640" w:lineRule="exact"/>
        <w:ind w:firstLineChars="1535" w:firstLine="3684"/>
        <w:rPr>
          <w:rFonts w:ascii="標楷體" w:eastAsia="標楷體" w:hAnsi="標楷體" w:hint="eastAsia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戶籍地址：</w:t>
      </w:r>
    </w:p>
    <w:p w:rsidR="00A6636C" w:rsidRPr="002F5894" w:rsidRDefault="00A6636C" w:rsidP="00804417">
      <w:pPr>
        <w:spacing w:line="640" w:lineRule="exact"/>
        <w:ind w:firstLineChars="1535" w:firstLine="3684"/>
        <w:rPr>
          <w:rFonts w:ascii="標楷體" w:eastAsia="標楷體" w:hAnsi="標楷體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通訊地址：</w:t>
      </w:r>
    </w:p>
    <w:p w:rsidR="001600CD" w:rsidRDefault="001600CD" w:rsidP="00804417">
      <w:pPr>
        <w:spacing w:line="640" w:lineRule="exact"/>
        <w:ind w:firstLineChars="1535" w:firstLine="3684"/>
        <w:rPr>
          <w:rFonts w:ascii="標楷體" w:eastAsia="標楷體" w:hAnsi="標楷體" w:hint="eastAsia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聯絡電話：</w:t>
      </w:r>
    </w:p>
    <w:p w:rsidR="008731D4" w:rsidRDefault="008731D4" w:rsidP="008731D4">
      <w:pPr>
        <w:spacing w:line="560" w:lineRule="exact"/>
        <w:ind w:firstLineChars="2067" w:firstLine="4961"/>
        <w:rPr>
          <w:rFonts w:ascii="標楷體" w:eastAsia="標楷體" w:hAnsi="標楷體" w:hint="eastAsia"/>
          <w:sz w:val="24"/>
          <w:szCs w:val="24"/>
        </w:rPr>
      </w:pPr>
    </w:p>
    <w:p w:rsidR="008731D4" w:rsidRDefault="008731D4" w:rsidP="008731D4">
      <w:pPr>
        <w:spacing w:line="560" w:lineRule="exact"/>
        <w:ind w:firstLineChars="2067" w:firstLine="4961"/>
        <w:rPr>
          <w:rFonts w:ascii="標楷體" w:eastAsia="標楷體" w:hAnsi="標楷體" w:hint="eastAsia"/>
          <w:sz w:val="24"/>
          <w:szCs w:val="24"/>
        </w:rPr>
      </w:pPr>
    </w:p>
    <w:p w:rsidR="008731D4" w:rsidRPr="002F5894" w:rsidRDefault="008731D4" w:rsidP="008731D4">
      <w:pPr>
        <w:spacing w:line="560" w:lineRule="exact"/>
        <w:ind w:firstLineChars="2067" w:firstLine="4961"/>
        <w:rPr>
          <w:rFonts w:ascii="標楷體" w:eastAsia="標楷體" w:hAnsi="標楷體"/>
          <w:sz w:val="24"/>
          <w:szCs w:val="24"/>
        </w:rPr>
      </w:pPr>
    </w:p>
    <w:p w:rsidR="001600CD" w:rsidRPr="002F5894" w:rsidRDefault="001600CD" w:rsidP="008731D4">
      <w:pPr>
        <w:spacing w:line="560" w:lineRule="exact"/>
        <w:jc w:val="distribute"/>
        <w:rPr>
          <w:rFonts w:ascii="標楷體" w:eastAsia="標楷體" w:hAnsi="標楷體" w:hint="eastAsia"/>
          <w:sz w:val="24"/>
          <w:szCs w:val="24"/>
        </w:rPr>
      </w:pPr>
      <w:r w:rsidRPr="002F5894">
        <w:rPr>
          <w:rFonts w:ascii="標楷體" w:eastAsia="標楷體" w:hAnsi="標楷體" w:hint="eastAsia"/>
          <w:sz w:val="24"/>
          <w:szCs w:val="24"/>
        </w:rPr>
        <w:t>中華民國</w:t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  <w:t>年</w:t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  <w:t>月</w:t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</w:r>
      <w:r w:rsidRPr="002F5894">
        <w:rPr>
          <w:rFonts w:ascii="標楷體" w:eastAsia="標楷體" w:hAnsi="標楷體" w:hint="eastAsia"/>
          <w:sz w:val="24"/>
          <w:szCs w:val="24"/>
        </w:rPr>
        <w:tab/>
        <w:t>日</w:t>
      </w:r>
    </w:p>
    <w:p w:rsidR="00AC4E5C" w:rsidRPr="00B17704" w:rsidRDefault="006D68DB" w:rsidP="00243F82">
      <w:pPr>
        <w:spacing w:line="500" w:lineRule="exact"/>
        <w:ind w:leftChars="213" w:left="426"/>
        <w:rPr>
          <w:rFonts w:ascii="標楷體" w:eastAsia="標楷體" w:hAnsi="標楷體" w:hint="eastAsia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AC4E5C" w:rsidRPr="00B17704">
        <w:rPr>
          <w:rFonts w:ascii="標楷體" w:eastAsia="標楷體" w:hAnsi="標楷體" w:hint="eastAsia"/>
          <w:b/>
          <w:sz w:val="32"/>
          <w:szCs w:val="32"/>
        </w:rPr>
        <w:lastRenderedPageBreak/>
        <w:t>附表  設備規格</w:t>
      </w:r>
    </w:p>
    <w:tbl>
      <w:tblPr>
        <w:tblW w:w="94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6"/>
        <w:gridCol w:w="2543"/>
        <w:gridCol w:w="1284"/>
        <w:gridCol w:w="3544"/>
      </w:tblGrid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資產編號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資產名稱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型  號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處理器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記憶體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硬  碟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顯示晶片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區域網路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無線網路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作業系統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網路攝影機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藍  芽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光碟機</w:t>
            </w:r>
          </w:p>
        </w:tc>
        <w:tc>
          <w:tcPr>
            <w:tcW w:w="7371" w:type="dxa"/>
            <w:gridSpan w:val="3"/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尺  寸</w:t>
            </w: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8315D0" w:rsidRPr="001717C9" w:rsidTr="00804417">
        <w:trPr>
          <w:trHeight w:val="680"/>
          <w:jc w:val="right"/>
        </w:trPr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電  池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315D0" w:rsidRPr="001717C9" w:rsidRDefault="008315D0" w:rsidP="00877BFF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</w:p>
        </w:tc>
      </w:tr>
      <w:tr w:rsidR="00243F82" w:rsidRPr="005865D1" w:rsidTr="00804417">
        <w:trPr>
          <w:trHeight w:val="680"/>
          <w:jc w:val="right"/>
        </w:trPr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F82" w:rsidRPr="00A6636C" w:rsidRDefault="00243F82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採購金額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(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含稅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F82" w:rsidRPr="00A6636C" w:rsidRDefault="00243F82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主機：</w:t>
            </w: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3F82" w:rsidRPr="00A6636C" w:rsidRDefault="00243F82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Office</w:t>
            </w: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 xml:space="preserve">      </w:t>
            </w: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</w:tc>
      </w:tr>
      <w:tr w:rsidR="008315D0" w:rsidRPr="005865D1" w:rsidTr="00804417">
        <w:trPr>
          <w:trHeight w:val="680"/>
          <w:jc w:val="right"/>
        </w:trPr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5D0" w:rsidRPr="00A6636C" w:rsidRDefault="008315D0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採購日期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15D0" w:rsidRPr="00A6636C" w:rsidRDefault="008315D0" w:rsidP="00243F82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中華民國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</w:t>
            </w:r>
            <w:r w:rsidR="00243F82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</w:t>
            </w:r>
            <w:r w:rsidR="00243F82"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日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15D0" w:rsidRPr="00A6636C" w:rsidRDefault="008315D0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耐用年限：</w:t>
            </w:r>
          </w:p>
        </w:tc>
      </w:tr>
      <w:tr w:rsidR="008315D0" w:rsidRPr="00997CDA" w:rsidTr="00804417">
        <w:trPr>
          <w:trHeight w:val="680"/>
          <w:jc w:val="right"/>
        </w:trPr>
        <w:tc>
          <w:tcPr>
            <w:tcW w:w="46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5894" w:rsidRDefault="002F5894" w:rsidP="00877BFF">
            <w:pPr>
              <w:widowControl/>
              <w:adjustRightInd/>
              <w:jc w:val="right"/>
              <w:textAlignment w:val="auto"/>
              <w:rPr>
                <w:rFonts w:ascii="Times New Roman" w:eastAsia="標楷體" w:hAnsi="Times New Roman" w:hint="eastAsia"/>
                <w:bCs/>
                <w:sz w:val="28"/>
                <w:szCs w:val="28"/>
              </w:rPr>
            </w:pPr>
          </w:p>
          <w:p w:rsidR="008315D0" w:rsidRPr="00A6636C" w:rsidRDefault="008315D0" w:rsidP="00877BFF">
            <w:pPr>
              <w:widowControl/>
              <w:adjustRightInd/>
              <w:jc w:val="right"/>
              <w:textAlignment w:val="auto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保管人：</w:t>
            </w:r>
          </w:p>
        </w:tc>
        <w:tc>
          <w:tcPr>
            <w:tcW w:w="4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15D0" w:rsidRPr="00A6636C" w:rsidRDefault="008315D0" w:rsidP="00877BFF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</w:p>
        </w:tc>
      </w:tr>
    </w:tbl>
    <w:p w:rsidR="001C4D57" w:rsidRPr="00477CAF" w:rsidRDefault="00AC4E5C" w:rsidP="00804417">
      <w:pPr>
        <w:spacing w:line="50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  <w:r w:rsidR="001C4D57" w:rsidRPr="00477CAF">
        <w:rPr>
          <w:rFonts w:ascii="標楷體" w:eastAsia="標楷體" w:hAnsi="標楷體" w:hint="eastAsia"/>
          <w:sz w:val="28"/>
          <w:szCs w:val="28"/>
        </w:rPr>
        <w:lastRenderedPageBreak/>
        <w:t>附表  設備規格</w:t>
      </w:r>
      <w:r w:rsidR="00804417">
        <w:rPr>
          <w:rFonts w:ascii="新細明體" w:eastAsia="新細明體" w:hAnsi="新細明體" w:hint="eastAsia"/>
          <w:sz w:val="28"/>
          <w:szCs w:val="28"/>
        </w:rPr>
        <w:t>【</w:t>
      </w:r>
      <w:r w:rsidR="00804417" w:rsidRPr="00477CAF">
        <w:rPr>
          <w:rFonts w:ascii="標楷體" w:eastAsia="標楷體" w:hAnsi="標楷體" w:hint="eastAsia"/>
          <w:b/>
          <w:sz w:val="28"/>
          <w:szCs w:val="28"/>
        </w:rPr>
        <w:t>範例</w:t>
      </w:r>
      <w:r w:rsidR="00804417">
        <w:rPr>
          <w:rFonts w:ascii="新細明體" w:eastAsia="新細明體" w:hAnsi="新細明體" w:hint="eastAsia"/>
          <w:b/>
          <w:sz w:val="28"/>
          <w:szCs w:val="28"/>
        </w:rPr>
        <w:t>】</w:t>
      </w: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00"/>
        <w:gridCol w:w="1176"/>
        <w:gridCol w:w="1834"/>
        <w:gridCol w:w="859"/>
        <w:gridCol w:w="3670"/>
      </w:tblGrid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資產編號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10303-A105001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資產名稱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ASUS 14吋 Standard(標準型筆電)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型  號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P2430UA-0071A6200U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處理器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Intel® Core™ i5-6200U  2.3GHz (up to 2.8GHz)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記憶體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4GB DDR4 2133 (on board) (2條擴充槽/max 16GB)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硬  碟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500G 7200RPM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顯示晶片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Intel® HD graphics 520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區域網路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10/100/1000 Mbps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無線網路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802.11 a.c(intel widi)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作業系統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WIN10 Pro downgrade WIN7 Pro 64bit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網路攝影機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HD 720p網路攝影機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藍  芽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Bluetooth  V4.0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光碟機</w:t>
            </w:r>
          </w:p>
        </w:tc>
        <w:tc>
          <w:tcPr>
            <w:tcW w:w="7539" w:type="dxa"/>
            <w:gridSpan w:val="4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無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尺  寸</w:t>
            </w:r>
          </w:p>
        </w:tc>
        <w:tc>
          <w:tcPr>
            <w:tcW w:w="7539" w:type="dxa"/>
            <w:gridSpan w:val="4"/>
            <w:shd w:val="clear" w:color="auto" w:fill="auto"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34.0x24.1x2.33~2.63cm</w:t>
            </w:r>
          </w:p>
        </w:tc>
      </w:tr>
      <w:tr w:rsidR="00997CDA" w:rsidRPr="001717C9" w:rsidTr="00804417">
        <w:trPr>
          <w:trHeight w:val="680"/>
        </w:trPr>
        <w:tc>
          <w:tcPr>
            <w:tcW w:w="2100" w:type="dxa"/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電  池</w:t>
            </w:r>
          </w:p>
        </w:tc>
        <w:tc>
          <w:tcPr>
            <w:tcW w:w="7539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7CDA" w:rsidRPr="001717C9" w:rsidRDefault="00997CDA" w:rsidP="00442FC5">
            <w:pPr>
              <w:widowControl/>
              <w:adjustRightInd/>
              <w:jc w:val="both"/>
              <w:textAlignment w:val="auto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1717C9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6-cell Battery</w:t>
            </w:r>
          </w:p>
        </w:tc>
      </w:tr>
      <w:tr w:rsidR="00A6636C" w:rsidRPr="005865D1" w:rsidTr="00804417">
        <w:trPr>
          <w:trHeight w:val="680"/>
        </w:trPr>
        <w:tc>
          <w:tcPr>
            <w:tcW w:w="2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36C" w:rsidRPr="00A6636C" w:rsidRDefault="00A6636C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採購金額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(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含稅</w:t>
            </w: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6636C" w:rsidRPr="00A6636C" w:rsidRDefault="00A6636C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主機：</w:t>
            </w: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36C" w:rsidRPr="00A6636C" w:rsidRDefault="00A6636C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36C" w:rsidRPr="00A6636C" w:rsidRDefault="00A6636C" w:rsidP="008315D0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Office</w:t>
            </w:r>
            <w:r w:rsidR="008315D0"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 xml:space="preserve">      </w:t>
            </w:r>
            <w:r w:rsidRPr="00A6636C">
              <w:rPr>
                <w:rFonts w:ascii="Times New Roman" w:eastAsia="標楷體" w:hAnsi="Times New Roman"/>
                <w:color w:val="000000"/>
                <w:sz w:val="28"/>
                <w:szCs w:val="28"/>
              </w:rPr>
              <w:t>：</w:t>
            </w:r>
          </w:p>
        </w:tc>
      </w:tr>
      <w:tr w:rsidR="00A6636C" w:rsidRPr="005865D1" w:rsidTr="00804417">
        <w:trPr>
          <w:trHeight w:val="680"/>
        </w:trPr>
        <w:tc>
          <w:tcPr>
            <w:tcW w:w="21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36C" w:rsidRPr="00A6636C" w:rsidRDefault="00A6636C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color w:val="000000"/>
                <w:sz w:val="28"/>
                <w:szCs w:val="28"/>
              </w:rPr>
              <w:t>採購日期</w:t>
            </w:r>
          </w:p>
        </w:tc>
        <w:tc>
          <w:tcPr>
            <w:tcW w:w="38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636C" w:rsidRPr="00A6636C" w:rsidRDefault="00A6636C" w:rsidP="00A6636C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中華民國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年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月</w:t>
            </w: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 xml:space="preserve">　　</w:t>
            </w:r>
            <w:r w:rsidRPr="00A6636C">
              <w:rPr>
                <w:rFonts w:ascii="Times New Roman" w:eastAsia="標楷體" w:hAnsi="Times New Roman"/>
                <w:bCs/>
                <w:sz w:val="28"/>
                <w:szCs w:val="28"/>
              </w:rPr>
              <w:t>日</w:t>
            </w: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36C" w:rsidRPr="00A6636C" w:rsidRDefault="00A6636C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耐用年限</w:t>
            </w:r>
            <w:r w:rsidR="008315D0">
              <w:rPr>
                <w:rFonts w:ascii="Times New Roman" w:eastAsia="標楷體" w:hAnsi="Times New Roman" w:hint="eastAsia"/>
                <w:color w:val="000000"/>
                <w:sz w:val="28"/>
                <w:szCs w:val="28"/>
              </w:rPr>
              <w:t>：</w:t>
            </w:r>
          </w:p>
        </w:tc>
      </w:tr>
      <w:tr w:rsidR="008315D0" w:rsidRPr="00997CDA" w:rsidTr="00804417">
        <w:trPr>
          <w:trHeight w:val="680"/>
        </w:trPr>
        <w:tc>
          <w:tcPr>
            <w:tcW w:w="51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315D0" w:rsidRPr="00A6636C" w:rsidRDefault="008315D0" w:rsidP="008315D0">
            <w:pPr>
              <w:widowControl/>
              <w:adjustRightInd/>
              <w:jc w:val="right"/>
              <w:textAlignment w:val="auto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  <w:szCs w:val="28"/>
              </w:rPr>
              <w:t>保管人：</w:t>
            </w:r>
          </w:p>
        </w:tc>
        <w:tc>
          <w:tcPr>
            <w:tcW w:w="4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15D0" w:rsidRPr="00A6636C" w:rsidRDefault="008315D0" w:rsidP="00442FC5">
            <w:pPr>
              <w:widowControl/>
              <w:adjustRightInd/>
              <w:jc w:val="both"/>
              <w:textAlignment w:val="auto"/>
              <w:rPr>
                <w:rFonts w:ascii="Times New Roman" w:eastAsia="標楷體" w:hAnsi="Times New Roman"/>
                <w:bCs/>
                <w:sz w:val="28"/>
                <w:szCs w:val="28"/>
              </w:rPr>
            </w:pPr>
          </w:p>
        </w:tc>
      </w:tr>
    </w:tbl>
    <w:p w:rsidR="001C4D57" w:rsidRPr="00997CDA" w:rsidRDefault="001C4D57" w:rsidP="00804417">
      <w:pPr>
        <w:spacing w:line="500" w:lineRule="exact"/>
      </w:pPr>
    </w:p>
    <w:sectPr w:rsidR="001C4D57" w:rsidRPr="00997CDA" w:rsidSect="008731D4">
      <w:headerReference w:type="default" r:id="rId9"/>
      <w:headerReference w:type="first" r:id="rId10"/>
      <w:pgSz w:w="11907" w:h="16840" w:code="9"/>
      <w:pgMar w:top="1440" w:right="1134" w:bottom="1440" w:left="1134" w:header="907" w:footer="1378" w:gutter="0"/>
      <w:pgNumType w:start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B95" w:rsidRDefault="00D21B95">
      <w:r>
        <w:separator/>
      </w:r>
    </w:p>
  </w:endnote>
  <w:endnote w:type="continuationSeparator" w:id="0">
    <w:p w:rsidR="00D21B95" w:rsidRDefault="00D2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B95" w:rsidRDefault="00D21B95">
      <w:r>
        <w:separator/>
      </w:r>
    </w:p>
  </w:footnote>
  <w:footnote w:type="continuationSeparator" w:id="0">
    <w:p w:rsidR="00D21B95" w:rsidRDefault="00D21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894" w:rsidRDefault="000D4972" w:rsidP="00804417">
    <w:pPr>
      <w:pStyle w:val="a9"/>
      <w:tabs>
        <w:tab w:val="right" w:pos="10560"/>
      </w:tabs>
      <w:spacing w:line="36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41275</wp:posOffset>
              </wp:positionH>
              <wp:positionV relativeFrom="paragraph">
                <wp:posOffset>200660</wp:posOffset>
              </wp:positionV>
              <wp:extent cx="2390775" cy="376555"/>
              <wp:effectExtent l="0" t="0" r="0" b="0"/>
              <wp:wrapNone/>
              <wp:docPr id="25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6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8A1" w:rsidRDefault="009348A1" w:rsidP="001D5915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7" name="Group 53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6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7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8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9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61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6" name="Freeform 6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63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64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5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66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7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8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9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70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71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3.25pt;margin-top:15.8pt;width:188.25pt;height:29.65pt;z-index:25165670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7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<v:textbox>
                  <w:txbxContent>
                    <w:p w:rsidR="009348A1" w:rsidRDefault="009348A1" w:rsidP="001D5915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53" o:spid="_x0000_s1028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rect id="Rectangle 54" o:spid="_x0000_s1029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o+Gr0A&#10;AADbAAAADwAAAGRycy9kb3ducmV2LnhtbERPy4rCMBTdD/gP4QqzG1O7UKlGUUF06QvXl+baFJub&#10;kkSt8/VmIbg8nPds0dlGPMiH2rGC4SADQVw6XXOl4Hza/E1AhIissXFMCl4UYDHv/cyw0O7JB3oc&#10;YyVSCIcCFZgY20LKUBqyGAauJU7c1XmLMUFfSe3xmcJtI/MsG0mLNacGgy2tDZW3490qOGX7+pav&#10;Jqbd/V/iVq7G0m68Ur/9bjkFEamLX/HHvdMK8jQ2fUk/QM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oo+Gr0AAADbAAAADwAAAAAAAAAAAAAAAACYAgAAZHJzL2Rvd25yZXYu&#10;eG1sUEsFBgAAAAAEAAQA9QAAAIIDAAAAAA==&#10;" strokecolor="silver" strokeweight=".6pt"/>
                <v:rect id="Rectangle 55" o:spid="_x0000_s1030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lDcEA&#10;AADbAAAADwAAAGRycy9kb3ducmV2LnhtbESPzarCMBSE94LvEI7gTlOLXLQaRcQrbu7CH1wfmmNb&#10;bE5KkqvVpzeC4HKYmW+Y+bI1tbiR85VlBaNhAoI4t7riQsHp+DuYgPABWWNtmRQ8yMNy0e3MMdP2&#10;znu6HUIhIoR9hgrKEJpMSp+XZNAPbUMcvYt1BkOUrpDa4T3CTS3TJPmRBiuOCyU2tC4pvx7+jYJE&#10;j9zubz2Wz3y1nZyvm9Q+7Vapfq9dzUAEasM3/GnvtIJ0Cu8v8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8pQ3BAAAA2wAAAA8AAAAAAAAAAAAAAAAAmAIAAGRycy9kb3du&#10;cmV2LnhtbFBLBQYAAAAABAAEAPUAAACGAwAAAAA=&#10;" fillcolor="gray" stroked="f"/>
                <v:shape id="Freeform 56" o:spid="_x0000_s1031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wOcAA&#10;AADbAAAADwAAAGRycy9kb3ducmV2LnhtbERPy4rCMBTdC/5DuII7TVUQp2OUQRHUhTIqOMtLc/tg&#10;mpvSRFv9erMQXB7Oe75sTSnuVLvCsoLRMAJBnFhdcKbgct4MZiCcR9ZYWiYFD3KwXHQ7c4y1bfiX&#10;7iefiRDCLkYFufdVLKVLcjLohrYiDlxqa4M+wDqTusYmhJtSjqNoKg0WHBpyrGiVU/J/uhkF8pIe&#10;2oJmf9dUfu2i/TZbP4+NUv1e+/MNwlPrP+K3e6sVTML68CX8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YwOcAAAADbAAAADwAAAAAAAAAAAAAAAACYAgAAZHJzL2Rvd25y&#10;ZXYueG1sUEsFBgAAAAAEAAQA9QAAAIU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57" o:spid="_x0000_s1032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InFcMA&#10;AADbAAAADwAAAGRycy9kb3ducmV2LnhtbESPQYvCMBSE78L+h/AWvIimKrjSbSoiCguebHvY46N5&#10;tmWbl9KkWv+9WRA8DjPzDZPsRtOKG/WusaxguYhAEJdWN1wpKPLTfAvCeWSNrWVS8CAHu/RjkmCs&#10;7Z0vdMt8JQKEXYwKau+7WEpX1mTQLWxHHLyr7Q36IPtK6h7vAW5auYqijTTYcFiosaNDTeVfNhgF&#10;si18k9vi6zz85psxOw5yO5spNf0c998gPI3+HX61f7SC9RL+v4QfI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InFcMAAADb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58" o:spid="_x0000_s1033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fGp8UA&#10;AADbAAAADwAAAGRycy9kb3ducmV2LnhtbESPT2sCMRTE74V+h/AKvUjNqqBla5SypSLWy/rn/khe&#10;d0M3L+sm1fXbm0LB4zAzv2Hmy9414kxdsJ4VjIYZCGLtjeVKwWH/+fIKIkRkg41nUnClAMvF48Mc&#10;c+MvXNJ5FyuRIBxyVFDH2OZSBl2TwzD0LXHyvn3nMCbZVdJ0eElw18hxlk2lQ8tpocaWipr0z+7X&#10;KZh92cH0Y6v3K12UVh8Hp2pWbJR6furf30BE6uM9/N9eGwWTMfx9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58anxQAAANsAAAAPAAAAAAAAAAAAAAAAAJgCAABkcnMv&#10;ZG93bnJldi54bWxQSwUGAAAAAAQABAD1AAAAigM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59" o:spid="_x0000_s1034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HuMQA&#10;AADbAAAADwAAAGRycy9kb3ducmV2LnhtbESPQWvCQBSE70L/w/IK3symDdqaZiMiSHuqmBbPj+xr&#10;kjb7NmbXGP99VxA8DjPzDZOtRtOKgXrXWFbwFMUgiEurG64UfH9tZ68gnEfW2FomBRdysMofJhmm&#10;2p55T0PhKxEg7FJUUHvfpVK6siaDLrIdcfB+bG/QB9lXUvd4DnDTyuc4XkiDDYeFGjva1FT+FSej&#10;gBe/86XD7W5Yv4yH42eyObr3Qqnp47h+A+Fp9Pfwrf2hFSQJXL+EH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Zx7jEAAAA2wAAAA8AAAAAAAAAAAAAAAAAmAIAAGRycy9k&#10;b3ducmV2LnhtbFBLBQYAAAAABAAEAPUAAACJAw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60" o:spid="_x0000_s1035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OOsQA&#10;AADbAAAADwAAAGRycy9kb3ducmV2LnhtbESPS4vCQBCE74L/YWjBm058IGvWSVBBEHQPq7KwtybT&#10;ebCZnpAZNf57R1jwWFTVV9Qq7UwtbtS6yrKCyTgCQZxZXXGh4HLejT5AOI+ssbZMCh7kIE36vRXG&#10;2t75m24nX4gAYRejgtL7JpbSZSUZdGPbEAcvt61BH2RbSN3iPcBNLadRtJAGKw4LJTa0LSn7O12N&#10;gmwpJ2tvfw5Ffpxt9Eb+fuXnRqnhoFt/gvDU+Xf4v73XCmZzeH0JP0A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DTjrEAAAA2wAAAA8AAAAAAAAAAAAAAAAAmAIAAGRycy9k&#10;b3ducmV2LnhtbFBLBQYAAAAABAAEAPUAAACJAwAAAAA=&#10;" fillcolor="maroon" stroked="f"/>
                <v:group id="Group 61" o:spid="_x0000_s1036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62" o:spid="_x0000_s1037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rrccMA&#10;AADbAAAADwAAAGRycy9kb3ducmV2LnhtbESPUWsCMRCE34X+h7CFvmmuKiJXo5RSrSBYa/0By2V7&#10;d3jZHMmq5783gtDHYWa+YWaLzjXqTCHWng28DjJQxIW3NZcGDr/L/hRUFGSLjWcycKUIi/lTb4a5&#10;9Rf+ofNeSpUgHHM0UIm0udaxqMhhHPiWOHl/PjiUJEOpbcBLgrtGD7Nsoh3WnBYqbOmjouK4PzkD&#10;q814u/RHtwvfp6/V+nMqh91WjHl57t7fQAl18h9+tNfWwGgC9y/pB+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rrccMAAADbAAAADwAAAAAAAAAAAAAAAACYAgAAZHJzL2Rv&#10;d25yZXYueG1sUEsFBgAAAAAEAAQA9QAAAIgDAAAAAA=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63" o:spid="_x0000_s1038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158MMA&#10;AADbAAAADwAAAGRycy9kb3ducmV2LnhtbESPQWsCMRSE7wX/Q3hCbzWrYpWtURZRKrQgrtLzY/O6&#10;Wbp5WZKo6783hUKPw8x8wyzXvW3FlXxoHCsYjzIQxJXTDdcKzqfdywJEiMgaW8ek4E4B1qvB0xJz&#10;7W58pGsZa5EgHHJUYGLscilDZchiGLmOOHnfzluMSfpaao+3BLetnGTZq7TYcFow2NHGUPVTXqyC&#10;hakO7PdF8158fZy25+nMlZ8zpZ6HffEGIlIf/8N/7b1WMJ3D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158MMAAADbAAAADwAAAAAAAAAAAAAAAACYAgAAZHJzL2Rv&#10;d25yZXYueG1sUEsFBgAAAAAEAAQA9QAAAIg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64" o:spid="_x0000_s1039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P9sEA&#10;AADbAAAADwAAAGRycy9kb3ducmV2LnhtbERPz2vCMBS+D/Y/hDfYbaY6KFKNUoSNHRSxetDbo3k2&#10;xeala2Kt/705CB4/vt/z5WAb0VPna8cKxqMEBHHpdM2VgsP+52sKwgdkjY1jUnAnD8vF+9scM+1u&#10;vKO+CJWIIewzVGBCaDMpfWnIoh+5ljhyZ9dZDBF2ldQd3mK4beQkSVJpsebYYLCllaHyUlytgqtZ&#10;F3mfb/9P6fp3kh77DdX3jVKfH0M+AxFoCC/x0/2nFXzHsfFL/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cz/bBAAAA2wAAAA8AAAAAAAAAAAAAAAAAmAIAAGRycy9kb3du&#10;cmV2LnhtbFBLBQYAAAAABAAEAPUAAACGAwAAAAA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65" o:spid="_x0000_s1040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bTsQA&#10;AADbAAAADwAAAGRycy9kb3ducmV2LnhtbESPQWvCQBSE74L/YXmFXqTuWkHa1FWiJFAoUmoFr8/s&#10;axKafRuy2xj/vVsQPA4z8w2zXA+2ET11vnasYTZVIIgLZ2ouNRy+86cXED4gG2wck4YLeVivxqMl&#10;Jsad+Yv6fShFhLBPUEMVQptI6YuKLPqpa4mj9+M6iyHKrpSmw3OE20Y+K7WQFmuOCxW2tK2o+N3/&#10;WQ0GL5t04ppPlZ12wX4csiI/Kq0fH4b0DUSgIdzDt/a70TB/hf8v8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om07EAAAA2wAAAA8AAAAAAAAAAAAAAAAAmAIAAGRycy9k&#10;b3ducmV2LnhtbFBLBQYAAAAABAAEAPUAAACJAw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66" o:spid="_x0000_s1041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vwNr0A&#10;AADbAAAADwAAAGRycy9kb3ducmV2LnhtbERPS4vCMBC+C/6HMMLebLq7IlKNooIgePIBXodmtu1u&#10;MylJVuu/dw6Cx4/vvVj1rlU3CrHxbOAzy0ERl942XBm4nHfjGaiYkC22nsnAgyKslsPBAgvr73yk&#10;2ylVSkI4FmigTqkrtI5lTQ5j5jti4X58cJgEhkrbgHcJd63+yvOpdtiwNNTY0bam8u/07wxw+HbX&#10;DQeX/67DkQ7lTCZFYz5G/XoOKlGf3uKXe28NTGS9fJEfoJ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nvwNr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67" o:spid="_x0000_s1042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yDysQA&#10;AADbAAAADwAAAGRycy9kb3ducmV2LnhtbESPQWvCQBSE7wX/w/IEb3WTWIqkriEUSgVpoerB42P3&#10;NQlm34bsNon99d2C4HGYmW+YTTHZVgzU+8axgnSZgCDWzjRcKTgd3x7XIHxANtg6JgVX8lBsZw8b&#10;zI0b+YuGQ6hEhLDPUUEdQpdL6XVNFv3SdcTR+3a9xRBlX0nT4xjhtpVZkjxLiw3HhRo7eq1JXw4/&#10;VsFwHH6dP+vp41Lud9ln+S61WSm1mE/lC4hAU7iHb+2dUfCUwv+X+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g8rEAAAA2wAAAA8AAAAAAAAAAAAAAAAAmAIAAGRycy9k&#10;b3ducmV2LnhtbFBLBQYAAAAABAAEAPUAAACJAwAAAAA=&#10;" path="m,l126,,79,68,2,33,,xe" stroked="f">
                  <v:path arrowok="t" o:connecttype="custom" o:connectlocs="0,0;126,0;79,68;2,33;0,0" o:connectangles="0,0,0,0,0"/>
                </v:shape>
                <v:shape id="Freeform 68" o:spid="_x0000_s1043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toMQA&#10;AADbAAAADwAAAGRycy9kb3ducmV2LnhtbESP3WoCMRSE7wXfIZyCN1KzioisRilSrT94UfUBDpvj&#10;7uLmZEnSddunbwTBy2FmvmHmy9ZUoiHnS8sKhoMEBHFmdcm5gst5/T4F4QOyxsoyKfglD8tFtzPH&#10;VNs7f1NzCrmIEPYpKihCqFMpfVaQQT+wNXH0rtYZDFG6XGqH9wg3lRwlyUQaLDkuFFjTqqDsdvox&#10;Ctzlet7rdrPW3CR/h91X//g5JKV6b+3HDESgNrzCz/ZWKxiP4PEl/g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ILaDEAAAA2wAAAA8AAAAAAAAAAAAAAAAAmAIAAGRycy9k&#10;b3ducmV2LnhtbFBLBQYAAAAABAAEAPUAAACJAwAAAAA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69" o:spid="_x0000_s1044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8MGsIA&#10;AADbAAAADwAAAGRycy9kb3ducmV2LnhtbESPQYvCMBSE7wv+h/CEva2puyJSjSKisgcvxh48Pppn&#10;U9q8lCar9d+bhYU9DjPzDbPaDK4Vd+pD7VnBdJKBIC69qblSUFwOHwsQISIbbD2TgicF2KxHbyvM&#10;jX/wme46ViJBOOSowMbY5VKG0pLDMPEdcfJuvncYk+wraXp8JLhr5WeWzaXDmtOCxY52lspG/zgF&#10;1+tCYzvVp+ZoC13udTHsbaPU+3jYLkFEGuJ/+K/9bRTMvuD3S/o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7wwawgAAANsAAAAPAAAAAAAAAAAAAAAAAJgCAABkcnMvZG93&#10;bnJldi54bWxQSwUGAAAAAAQABAD1AAAAhwM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70" o:spid="_x0000_s1045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wYMUA&#10;AADbAAAADwAAAGRycy9kb3ducmV2LnhtbESPS2vDMBCE74H+B7GF3hK5IQnGjRzcpoVecsgDet1a&#10;60drrYykOu6/jwKBHIeZ+YZZb0bTiYGcby0reJ4lIIhLq1uuFZyOH9MUhA/IGjvLpOCfPGzyh8ka&#10;M23PvKfhEGoRIewzVNCE0GdS+rIhg35me+LoVdYZDFG6WmqH5wg3nZwnyUoabDkuNNjTW0Pl7+HP&#10;KFj9fPW7KnnvhrQ8miJdutdt8a3U0+NYvIAINIZ7+Nb+1AoWC7h+iT9A5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jBgxQAAANsAAAAPAAAAAAAAAAAAAAAAAJgCAABkcnMv&#10;ZG93bnJldi54bWxQSwUGAAAAAAQABAD1AAAAigMAAAAA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71" o:spid="_x0000_s1046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Es6sIA&#10;AADbAAAADwAAAGRycy9kb3ducmV2LnhtbESPwWrDMBBE74X+g9hCb41ck4TiRgnFUJJbiRPodWtt&#10;LBNrZSRVcf++CgRyHGbmDbPaTHYQiXzoHSt4nRUgiFune+4UHA+fL28gQkTWODgmBX8UYLN+fFhh&#10;pd2F95Sa2IkM4VChAhPjWEkZWkMWw8yNxNk7OW8xZuk7qT1eMtwOsiyKpbTYc14wOFJtqD03v1ZB&#10;sTV+0ZQ11uXpnL6/5mlKP0mp56fp4x1EpCnew7f2TiuYL+D6Jf8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sSzq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3308985</wp:posOffset>
              </wp:positionH>
              <wp:positionV relativeFrom="paragraph">
                <wp:posOffset>233045</wp:posOffset>
              </wp:positionV>
              <wp:extent cx="3200400" cy="482600"/>
              <wp:effectExtent l="0" t="0" r="0" b="0"/>
              <wp:wrapNone/>
              <wp:docPr id="2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82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330B" w:rsidRDefault="007C330B" w:rsidP="00804417">
                          <w:pPr>
                            <w:wordWrap w:val="0"/>
                            <w:snapToGrid w:val="0"/>
                            <w:ind w:rightChars="172" w:right="344"/>
                            <w:jc w:val="right"/>
                            <w:rPr>
                              <w:rFonts w:ascii="標楷體" w:eastAsia="標楷體" w:hAnsi="標楷體" w:hint="eastAsia"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 w:rsidRPr="00263D07">
                            <w:rPr>
                              <w:rFonts w:ascii="標楷體" w:eastAsia="標楷體" w:hAnsi="標楷體" w:hint="eastAsia"/>
                              <w:bCs/>
                              <w:color w:val="FFFFFF"/>
                              <w:sz w:val="28"/>
                              <w:szCs w:val="28"/>
                            </w:rPr>
                            <w:t>筆記型電腦使用保管約定</w:t>
                          </w:r>
                          <w:r w:rsidRPr="00263D07">
                            <w:rPr>
                              <w:rFonts w:ascii="標楷體" w:eastAsia="標楷體" w:hAnsi="標楷體"/>
                              <w:bCs/>
                              <w:color w:val="FFFFFF"/>
                              <w:sz w:val="28"/>
                              <w:szCs w:val="28"/>
                            </w:rPr>
                            <w:t>書</w:t>
                          </w:r>
                        </w:p>
                        <w:p w:rsidR="008421C7" w:rsidRPr="008731D4" w:rsidRDefault="008421C7" w:rsidP="00804417">
                          <w:pPr>
                            <w:wordWrap w:val="0"/>
                            <w:snapToGrid w:val="0"/>
                            <w:ind w:rightChars="200" w:right="400"/>
                            <w:jc w:val="right"/>
                            <w:rPr>
                              <w:rFonts w:ascii="Times New Roman" w:eastAsia="標楷體" w:hAnsi="Times New Roman"/>
                              <w:color w:val="FFFFFF"/>
                              <w:position w:val="3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bCs/>
                              <w:color w:val="FFFFFF"/>
                              <w:sz w:val="28"/>
                              <w:szCs w:val="28"/>
                            </w:rPr>
                            <w:t xml:space="preserve">　</w:t>
                          </w:r>
                          <w:r w:rsidRPr="008731D4">
                            <w:rPr>
                              <w:rFonts w:ascii="Times New Roman" w:eastAsia="標楷體" w:hAnsi="Times New Roman"/>
                              <w:bCs/>
                              <w:color w:val="FFFFFF"/>
                            </w:rPr>
                            <w:t>版次</w:t>
                          </w:r>
                          <w:r w:rsidRPr="008731D4">
                            <w:rPr>
                              <w:rFonts w:ascii="Times New Roman" w:eastAsia="標楷體" w:hAnsi="Times New Roman"/>
                              <w:bCs/>
                              <w:color w:val="FFFFFF"/>
                              <w:sz w:val="16"/>
                              <w:szCs w:val="16"/>
                            </w:rPr>
                            <w:t>：</w:t>
                          </w:r>
                          <w:r w:rsidR="00804417">
                            <w:rPr>
                              <w:rFonts w:ascii="Times New Roman" w:eastAsia="標楷體" w:hAnsi="Times New Roman" w:hint="eastAsia"/>
                              <w:bCs/>
                              <w:color w:val="FFFFFF"/>
                              <w:sz w:val="16"/>
                              <w:szCs w:val="16"/>
                            </w:rPr>
                            <w:t>105.12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47" type="#_x0000_t202" style="position:absolute;margin-left:260.55pt;margin-top:18.35pt;width:252pt;height:3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p9u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" filled="f" stroked="f">
              <v:textbox inset=",.3mm,,2.3mm">
                <w:txbxContent>
                  <w:p w:rsidR="007C330B" w:rsidRDefault="007C330B" w:rsidP="00804417">
                    <w:pPr>
                      <w:wordWrap w:val="0"/>
                      <w:snapToGrid w:val="0"/>
                      <w:ind w:rightChars="172" w:right="344"/>
                      <w:jc w:val="right"/>
                      <w:rPr>
                        <w:rFonts w:ascii="標楷體" w:eastAsia="標楷體" w:hAnsi="標楷體" w:hint="eastAsia"/>
                        <w:bCs/>
                        <w:color w:val="FFFFFF"/>
                        <w:sz w:val="28"/>
                        <w:szCs w:val="28"/>
                      </w:rPr>
                    </w:pPr>
                    <w:r w:rsidRPr="00263D07">
                      <w:rPr>
                        <w:rFonts w:ascii="標楷體" w:eastAsia="標楷體" w:hAnsi="標楷體" w:hint="eastAsia"/>
                        <w:bCs/>
                        <w:color w:val="FFFFFF"/>
                        <w:sz w:val="28"/>
                        <w:szCs w:val="28"/>
                      </w:rPr>
                      <w:t>筆記型電腦使用保管約定</w:t>
                    </w:r>
                    <w:r w:rsidRPr="00263D07">
                      <w:rPr>
                        <w:rFonts w:ascii="標楷體" w:eastAsia="標楷體" w:hAnsi="標楷體"/>
                        <w:bCs/>
                        <w:color w:val="FFFFFF"/>
                        <w:sz w:val="28"/>
                        <w:szCs w:val="28"/>
                      </w:rPr>
                      <w:t>書</w:t>
                    </w:r>
                  </w:p>
                  <w:p w:rsidR="008421C7" w:rsidRPr="008731D4" w:rsidRDefault="008421C7" w:rsidP="00804417">
                    <w:pPr>
                      <w:wordWrap w:val="0"/>
                      <w:snapToGrid w:val="0"/>
                      <w:ind w:rightChars="200" w:right="400"/>
                      <w:jc w:val="right"/>
                      <w:rPr>
                        <w:rFonts w:ascii="Times New Roman" w:eastAsia="標楷體" w:hAnsi="Times New Roman"/>
                        <w:color w:val="FFFFFF"/>
                        <w:position w:val="30"/>
                        <w:sz w:val="16"/>
                        <w:szCs w:val="16"/>
                      </w:rPr>
                    </w:pPr>
                    <w:r>
                      <w:rPr>
                        <w:rFonts w:ascii="標楷體" w:eastAsia="標楷體" w:hAnsi="標楷體" w:hint="eastAsia"/>
                        <w:bCs/>
                        <w:color w:val="FFFFFF"/>
                        <w:sz w:val="28"/>
                        <w:szCs w:val="28"/>
                      </w:rPr>
                      <w:t xml:space="preserve">　</w:t>
                    </w:r>
                    <w:r w:rsidRPr="008731D4">
                      <w:rPr>
                        <w:rFonts w:ascii="Times New Roman" w:eastAsia="標楷體" w:hAnsi="Times New Roman"/>
                        <w:bCs/>
                        <w:color w:val="FFFFFF"/>
                      </w:rPr>
                      <w:t>版次</w:t>
                    </w:r>
                    <w:r w:rsidRPr="008731D4">
                      <w:rPr>
                        <w:rFonts w:ascii="Times New Roman" w:eastAsia="標楷體" w:hAnsi="Times New Roman"/>
                        <w:bCs/>
                        <w:color w:val="FFFFFF"/>
                        <w:sz w:val="16"/>
                        <w:szCs w:val="16"/>
                      </w:rPr>
                      <w:t>：</w:t>
                    </w:r>
                    <w:r w:rsidR="00804417">
                      <w:rPr>
                        <w:rFonts w:ascii="Times New Roman" w:eastAsia="標楷體" w:hAnsi="Times New Roman" w:hint="eastAsia"/>
                        <w:bCs/>
                        <w:color w:val="FFFFFF"/>
                        <w:sz w:val="16"/>
                        <w:szCs w:val="16"/>
                      </w:rPr>
                      <w:t>105.12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1837055</wp:posOffset>
              </wp:positionH>
              <wp:positionV relativeFrom="paragraph">
                <wp:posOffset>4511675</wp:posOffset>
              </wp:positionV>
              <wp:extent cx="3200400" cy="514350"/>
              <wp:effectExtent l="0" t="0" r="0" b="0"/>
              <wp:wrapNone/>
              <wp:docPr id="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48A1" w:rsidRDefault="009348A1" w:rsidP="003A0D8B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委外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/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>分包申請表</w:t>
                          </w:r>
                          <w:r>
                            <w:rPr>
                              <w:rFonts w:eastAsia="標楷體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48" type="#_x0000_t202" style="position:absolute;margin-left:144.65pt;margin-top:355.25pt;width:252pt;height:4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" filled="f" stroked="f">
              <v:textbox inset=",.3mm,,2.3mm">
                <w:txbxContent>
                  <w:p w:rsidR="009348A1" w:rsidRDefault="009348A1" w:rsidP="003A0D8B">
                    <w:pPr>
                      <w:wordWrap w:val="0"/>
                      <w:snapToGrid w:val="0"/>
                      <w:jc w:val="right"/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委外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/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>分包申請表</w:t>
                    </w:r>
                    <w:r>
                      <w:rPr>
                        <w:rFonts w:eastAsia="標楷體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9348A1">
      <w:t xml:space="preserve"> </w:t>
    </w:r>
    <w:bookmarkStart w:id="1" w:name="_MON_1481465729"/>
    <w:bookmarkEnd w:id="1"/>
    <w:r w:rsidR="00804417">
      <w:object w:dxaOrig="13627" w:dyaOrig="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0.5pt;height:42pt" o:ole="">
          <v:imagedata r:id="rId1" o:title=""/>
        </v:shape>
        <o:OLEObject Type="Embed" ProgID="Word.Picture.8" ShapeID="_x0000_i1025" DrawAspect="Content" ObjectID="_1589721584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8A1" w:rsidRDefault="000D4972" w:rsidP="00160CF8">
    <w:pPr>
      <w:pStyle w:val="a9"/>
      <w:tabs>
        <w:tab w:val="right" w:pos="10560"/>
      </w:tabs>
      <w:spacing w:line="360" w:lineRule="auto"/>
      <w:ind w:rightChars="-55" w:right="-11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3378200</wp:posOffset>
              </wp:positionH>
              <wp:positionV relativeFrom="paragraph">
                <wp:posOffset>208280</wp:posOffset>
              </wp:positionV>
              <wp:extent cx="3200400" cy="300990"/>
              <wp:effectExtent l="0" t="0" r="0" b="0"/>
              <wp:wrapNone/>
              <wp:docPr id="2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3D07" w:rsidRPr="00263D07" w:rsidRDefault="00263D07" w:rsidP="00263D07">
                          <w:pPr>
                            <w:wordWrap w:val="0"/>
                            <w:snapToGrid w:val="0"/>
                            <w:jc w:val="right"/>
                            <w:rPr>
                              <w:rFonts w:ascii="標楷體" w:eastAsia="標楷體" w:hAnsi="標楷體" w:hint="eastAsia"/>
                              <w:color w:val="FFFFFF"/>
                              <w:position w:val="30"/>
                              <w:sz w:val="32"/>
                            </w:rPr>
                          </w:pPr>
                          <w:r w:rsidRPr="00263D07">
                            <w:rPr>
                              <w:rFonts w:ascii="標楷體" w:eastAsia="標楷體" w:hAnsi="標楷體" w:hint="eastAsia"/>
                              <w:bCs/>
                              <w:color w:val="FFFFFF"/>
                              <w:sz w:val="28"/>
                              <w:szCs w:val="28"/>
                            </w:rPr>
                            <w:t>筆記型電腦使用保管約定</w:t>
                          </w:r>
                          <w:r w:rsidRPr="00263D07">
                            <w:rPr>
                              <w:rFonts w:ascii="標楷體" w:eastAsia="標楷體" w:hAnsi="標楷體"/>
                              <w:bCs/>
                              <w:color w:val="FFFFFF"/>
                              <w:sz w:val="28"/>
                              <w:szCs w:val="28"/>
                            </w:rPr>
                            <w:t>書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49" type="#_x0000_t202" style="position:absolute;margin-left:266pt;margin-top:16.4pt;width:252pt;height:23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" filled="f" stroked="f">
              <v:textbox inset=",.3mm,,2.3mm">
                <w:txbxContent>
                  <w:p w:rsidR="00263D07" w:rsidRPr="00263D07" w:rsidRDefault="00263D07" w:rsidP="00263D07">
                    <w:pPr>
                      <w:wordWrap w:val="0"/>
                      <w:snapToGrid w:val="0"/>
                      <w:jc w:val="right"/>
                      <w:rPr>
                        <w:rFonts w:ascii="標楷體" w:eastAsia="標楷體" w:hAnsi="標楷體" w:hint="eastAsia"/>
                        <w:color w:val="FFFFFF"/>
                        <w:position w:val="30"/>
                        <w:sz w:val="32"/>
                      </w:rPr>
                    </w:pPr>
                    <w:r w:rsidRPr="00263D07">
                      <w:rPr>
                        <w:rFonts w:ascii="標楷體" w:eastAsia="標楷體" w:hAnsi="標楷體" w:hint="eastAsia"/>
                        <w:bCs/>
                        <w:color w:val="FFFFFF"/>
                        <w:sz w:val="28"/>
                        <w:szCs w:val="28"/>
                      </w:rPr>
                      <w:t>筆記型電腦使用保管約定</w:t>
                    </w:r>
                    <w:r w:rsidRPr="00263D07">
                      <w:rPr>
                        <w:rFonts w:ascii="標楷體" w:eastAsia="標楷體" w:hAnsi="標楷體"/>
                        <w:bCs/>
                        <w:color w:val="FFFFFF"/>
                        <w:sz w:val="28"/>
                        <w:szCs w:val="28"/>
                      </w:rPr>
                      <w:t>書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sz w:val="32"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-170815</wp:posOffset>
              </wp:positionH>
              <wp:positionV relativeFrom="paragraph">
                <wp:posOffset>166370</wp:posOffset>
              </wp:positionV>
              <wp:extent cx="2571115" cy="376555"/>
              <wp:effectExtent l="0" t="0" r="0" b="0"/>
              <wp:wrapNone/>
              <wp:docPr id="1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71115" cy="376555"/>
                        <a:chOff x="866" y="832"/>
                        <a:chExt cx="3765" cy="593"/>
                      </a:xfrm>
                    </wpg:grpSpPr>
                    <wps:wsp>
                      <wps:cNvPr id="2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8A1" w:rsidRDefault="009348A1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9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2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3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4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7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8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9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20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21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3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4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5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6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7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50" style="position:absolute;margin-left:-13.45pt;margin-top:13.1pt;width:202.45pt;height:29.65pt;z-index:251655680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">
              <v:shape id="Text Box 8" o:spid="_x0000_s1051" type="#_x0000_t202" style="position:absolute;left:1292;top:885;width:333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9348A1" w:rsidRDefault="009348A1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9" o:spid="_x0000_s1052" style="position:absolute;left:866;top:832;width:540;height:540" coordorigin="9780,9854" coordsize="456,4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10" o:spid="_x0000_s1053" style="position:absolute;left:9780;top:9854;width:456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3MgsAA&#10;AADaAAAADwAAAGRycy9kb3ducmV2LnhtbESPzYoCMRCE7wu+Q2jB25pRxJXRKCqIHtcfPDeTdjI4&#10;6QxJ1NGn3wjCHouq+oqaLVpbizv5UDlWMOhnIIgLpysuFZyOm+8JiBCRNdaOScGTAizmna8Z5to9&#10;eE/3QyxFgnDIUYGJscmlDIUhi6HvGuLkXZy3GJP0pdQeHwluaznMsrG0WHFaMNjQ2lBxPdysgmP2&#10;W12Hq4lpdq9z3MrVj7Qbr1Sv2y6nICK18T/8ae+0ghG8r6QbIO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3MgsAAAADaAAAADwAAAAAAAAAAAAAAAACYAgAAZHJzL2Rvd25y&#10;ZXYueG1sUEsFBgAAAAAEAAQA9QAAAIUDAAAAAA==&#10;" strokecolor="silver" strokeweight=".6pt"/>
                <v:rect id="Rectangle 11" o:spid="_x0000_s1054" style="position:absolute;left:9810;top:10046;width:39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cv9MMA&#10;AADaAAAADwAAAGRycy9kb3ducmV2LnhtbESPwWrDMBBE74X+g9hCb43s0AbjRg7BpCaXHpqEnBdr&#10;axtbKyMpsZuvrwqFHIeZecOsN7MZxJWc7ywrSBcJCOLa6o4bBafjx0sGwgdkjYNlUvBDHjbF48Ma&#10;c20n/qLrITQiQtjnqKANYcyl9HVLBv3CjsTR+7bOYIjSNVI7nCLcDHKZJCtpsOO40OJIZUt1f7gY&#10;BYlO3f6zfJW3eltl5363tDdbKfX8NG/fQQSawz38395rBW/wdyXe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cv9MMAAADaAAAADwAAAAAAAAAAAAAAAACYAgAAZHJzL2Rv&#10;d25yZXYueG1sUEsFBgAAAAAEAAQA9QAAAIgDAAAAAA==&#10;" fillcolor="gray" stroked="f"/>
                <v:shape id="Freeform 12" o:spid="_x0000_s1055" style="position:absolute;left:10050;top:10111;width:48;height:46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amMMA&#10;AADaAAAADwAAAGRycy9kb3ducmV2LnhtbESPT4vCMBTE78J+h/AWvGmqB9FqFFEE9eCiW1iPj+b1&#10;DzYvpYm2+uk3Cwseh5n5DbNYdaYSD2pcaVnBaBiBIE6tLjlXkHzvBlMQziNrrCyTgic5WC0/eguM&#10;tW35TI+Lz0WAsItRQeF9HUvp0oIMuqGtiYOX2cagD7LJpW6wDXBTyXEUTaTBksNCgTVtCkpvl7tR&#10;IJPs1JU0vf5kcnaIjvt8+/pqlep/dus5CE+df4f/23utYAJ/V8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2amMMAAADaAAAADwAAAAAAAAAAAAAAAACYAgAAZHJzL2Rv&#10;d25yZXYueG1sUEsFBgAAAAAEAAQA9QAAAIgD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3" o:spid="_x0000_s1056" style="position:absolute;left:9963;top:10111;width:49;height:48;visibility:visible;mso-wrap-style:square;v-text-anchor:top" coordsize="4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QrDMMA&#10;AADaAAAADwAAAGRycy9kb3ducmV2LnhtbESPzWrDMBCE74W8g9hCLiGR00NinCihhBQKOdX2IcfF&#10;2lqm1spY8k/fPgoUehxm5hvmeJ5tK0bqfeNYwXaTgCCunG64VlAWH+sUhA/IGlvHpOCXPJxPi5cj&#10;ZtpN/EVjHmoRIewzVGBC6DIpfWXIot+4jjh63663GKLsa6l7nCLctvItSXbSYsNxwWBHF0PVTz5Y&#10;BbItQ1O4cn8b7sVuzq+DTFcrpZav8/sBRKA5/If/2p9awR6eV+INkKc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QrDMMAAADaAAAADwAAAAAAAAAAAAAAAACYAgAAZHJzL2Rv&#10;d25yZXYueG1sUEsFBgAAAAAEAAQA9QAAAIgD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4" o:spid="_x0000_s1057" style="position:absolute;left:9851;top:10046;width:89;height:206;visibility:visible;mso-wrap-style:square;v-text-anchor:top" coordsize="89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lTu8AA&#10;AADaAAAADwAAAGRycy9kb3ducmV2LnhtbERPy2oCMRTdF/yHcIVuRDN1oTIaRaZUiu3G1/6SXGeC&#10;k5txkur4981CcHk478Wqc7W4URusZwUfowwEsfbGcqngePgazkCEiGyw9kwKHhRgtey9LTA3/s47&#10;uu1jKVIIhxwVVDE2uZRBV+QwjHxDnLizbx3GBNtSmhbvKdzVcpxlE+nQcmqosKGiIn3Z/zkF0x87&#10;mHz+6sNGFzurT4NrOS22Sr33u/UcRKQuvsRP97dRkLamK+kG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lTu8AAAADaAAAADwAAAAAAAAAAAAAAAACYAgAAZHJzL2Rvd25y&#10;ZXYueG1sUEsFBgAAAAAEAAQA9QAAAIUD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5" o:spid="_x0000_s1058" style="position:absolute;left:9870;top:10170;width:75;height:84;visibility:visible;mso-wrap-style:square;v-text-anchor:top" coordsize="75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FOsMA&#10;AADaAAAADwAAAGRycy9kb3ducmV2LnhtbESPQWvCQBSE7wX/w/KE3upGpVpTV5FA0JPFWHp+ZF+T&#10;1OzbJLtN0n/vFgo9DjPzDbPdj6YWPXWusqxgPotAEOdWV1woeL+mTy8gnEfWWFsmBT/kYL+bPGwx&#10;1nbgC/WZL0SAsItRQel9E0vp8pIMupltiIP3aTuDPsiukLrDIcBNLRdRtJIGKw4LJTaUlJTfsm+j&#10;gFdfzxuH6Vt/WI8f7XmZtO6YKfU4HQ+vIDyN/j/81z5pBRv4vRJu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wFOsMAAADaAAAADwAAAAAAAAAAAAAAAACYAgAAZHJzL2Rv&#10;d25yZXYueG1sUEsFBgAAAAAEAAQA9QAAAIgD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6" o:spid="_x0000_s1059" style="position:absolute;left:9810;top:9885;width:395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UWcUA&#10;AADbAAAADwAAAGRycy9kb3ducmV2LnhtbESPT2vCQBDF7wW/wzJCb3WTFkqNrhKFgtD20EQEb0N2&#10;8gezsyG7avrtO4dCbzO8N+/9Zr2dXK9uNIbOs4F0kYAirrztuDFwLN+f3kCFiGyx90wGfijAdjN7&#10;WGNm/Z2/6VbERkkIhwwNtDEOmdahaslhWPiBWLTajw6jrGOj7Yh3CXe9fk6SV+2wY2locaB9S9Wl&#10;uDoD1VKnefSnj6b+fNnZnT5/1eVgzON8ylegIk3x3/x3fbC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RRZxQAAANsAAAAPAAAAAAAAAAAAAAAAAJgCAABkcnMv&#10;ZG93bnJldi54bWxQSwUGAAAAAAQABAD1AAAAigMAAAAA&#10;" fillcolor="maroon" stroked="f"/>
                <v:group id="Group 17" o:spid="_x0000_s1060" style="position:absolute;left:9913;top:9929;width:87;height:84" coordorigin="9913,9929" coordsize="87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8" o:spid="_x0000_s1061" style="position:absolute;left:9913;top:9929;width:87;height:84;visibility:visible;mso-wrap-style:square;v-text-anchor:top" coordsize="87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xEsEA&#10;AADbAAAADwAAAGRycy9kb3ducmV2LnhtbERP22oCMRB9F/oPYQq+abYiRVajSKlWKFhvHzBsxt3F&#10;zWRJRl3/3hQKfZvDuc5s0blG3SjE2rOBt2EGirjwtubSwOm4GkxARUG22HgmAw+KsJi/9GaYW3/n&#10;Pd0OUqoUwjFHA5VIm2sdi4ocxqFviRN39sGhJBhKbQPeU7hr9CjL3rXDmlNDhS19VFRcDldnYP09&#10;3q78xe3Cz/VrvfmcyGm3FWP6r91yCkqok3/xn3tj0/wR/P6SDt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UsRLBAAAA2wAAAA8AAAAAAAAAAAAAAAAAmAIAAGRycy9kb3du&#10;cmV2LnhtbFBLBQYAAAAABAAEAPUAAACGAw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9" o:spid="_x0000_s1062" style="position:absolute;left:9913;top:9929;width:87;height:82;visibility:visible;mso-wrap-style:square;v-text-anchor:top" coordsize="8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Mjk8AA&#10;AADbAAAADwAAAGRycy9kb3ducmV2LnhtbERP32vCMBB+H/g/hBP2NlMVh1SjlDFRcDBWZc9HczbF&#10;5lKSqN1/bwaCb/fx/bzluretuJIPjWMF41EGgrhyuuFawfGweZuDCBFZY+uYFPxRgPVq8LLEXLsb&#10;/9C1jLVIIRxyVGBi7HIpQ2XIYhi5jjhxJ+ctxgR9LbXHWwq3rZxk2bu02HBqMNjRh6HqXF6sgrmp&#10;vtnvimZb/O4Pn8fpzJVfM6Veh32xABGpj0/xw73Taf4U/n9JB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Mjk8AAAADbAAAADwAAAAAAAAAAAAAAAACYAgAAZHJzL2Rvd25y&#10;ZXYueG1sUEsFBgAAAAAEAAQA9QAAAIUD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20" o:spid="_x0000_s1063" style="position:absolute;left:9892;top:10168;width:14;height:24;visibility:visible;mso-wrap-style:square;v-text-anchor:top" coordsize="14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SZk8IA&#10;AADbAAAADwAAAGRycy9kb3ducmV2LnhtbERPTWvCQBC9F/wPywi91Y0ioURXCYLFgyJNe9DbkB2z&#10;wexsml1j/PddodDbPN7nLNeDbURPna8dK5hOEhDEpdM1Vwq+v7Zv7yB8QNbYOCYFD/KwXo1elphp&#10;d+dP6otQiRjCPkMFJoQ2k9KXhiz6iWuJI3dxncUQYVdJ3eE9httGzpIklRZrjg0GW9oYKq/FzSq4&#10;mX2R9/nx55zuP2bpqT9Q/Tgo9Toe8gWIQEP4F/+5dzrOn8Pzl3i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JmTwgAAANsAAAAPAAAAAAAAAAAAAAAAAJgCAABkcnMvZG93&#10;bnJldi54bWxQSwUGAAAAAAQABAD1AAAAhwM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21" o:spid="_x0000_s1064" style="position:absolute;left:9851;top:10157;width:43;height:35;visibility:visible;mso-wrap-style:square;v-text-anchor:top" coordsize="4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NK8IA&#10;AADbAAAADwAAAGRycy9kb3ducmV2LnhtbERP32vCMBB+H+x/CDfwZcxEYUOqUdxoYTBErMJez+bW&#10;ljWX0sS2/veLIOztPr6ft9qMthE9db52rGE2VSCIC2dqLjWcjtnLAoQPyAYbx6ThSh4268eHFSbG&#10;DXygPg+liCHsE9RQhdAmUvqiIot+6lriyP24zmKIsCul6XCI4baRc6XepMWaY0OFLX1UVPzmF6vB&#10;4PV9++yavUrPu2C/TmmRfSutJ0/jdgki0Bj+xXf3p4nzX+H2Sz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M0rwgAAANsAAAAPAAAAAAAAAAAAAAAAAJgCAABkcnMvZG93&#10;bnJldi54bWxQSwUGAAAAAAQABAD1AAAAhwM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22" o:spid="_x0000_s1065" style="position:absolute;left:9944;top:9958;width:60;height:55;visibility:visible;mso-wrap-style:square;v-text-anchor:top" coordsize="60,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ixL0A&#10;AADbAAAADwAAAGRycy9kb3ducmV2LnhtbESPzQrCMBCE74LvEFbwZlMVRKpRVBAET/6A16VZ22qz&#10;KUnU+vZGELztMrMz386XranFk5yvLCsYJikI4tzqigsF59N2MAXhA7LG2jIpeJOH5aLbmWOm7YsP&#10;9DyGQsQQ9hkqKENoMil9XpJBn9iGOGpX6wyGuLpCaoevGG5qOUrTiTRYcWwosaFNSfn9+DAK2I3N&#10;Zc3OpLeVO9A+n0Ykr1S/165mIAK14W/+Xe90xJ/A95c4gF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3ixL0AAADbAAAADwAAAAAAAAAAAAAAAACYAgAAZHJzL2Rvd25yZXYu&#10;eG1sUEsFBgAAAAAEAAQA9QAAAIID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23" o:spid="_x0000_s1066" style="position:absolute;left:9988;top:9921;width:126;height:68;visibility:visible;mso-wrap-style:square;v-text-anchor:top" coordsize="126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qROMAA&#10;AADbAAAADwAAAGRycy9kb3ducmV2LnhtbERPTYvCMBC9C/6HMII3TVVwl2qUIojC4sLqHjwOydgW&#10;m0lpYu36682C4G0e73OW685WoqXGl44VTMYJCGLtTMm5gt/TdvQJwgdkg5VjUvBHHtarfm+JqXF3&#10;/qH2GHIRQ9inqKAIoU6l9Logi37sauLIXVxjMUTY5NI0eI/htpLTJJlLiyXHhgJr2hSkr8ebVdCe&#10;2ofzZ90drtnXfvqd7aQ2M6WGgy5bgAjUhbf45d6bOP8D/n+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qROMAAAADbAAAADwAAAAAAAAAAAAAAAACYAgAAZHJzL2Rvd25y&#10;ZXYueG1sUEsFBgAAAAAEAAQA9QAAAIUDAAAAAA==&#10;" path="m,l126,,79,68,2,33,,xe" stroked="f">
                  <v:path arrowok="t" o:connecttype="custom" o:connectlocs="0,0;126,0;79,68;2,33;0,0" o:connectangles="0,0,0,0,0"/>
                </v:shape>
                <v:shape id="Freeform 24" o:spid="_x0000_s1067" style="position:absolute;left:9988;top:9954;width:81;height:37;visibility:visible;mso-wrap-style:square;v-text-anchor:top" coordsize="81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1V8UA&#10;AADbAAAADwAAAGRycy9kb3ducmV2LnhtbESPzW7CQAyE75V4h5WReqlgA4eqCiwIISj9UQ8FHsDK&#10;miQi6412tyHw9PUBiZutGc98ni9716iOQqw9G5iMM1DEhbc1lwaOh+3oDVRMyBYbz2TgShGWi8HT&#10;HHPrL/xL3T6VSkI45migSqnNtY5FRQ7j2LfEop18cJhkDaW2AS8S7ho9zbJX7bBmaaiwpXVFxXn/&#10;5wyE4+nwZfv3reUuu31/7l5+NhMy5nnYr2agEvXpYb5ff1jBF1j5RQ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UzVXxQAAANsAAAAPAAAAAAAAAAAAAAAAAJgCAABkcnMv&#10;ZG93bnJldi54bWxQSwUGAAAAAAQABAD1AAAAigM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25" o:spid="_x0000_s1068" style="position:absolute;left:9947;top:10055;width:165;height:197;visibility:visible;mso-wrap-style:square;v-text-anchor:top" coordsize="165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U7cEA&#10;AADbAAAADwAAAGRycy9kb3ducmV2LnhtbERPPWvDMBDdC/kP4gLdGjkdiuNGCSE4pUOXKh4yHtbV&#10;MrZOxlJs999XhUK3e7zP2x8X14uJxtB6VrDdZCCIa29abhRU18tTDiJEZIO9Z1LwTQGOh9XDHgvj&#10;Z/6kScdGpBAOBSqwMQ6FlKG25DBs/ECcuC8/OowJjo00I84p3PXyOctepMOWU4PFgc6W6k7fnYLb&#10;LdfYb/VH92YrXZe6WkrbKfW4Xk6vICIt8V/85343af4Ofn9J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0FO3BAAAA2wAAAA8AAAAAAAAAAAAAAAAAmAIAAGRycy9kb3du&#10;cmV2LnhtbFBLBQYAAAAABAAEAPUAAACGAw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26" o:spid="_x0000_s1069" style="position:absolute;left:10047;top:10110;width:15;height:14;visibility:visible;mso-wrap-style:square;v-text-anchor:top" coordsize="1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Tw8AA&#10;AADbAAAADwAAAGRycy9kb3ducmV2LnhtbERPy4rCMBTdD/gP4QqzG1MFpVSj1BfMxsWo4PbaXNtq&#10;c1OSWDt/P1kIszyc92LVm0Z05HxtWcF4lIAgLqyuuVRwPu2/UhA+IGtsLJOCX/KwWg4+Fphp++If&#10;6o6hFDGEfYYKqhDaTEpfVGTQj2xLHLmbdQZDhK6U2uErhptGTpJkJg3WHBsqbGlTUfE4Po2C2f3S&#10;Hm7JrunS4mTydOrW2/yq1Oewz+cgAvXhX/x2f2sFk7g+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3LTw8AAAADbAAAADwAAAAAAAAAAAAAAAACYAgAAZHJzL2Rvd25y&#10;ZXYueG1sUEsFBgAAAAAEAAQA9QAAAIUD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27" o:spid="_x0000_s1070" style="position:absolute;left:10000;top:10111;width:11;height:13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PScIA&#10;AADbAAAADwAAAGRycy9kb3ducmV2LnhtbESPwWrDMBBE74X8g9hAb40c04TiRgnFUNpbiBPIdWtt&#10;LBNrZSRVcf++ChR6HGbmDbPZTXYQiXzoHStYLgoQxK3TPXcKTsf3pxcQISJrHByTgh8KsNvOHjZY&#10;aXfjA6UmdiJDOFSowMQ4VlKG1pDFsHAjcfYuzluMWfpOao+3DLeDLItiLS32nBcMjlQbaq/Nt1VQ&#10;fBi/asoa6/JyTef9c5rSV1LqcT69vYKINMX/8F/7Uysol3D/k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Vc9JwgAAANsAAAAPAAAAAAAAAAAAAAAAAJgCAABkcnMvZG93&#10;bnJldi54bWxQSwUGAAAAAAQABAD1AAAAhwM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 w:rsidR="009348A1">
      <w:t xml:space="preserve"> </w:t>
    </w:r>
    <w:bookmarkStart w:id="2" w:name="_MON_1077357740"/>
    <w:bookmarkEnd w:id="2"/>
    <w:r w:rsidR="001600CD">
      <w:object w:dxaOrig="13627" w:dyaOrig="4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3.75pt;height:22.5pt" o:ole="">
          <v:imagedata r:id="rId1" o:title=""/>
        </v:shape>
        <o:OLEObject Type="Embed" ProgID="Word.Picture.8" ShapeID="_x0000_i1026" DrawAspect="Content" ObjectID="_1589721585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0DD8"/>
    <w:multiLevelType w:val="hybridMultilevel"/>
    <w:tmpl w:val="A3EC0834"/>
    <w:lvl w:ilvl="0" w:tplc="0240C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0974D8"/>
    <w:multiLevelType w:val="hybridMultilevel"/>
    <w:tmpl w:val="47C2539A"/>
    <w:lvl w:ilvl="0" w:tplc="B09CD8B6">
      <w:start w:val="1"/>
      <w:numFmt w:val="upperLetter"/>
      <w:lvlText w:val="%1."/>
      <w:lvlJc w:val="left"/>
      <w:pPr>
        <w:tabs>
          <w:tab w:val="num" w:pos="180"/>
        </w:tabs>
        <w:ind w:left="18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80"/>
        </w:tabs>
        <w:ind w:left="7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2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3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4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7">
    <w:nsid w:val="5DE27E01"/>
    <w:multiLevelType w:val="hybridMultilevel"/>
    <w:tmpl w:val="1FA6A8AC"/>
    <w:lvl w:ilvl="0" w:tplc="099AAF2E">
      <w:start w:val="1"/>
      <w:numFmt w:val="taiwa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9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12">
    <w:nsid w:val="75C43F24"/>
    <w:multiLevelType w:val="hybridMultilevel"/>
    <w:tmpl w:val="86CA580A"/>
    <w:lvl w:ilvl="0" w:tplc="8E2814CE">
      <w:start w:val="1"/>
      <w:numFmt w:val="taiwaneseCountingThousand"/>
      <w:lvlText w:val="(%1)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C1D496B"/>
    <w:multiLevelType w:val="hybridMultilevel"/>
    <w:tmpl w:val="37DEACFC"/>
    <w:lvl w:ilvl="0" w:tplc="437EC5E0">
      <w:start w:val="1"/>
      <w:numFmt w:val="taiwa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8C"/>
    <w:rsid w:val="00010F22"/>
    <w:rsid w:val="000165A8"/>
    <w:rsid w:val="00034E26"/>
    <w:rsid w:val="00060C94"/>
    <w:rsid w:val="00082BFC"/>
    <w:rsid w:val="00094EA4"/>
    <w:rsid w:val="000C039F"/>
    <w:rsid w:val="000C0491"/>
    <w:rsid w:val="000D4972"/>
    <w:rsid w:val="000D63F5"/>
    <w:rsid w:val="000E6B26"/>
    <w:rsid w:val="000F0FFE"/>
    <w:rsid w:val="000F41F8"/>
    <w:rsid w:val="000F679B"/>
    <w:rsid w:val="001600CD"/>
    <w:rsid w:val="00160CF8"/>
    <w:rsid w:val="001717C9"/>
    <w:rsid w:val="001A0B6C"/>
    <w:rsid w:val="001C4D57"/>
    <w:rsid w:val="001D5915"/>
    <w:rsid w:val="00201B8C"/>
    <w:rsid w:val="002213C0"/>
    <w:rsid w:val="0022270D"/>
    <w:rsid w:val="00243F82"/>
    <w:rsid w:val="00263D07"/>
    <w:rsid w:val="00267925"/>
    <w:rsid w:val="00271716"/>
    <w:rsid w:val="002B2422"/>
    <w:rsid w:val="002C1B28"/>
    <w:rsid w:val="002C2F54"/>
    <w:rsid w:val="002D4D51"/>
    <w:rsid w:val="002E0DFC"/>
    <w:rsid w:val="002E619D"/>
    <w:rsid w:val="002F08F2"/>
    <w:rsid w:val="002F36D9"/>
    <w:rsid w:val="002F5894"/>
    <w:rsid w:val="00352727"/>
    <w:rsid w:val="00394C12"/>
    <w:rsid w:val="003A0D8B"/>
    <w:rsid w:val="003E1EFB"/>
    <w:rsid w:val="00410905"/>
    <w:rsid w:val="00412F08"/>
    <w:rsid w:val="00442FC5"/>
    <w:rsid w:val="00466C35"/>
    <w:rsid w:val="00472A2C"/>
    <w:rsid w:val="00473C7F"/>
    <w:rsid w:val="00477464"/>
    <w:rsid w:val="00477CAF"/>
    <w:rsid w:val="00486D72"/>
    <w:rsid w:val="00492FFC"/>
    <w:rsid w:val="004A1662"/>
    <w:rsid w:val="004B02C0"/>
    <w:rsid w:val="004B3514"/>
    <w:rsid w:val="004C27CD"/>
    <w:rsid w:val="004D61F7"/>
    <w:rsid w:val="00506073"/>
    <w:rsid w:val="00510DE5"/>
    <w:rsid w:val="00515601"/>
    <w:rsid w:val="00525309"/>
    <w:rsid w:val="00535DAD"/>
    <w:rsid w:val="00537A83"/>
    <w:rsid w:val="005865D1"/>
    <w:rsid w:val="005903C1"/>
    <w:rsid w:val="00596626"/>
    <w:rsid w:val="005A0E35"/>
    <w:rsid w:val="005C1C4A"/>
    <w:rsid w:val="00604F1B"/>
    <w:rsid w:val="00635716"/>
    <w:rsid w:val="006D68DB"/>
    <w:rsid w:val="00717392"/>
    <w:rsid w:val="00732720"/>
    <w:rsid w:val="007401D5"/>
    <w:rsid w:val="0079551B"/>
    <w:rsid w:val="00796054"/>
    <w:rsid w:val="007C330B"/>
    <w:rsid w:val="007F0D20"/>
    <w:rsid w:val="00804417"/>
    <w:rsid w:val="00821F83"/>
    <w:rsid w:val="00825937"/>
    <w:rsid w:val="008315D0"/>
    <w:rsid w:val="008421C7"/>
    <w:rsid w:val="00857BA9"/>
    <w:rsid w:val="0086114C"/>
    <w:rsid w:val="0086531E"/>
    <w:rsid w:val="008731D4"/>
    <w:rsid w:val="00877BFF"/>
    <w:rsid w:val="00883012"/>
    <w:rsid w:val="008C2993"/>
    <w:rsid w:val="008D2C73"/>
    <w:rsid w:val="008D3463"/>
    <w:rsid w:val="008E5CF7"/>
    <w:rsid w:val="008F2FE4"/>
    <w:rsid w:val="008F62CC"/>
    <w:rsid w:val="009348A1"/>
    <w:rsid w:val="00935920"/>
    <w:rsid w:val="009371DB"/>
    <w:rsid w:val="00946D10"/>
    <w:rsid w:val="00967003"/>
    <w:rsid w:val="009770B5"/>
    <w:rsid w:val="009951E0"/>
    <w:rsid w:val="00997CDA"/>
    <w:rsid w:val="009A462A"/>
    <w:rsid w:val="009C4346"/>
    <w:rsid w:val="009D095D"/>
    <w:rsid w:val="00A00E77"/>
    <w:rsid w:val="00A30656"/>
    <w:rsid w:val="00A562DE"/>
    <w:rsid w:val="00A6636C"/>
    <w:rsid w:val="00A73C1A"/>
    <w:rsid w:val="00AC4E5C"/>
    <w:rsid w:val="00AC7C20"/>
    <w:rsid w:val="00AD1D60"/>
    <w:rsid w:val="00B135A7"/>
    <w:rsid w:val="00B17704"/>
    <w:rsid w:val="00B214F4"/>
    <w:rsid w:val="00B356AC"/>
    <w:rsid w:val="00B45F3C"/>
    <w:rsid w:val="00BB1D42"/>
    <w:rsid w:val="00BD210E"/>
    <w:rsid w:val="00BF16EA"/>
    <w:rsid w:val="00C83E1B"/>
    <w:rsid w:val="00C87A0A"/>
    <w:rsid w:val="00CF0305"/>
    <w:rsid w:val="00D045D2"/>
    <w:rsid w:val="00D21B95"/>
    <w:rsid w:val="00D51005"/>
    <w:rsid w:val="00D75AFF"/>
    <w:rsid w:val="00D76BE2"/>
    <w:rsid w:val="00D81FEC"/>
    <w:rsid w:val="00D84135"/>
    <w:rsid w:val="00D8415A"/>
    <w:rsid w:val="00D92D1A"/>
    <w:rsid w:val="00DA7587"/>
    <w:rsid w:val="00DB5B54"/>
    <w:rsid w:val="00E46819"/>
    <w:rsid w:val="00E479B0"/>
    <w:rsid w:val="00E773EE"/>
    <w:rsid w:val="00E90664"/>
    <w:rsid w:val="00E94771"/>
    <w:rsid w:val="00EE1C0B"/>
    <w:rsid w:val="00EE7454"/>
    <w:rsid w:val="00F1583C"/>
    <w:rsid w:val="00F3103A"/>
    <w:rsid w:val="00F526B3"/>
    <w:rsid w:val="00F5678C"/>
    <w:rsid w:val="00F6221C"/>
    <w:rsid w:val="00F728F6"/>
    <w:rsid w:val="00F7795C"/>
    <w:rsid w:val="00FB01E0"/>
    <w:rsid w:val="00F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</w:style>
  <w:style w:type="paragraph" w:styleId="ad">
    <w:name w:val="Body Text Indent"/>
    <w:basedOn w:val="a"/>
    <w:pPr>
      <w:ind w:left="480"/>
    </w:pPr>
    <w:rPr>
      <w:sz w:val="24"/>
    </w:rPr>
  </w:style>
  <w:style w:type="paragraph" w:styleId="ae">
    <w:name w:val="Body Text"/>
    <w:basedOn w:val="a"/>
    <w:rPr>
      <w:sz w:val="24"/>
    </w:rPr>
  </w:style>
  <w:style w:type="paragraph" w:styleId="af">
    <w:name w:val="Date"/>
    <w:basedOn w:val="a"/>
    <w:next w:val="a"/>
    <w:pPr>
      <w:jc w:val="right"/>
    </w:pPr>
  </w:style>
  <w:style w:type="table" w:styleId="af0">
    <w:name w:val="Table Grid"/>
    <w:basedOn w:val="a2"/>
    <w:rsid w:val="00C83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2">
    <w:name w:val="Hyperlink"/>
    <w:rPr>
      <w:color w:val="0000FF"/>
      <w:u w:val="single"/>
    </w:rPr>
  </w:style>
  <w:style w:type="character" w:styleId="af3">
    <w:name w:val="Strong"/>
    <w:qFormat/>
    <w:rPr>
      <w:b/>
      <w:bCs/>
    </w:rPr>
  </w:style>
  <w:style w:type="paragraph" w:styleId="af4">
    <w:name w:val="List Paragraph"/>
    <w:basedOn w:val="a"/>
    <w:uiPriority w:val="34"/>
    <w:qFormat/>
    <w:rsid w:val="001600CD"/>
    <w:pPr>
      <w:adjustRightInd/>
      <w:ind w:leftChars="200" w:left="480"/>
      <w:textAlignment w:val="auto"/>
    </w:pPr>
    <w:rPr>
      <w:rFonts w:ascii="Times New Roman" w:eastAsia="新細明體" w:hAnsi="Times New Roman"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0">
    <w:name w:val="Normal Indent"/>
    <w:basedOn w:val="a"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0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1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pPr>
      <w:tabs>
        <w:tab w:val="center" w:pos="4252"/>
        <w:tab w:val="right" w:pos="8504"/>
      </w:tabs>
    </w:pPr>
  </w:style>
  <w:style w:type="paragraph" w:styleId="a9">
    <w:name w:val="header"/>
    <w:basedOn w:val="a"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character" w:styleId="ac">
    <w:name w:val="page number"/>
    <w:basedOn w:val="a1"/>
  </w:style>
  <w:style w:type="paragraph" w:styleId="ad">
    <w:name w:val="Body Text Indent"/>
    <w:basedOn w:val="a"/>
    <w:pPr>
      <w:ind w:left="480"/>
    </w:pPr>
    <w:rPr>
      <w:sz w:val="24"/>
    </w:rPr>
  </w:style>
  <w:style w:type="paragraph" w:styleId="ae">
    <w:name w:val="Body Text"/>
    <w:basedOn w:val="a"/>
    <w:rPr>
      <w:sz w:val="24"/>
    </w:rPr>
  </w:style>
  <w:style w:type="paragraph" w:styleId="af">
    <w:name w:val="Date"/>
    <w:basedOn w:val="a"/>
    <w:next w:val="a"/>
    <w:pPr>
      <w:jc w:val="right"/>
    </w:pPr>
  </w:style>
  <w:style w:type="table" w:styleId="af0">
    <w:name w:val="Table Grid"/>
    <w:basedOn w:val="a2"/>
    <w:rsid w:val="00C83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2">
    <w:name w:val="Hyperlink"/>
    <w:rPr>
      <w:color w:val="0000FF"/>
      <w:u w:val="single"/>
    </w:rPr>
  </w:style>
  <w:style w:type="character" w:styleId="af3">
    <w:name w:val="Strong"/>
    <w:qFormat/>
    <w:rPr>
      <w:b/>
      <w:bCs/>
    </w:rPr>
  </w:style>
  <w:style w:type="paragraph" w:styleId="af4">
    <w:name w:val="List Paragraph"/>
    <w:basedOn w:val="a"/>
    <w:uiPriority w:val="34"/>
    <w:qFormat/>
    <w:rsid w:val="001600CD"/>
    <w:pPr>
      <w:adjustRightInd/>
      <w:ind w:leftChars="200" w:left="480"/>
      <w:textAlignment w:val="auto"/>
    </w:pPr>
    <w:rPr>
      <w:rFonts w:ascii="Times New Roman" w:eastAsia="新細明體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25B85-167F-4CB1-9437-7A3F3F73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規章制度FORM.dot</Template>
  <TotalTime>0</TotalTime>
  <Pages>5</Pages>
  <Words>222</Words>
  <Characters>1266</Characters>
  <Application>Microsoft Office Word</Application>
  <DocSecurity>0</DocSecurity>
  <Lines>10</Lines>
  <Paragraphs>2</Paragraphs>
  <ScaleCrop>false</ScaleCrop>
  <Company>Acer Peripherals, Inc.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joe</cp:lastModifiedBy>
  <cp:revision>2</cp:revision>
  <cp:lastPrinted>2016-12-09T06:28:00Z</cp:lastPrinted>
  <dcterms:created xsi:type="dcterms:W3CDTF">2018-06-05T08:33:00Z</dcterms:created>
  <dcterms:modified xsi:type="dcterms:W3CDTF">2018-06-05T08:33:00Z</dcterms:modified>
</cp:coreProperties>
</file>