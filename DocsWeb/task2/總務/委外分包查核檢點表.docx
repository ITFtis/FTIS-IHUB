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21" w:rsidRDefault="009948EE" w:rsidP="009948EE">
      <w:pPr>
        <w:spacing w:line="360" w:lineRule="exact"/>
        <w:ind w:leftChars="142" w:left="915" w:hangingChars="263" w:hanging="631"/>
        <w:rPr>
          <w:rFonts w:ascii="Times New Roman" w:eastAsia="標楷體" w:hAnsi="Times New Roman"/>
          <w:noProof/>
          <w:sz w:val="24"/>
          <w:szCs w:val="24"/>
        </w:rPr>
      </w:pPr>
      <w:r w:rsidRPr="009948EE">
        <w:rPr>
          <w:rFonts w:ascii="Times New Roman" w:eastAsia="標楷體" w:hAnsi="Times New Roman"/>
          <w:sz w:val="24"/>
          <w:szCs w:val="24"/>
        </w:rPr>
        <w:t>組別：</w:t>
      </w:r>
      <w:r w:rsidRPr="009948EE">
        <w:rPr>
          <w:rFonts w:ascii="Times New Roman" w:eastAsia="標楷體" w:hAnsi="Times New Roman"/>
          <w:sz w:val="24"/>
          <w:szCs w:val="24"/>
          <w:u w:val="single"/>
        </w:rPr>
        <w:t xml:space="preserve">                          </w:t>
      </w:r>
      <w:r w:rsidRPr="009948EE">
        <w:rPr>
          <w:rFonts w:ascii="Times New Roman" w:eastAsia="標楷體" w:hAnsi="Times New Roman" w:hint="eastAsia"/>
          <w:sz w:val="24"/>
          <w:szCs w:val="24"/>
          <w:u w:val="single"/>
        </w:rPr>
        <w:t xml:space="preserve"> </w:t>
      </w:r>
      <w:r w:rsidRPr="009948EE">
        <w:rPr>
          <w:rFonts w:ascii="Times New Roman" w:eastAsia="標楷體" w:hAnsi="Times New Roman"/>
          <w:sz w:val="24"/>
          <w:szCs w:val="24"/>
          <w:u w:val="single"/>
        </w:rPr>
        <w:t xml:space="preserve">     </w:t>
      </w:r>
      <w:r w:rsidRPr="009948EE">
        <w:rPr>
          <w:rFonts w:ascii="Times New Roman" w:eastAsia="標楷體" w:hAnsi="Times New Roman"/>
          <w:sz w:val="24"/>
          <w:szCs w:val="24"/>
        </w:rPr>
        <w:t xml:space="preserve">         </w:t>
      </w:r>
      <w:r>
        <w:rPr>
          <w:rFonts w:ascii="Times New Roman" w:eastAsia="標楷體" w:hAnsi="Times New Roman" w:hint="eastAsia"/>
          <w:sz w:val="24"/>
          <w:szCs w:val="24"/>
        </w:rPr>
        <w:t>合約</w:t>
      </w:r>
      <w:r w:rsidRPr="009948EE">
        <w:rPr>
          <w:rFonts w:ascii="Times New Roman" w:eastAsia="標楷體" w:hAnsi="Times New Roman"/>
          <w:sz w:val="24"/>
          <w:szCs w:val="24"/>
        </w:rPr>
        <w:t>名稱：</w:t>
      </w:r>
      <w:r w:rsidRPr="009948EE">
        <w:rPr>
          <w:rFonts w:ascii="Times New Roman" w:eastAsia="標楷體" w:hAnsi="Times New Roman"/>
          <w:sz w:val="24"/>
          <w:szCs w:val="24"/>
          <w:u w:val="single"/>
        </w:rPr>
        <w:t xml:space="preserve"> </w:t>
      </w:r>
      <w:r w:rsidRPr="00CB36F6">
        <w:rPr>
          <w:rFonts w:ascii="Times New Roman" w:eastAsia="標楷體" w:hAnsi="Times New Roman"/>
          <w:sz w:val="24"/>
          <w:szCs w:val="24"/>
          <w:u w:val="single"/>
        </w:rPr>
        <w:t xml:space="preserve"> </w:t>
      </w:r>
      <w:r w:rsidR="00CB36F6" w:rsidRPr="009948EE">
        <w:rPr>
          <w:rFonts w:ascii="Times New Roman" w:eastAsia="標楷體" w:hAnsi="Times New Roman"/>
          <w:sz w:val="24"/>
          <w:szCs w:val="24"/>
          <w:u w:val="single"/>
        </w:rPr>
        <w:t xml:space="preserve">                          </w:t>
      </w:r>
      <w:r w:rsidR="00CB36F6" w:rsidRPr="009948EE">
        <w:rPr>
          <w:rFonts w:ascii="Times New Roman" w:eastAsia="標楷體" w:hAnsi="Times New Roman" w:hint="eastAsia"/>
          <w:sz w:val="24"/>
          <w:szCs w:val="24"/>
          <w:u w:val="single"/>
        </w:rPr>
        <w:t xml:space="preserve"> </w:t>
      </w:r>
      <w:r w:rsidR="00CB36F6" w:rsidRPr="009948EE">
        <w:rPr>
          <w:rFonts w:ascii="Times New Roman" w:eastAsia="標楷體" w:hAnsi="Times New Roman"/>
          <w:sz w:val="24"/>
          <w:szCs w:val="24"/>
          <w:u w:val="single"/>
        </w:rPr>
        <w:t xml:space="preserve">     </w:t>
      </w:r>
      <w:r w:rsidR="00CB36F6" w:rsidRPr="009948EE">
        <w:rPr>
          <w:rFonts w:ascii="Times New Roman" w:eastAsia="標楷體" w:hAnsi="Times New Roman"/>
          <w:sz w:val="24"/>
          <w:szCs w:val="24"/>
        </w:rPr>
        <w:t xml:space="preserve">  </w:t>
      </w:r>
      <w:r w:rsidRPr="00CB36F6">
        <w:rPr>
          <w:rFonts w:ascii="Times New Roman" w:eastAsia="標楷體" w:hAnsi="Times New Roman"/>
          <w:sz w:val="24"/>
          <w:szCs w:val="24"/>
          <w:u w:val="single"/>
        </w:rPr>
        <w:t xml:space="preserve">                        </w:t>
      </w:r>
      <w:r w:rsidRPr="00CB36F6">
        <w:rPr>
          <w:rFonts w:ascii="Times New Roman" w:eastAsia="標楷體" w:hAnsi="Times New Roman" w:hint="eastAsia"/>
          <w:sz w:val="24"/>
          <w:szCs w:val="24"/>
          <w:u w:val="single"/>
        </w:rPr>
        <w:t xml:space="preserve"> </w:t>
      </w:r>
      <w:r w:rsidRPr="00CB36F6">
        <w:rPr>
          <w:rFonts w:ascii="Times New Roman" w:eastAsia="標楷體" w:hAnsi="Times New Roman"/>
          <w:sz w:val="24"/>
          <w:szCs w:val="24"/>
          <w:u w:val="single"/>
        </w:rPr>
        <w:t xml:space="preserve">      </w:t>
      </w:r>
      <w:r w:rsidRPr="00CB36F6">
        <w:rPr>
          <w:rFonts w:ascii="Times New Roman" w:eastAsia="標楷體" w:hAnsi="Times New Roman" w:hint="eastAsia"/>
          <w:sz w:val="24"/>
          <w:szCs w:val="24"/>
          <w:u w:val="single"/>
        </w:rPr>
        <w:t xml:space="preserve">                              </w:t>
      </w:r>
      <w:r w:rsidR="00CB36F6" w:rsidRPr="00CB36F6">
        <w:rPr>
          <w:rFonts w:ascii="Times New Roman" w:eastAsia="標楷體" w:hAnsi="Times New Roman" w:hint="eastAsia"/>
          <w:sz w:val="24"/>
          <w:szCs w:val="24"/>
          <w:u w:val="single"/>
        </w:rPr>
        <w:t xml:space="preserve">  </w:t>
      </w:r>
      <w:r w:rsidRPr="00CB36F6">
        <w:rPr>
          <w:rFonts w:ascii="Times New Roman" w:eastAsia="標楷體" w:hAnsi="Times New Roman" w:hint="eastAsia"/>
          <w:sz w:val="24"/>
          <w:szCs w:val="24"/>
          <w:u w:val="single"/>
        </w:rPr>
        <w:t xml:space="preserve">            </w:t>
      </w:r>
      <w:r w:rsidRPr="009948EE">
        <w:rPr>
          <w:rFonts w:ascii="Times New Roman" w:eastAsia="標楷體" w:hAnsi="Times New Roman" w:hint="eastAsia"/>
          <w:sz w:val="24"/>
          <w:szCs w:val="24"/>
        </w:rPr>
        <w:t xml:space="preserve">     </w:t>
      </w:r>
      <w:r w:rsidRPr="009948EE">
        <w:rPr>
          <w:rFonts w:ascii="Times New Roman" w:eastAsia="標楷體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標楷體" w:hAnsi="Times New Roman" w:hint="eastAsia"/>
          <w:noProof/>
          <w:sz w:val="24"/>
          <w:szCs w:val="24"/>
        </w:rPr>
        <w:t xml:space="preserve"> </w:t>
      </w:r>
    </w:p>
    <w:tbl>
      <w:tblPr>
        <w:tblStyle w:val="afa"/>
        <w:tblW w:w="0" w:type="auto"/>
        <w:jc w:val="center"/>
        <w:tblInd w:w="10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2"/>
        <w:gridCol w:w="992"/>
        <w:gridCol w:w="974"/>
        <w:gridCol w:w="2960"/>
      </w:tblGrid>
      <w:tr w:rsidR="009948EE" w:rsidRPr="00D10821" w:rsidTr="009948EE">
        <w:trPr>
          <w:jc w:val="center"/>
        </w:trPr>
        <w:tc>
          <w:tcPr>
            <w:tcW w:w="4962" w:type="dxa"/>
            <w:vMerge w:val="restart"/>
            <w:vAlign w:val="center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  <w:bookmarkStart w:id="0" w:name="_GoBack"/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檢核事項</w:t>
            </w:r>
          </w:p>
        </w:tc>
        <w:tc>
          <w:tcPr>
            <w:tcW w:w="1966" w:type="dxa"/>
            <w:gridSpan w:val="2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  <w:r w:rsidRPr="00D10821">
              <w:rPr>
                <w:rFonts w:ascii="Times New Roman" w:eastAsia="標楷體" w:hAnsi="Times New Roman" w:hint="eastAsia"/>
                <w:noProof/>
                <w:szCs w:val="24"/>
              </w:rPr>
              <w:t>確認結果</w:t>
            </w:r>
          </w:p>
        </w:tc>
        <w:tc>
          <w:tcPr>
            <w:tcW w:w="2960" w:type="dxa"/>
            <w:vMerge w:val="restart"/>
            <w:vAlign w:val="center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  <w:r w:rsidRPr="00D10821">
              <w:rPr>
                <w:rFonts w:ascii="Times New Roman" w:eastAsia="標楷體" w:hAnsi="Times New Roman" w:hint="eastAsia"/>
                <w:noProof/>
                <w:szCs w:val="24"/>
              </w:rPr>
              <w:t>備註說明</w:t>
            </w: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  <w:vMerge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標楷體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  <w:r w:rsidRPr="00D10821">
              <w:rPr>
                <w:rFonts w:ascii="Times New Roman" w:eastAsia="標楷體" w:hAnsi="Times New Roman" w:hint="eastAsia"/>
                <w:noProof/>
                <w:szCs w:val="24"/>
              </w:rPr>
              <w:t>是</w:t>
            </w: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  <w:r w:rsidRPr="00D10821">
              <w:rPr>
                <w:rFonts w:ascii="Times New Roman" w:eastAsia="標楷體" w:hAnsi="Times New Roman" w:hint="eastAsia"/>
                <w:noProof/>
                <w:szCs w:val="24"/>
              </w:rPr>
              <w:t>否</w:t>
            </w:r>
          </w:p>
        </w:tc>
        <w:tc>
          <w:tcPr>
            <w:tcW w:w="2960" w:type="dxa"/>
            <w:vMerge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1.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是否使用會內制式合約範本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Times New Roman"/>
                <w:noProof/>
                <w:szCs w:val="24"/>
              </w:rPr>
            </w:pPr>
            <w:r w:rsidRPr="00D10821">
              <w:rPr>
                <w:rFonts w:ascii="標楷體" w:eastAsia="標楷體" w:hAnsi="標楷體" w:hint="eastAsia"/>
                <w:noProof/>
                <w:szCs w:val="24"/>
              </w:rPr>
              <w:t>□</w:t>
            </w:r>
            <w:r w:rsidRPr="00D10821">
              <w:rPr>
                <w:rFonts w:ascii="Times New Roman" w:eastAsia="標楷體" w:hAnsi="Times New Roman" w:hint="eastAsia"/>
                <w:noProof/>
                <w:szCs w:val="24"/>
              </w:rPr>
              <w:t>一般版</w:t>
            </w:r>
            <w:r w:rsidRPr="00D10821">
              <w:rPr>
                <w:rFonts w:ascii="標楷體" w:eastAsia="標楷體" w:hAnsi="標楷體" w:hint="eastAsia"/>
                <w:noProof/>
                <w:szCs w:val="24"/>
              </w:rPr>
              <w:t>□</w:t>
            </w:r>
            <w:r w:rsidRPr="00D10821">
              <w:rPr>
                <w:rFonts w:ascii="Times New Roman" w:eastAsia="標楷體" w:hAnsi="Times New Roman" w:hint="eastAsia"/>
                <w:noProof/>
                <w:szCs w:val="24"/>
              </w:rPr>
              <w:t>友善版</w:t>
            </w: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2.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是否檢附已簽准文件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rPr>
                <w:rFonts w:ascii="標楷體" w:eastAsia="標楷體" w:hAnsi="標楷體"/>
                <w:noProof/>
                <w:szCs w:val="24"/>
              </w:rPr>
            </w:pPr>
            <w:r w:rsidRPr="00D10821">
              <w:rPr>
                <w:rFonts w:ascii="標楷體" w:eastAsia="標楷體" w:hAnsi="標楷體" w:hint="eastAsia"/>
                <w:noProof/>
                <w:szCs w:val="24"/>
              </w:rPr>
              <w:t>□簽呈□</w:t>
            </w:r>
            <w:proofErr w:type="gramStart"/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委外分包</w:t>
            </w:r>
            <w:proofErr w:type="gramEnd"/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申請表</w:t>
            </w:r>
            <w:r w:rsidRPr="00D10821">
              <w:rPr>
                <w:rFonts w:ascii="標楷體" w:eastAsia="標楷體" w:hAnsi="標楷體" w:hint="eastAsia"/>
                <w:color w:val="000000"/>
                <w:szCs w:val="24"/>
              </w:rPr>
              <w:t>□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請採購單</w:t>
            </w: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2.</w:t>
            </w:r>
            <w:r w:rsidRPr="00D10821">
              <w:rPr>
                <w:rFonts w:ascii="Times New Roman" w:eastAsia="標楷體" w:hAnsi="標楷體"/>
                <w:color w:val="FF0000"/>
                <w:szCs w:val="24"/>
              </w:rPr>
              <w:t>是否依完工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進度</w:t>
            </w:r>
            <w:r w:rsidRPr="00D10821">
              <w:rPr>
                <w:rFonts w:ascii="Times New Roman" w:eastAsia="標楷體" w:hAnsi="標楷體"/>
                <w:color w:val="FF0000"/>
                <w:szCs w:val="24"/>
              </w:rPr>
              <w:t>付款（即無預付款）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Times New Roman"/>
                <w:noProof/>
                <w:szCs w:val="24"/>
              </w:rPr>
            </w:pP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ind w:left="175" w:hangingChars="73" w:hanging="175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3.</w:t>
            </w:r>
            <w:r w:rsidRPr="00D10821">
              <w:rPr>
                <w:rFonts w:ascii="Times New Roman" w:eastAsia="標楷體" w:hAnsi="標楷體"/>
                <w:color w:val="FF0000"/>
                <w:szCs w:val="24"/>
              </w:rPr>
              <w:t>各期付款比例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是否</w:t>
            </w:r>
            <w:r w:rsidRPr="00D10821">
              <w:rPr>
                <w:rFonts w:ascii="Times New Roman" w:eastAsia="標楷體" w:hAnsi="標楷體"/>
                <w:color w:val="FF0000"/>
                <w:szCs w:val="24"/>
              </w:rPr>
              <w:t>依執行進度（成果）</w:t>
            </w:r>
            <w:r w:rsidRPr="00D10821">
              <w:rPr>
                <w:rFonts w:ascii="Times New Roman" w:eastAsia="標楷體" w:hAnsi="標楷體"/>
                <w:color w:val="FF0000"/>
                <w:szCs w:val="24"/>
              </w:rPr>
              <w:t>/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完工進度</w:t>
            </w:r>
            <w:r w:rsidRPr="00D10821">
              <w:rPr>
                <w:rFonts w:ascii="Times New Roman" w:eastAsia="標楷體" w:hAnsi="標楷體"/>
                <w:color w:val="FF0000"/>
                <w:szCs w:val="24"/>
              </w:rPr>
              <w:t>付款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Times New Roman"/>
                <w:noProof/>
                <w:szCs w:val="24"/>
              </w:rPr>
            </w:pP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4.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是否以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票期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2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個月</w:t>
            </w:r>
            <w:r w:rsidRPr="00D10821">
              <w:rPr>
                <w:rFonts w:ascii="Times New Roman" w:eastAsia="標楷體" w:hAnsi="標楷體"/>
                <w:color w:val="FF0000"/>
                <w:szCs w:val="24"/>
              </w:rPr>
              <w:t>支票支付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ind w:left="242" w:hangingChars="101" w:hanging="242"/>
              <w:rPr>
                <w:rFonts w:ascii="Times New Roman" w:eastAsia="標楷體" w:hAnsi="Times New Roman"/>
                <w:noProof/>
                <w:szCs w:val="24"/>
              </w:rPr>
            </w:pPr>
            <w:r w:rsidRPr="00D10821">
              <w:rPr>
                <w:rFonts w:ascii="標楷體" w:eastAsia="標楷體" w:hAnsi="標楷體" w:hint="eastAsia"/>
                <w:noProof/>
                <w:szCs w:val="24"/>
              </w:rPr>
              <w:t>□學校老師得一個月以匯款支付</w:t>
            </w: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ind w:left="170" w:hangingChars="71" w:hanging="170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5.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是否為資訊軟體程式或網頁設計撰寫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ind w:left="242" w:hangingChars="101" w:hanging="242"/>
              <w:rPr>
                <w:rFonts w:ascii="標楷體" w:eastAsia="標楷體" w:hAnsi="標楷體"/>
                <w:noProof/>
                <w:szCs w:val="24"/>
              </w:rPr>
            </w:pPr>
            <w:r w:rsidRPr="00D10821">
              <w:rPr>
                <w:rFonts w:ascii="標楷體" w:eastAsia="標楷體" w:hAnsi="標楷體" w:hint="eastAsia"/>
                <w:noProof/>
                <w:szCs w:val="24"/>
              </w:rPr>
              <w:t>□</w:t>
            </w:r>
            <w:r w:rsidR="00955BED">
              <w:rPr>
                <w:rFonts w:ascii="標楷體" w:eastAsia="標楷體" w:hAnsi="標楷體" w:hint="eastAsia"/>
                <w:noProof/>
                <w:szCs w:val="24"/>
              </w:rPr>
              <w:t>如是,應將</w:t>
            </w:r>
            <w:r w:rsidRPr="00D10821">
              <w:rPr>
                <w:rFonts w:ascii="標楷體" w:eastAsia="標楷體" w:hAnsi="標楷體" w:hint="eastAsia"/>
                <w:noProof/>
                <w:szCs w:val="24"/>
              </w:rPr>
              <w:t>資訊室驗收</w:t>
            </w:r>
            <w:r w:rsidR="00955BED">
              <w:rPr>
                <w:rFonts w:ascii="標楷體" w:eastAsia="標楷體" w:hAnsi="標楷體" w:hint="eastAsia"/>
                <w:noProof/>
                <w:szCs w:val="24"/>
              </w:rPr>
              <w:t>所需文件</w:t>
            </w:r>
            <w:r w:rsidR="005A2B90">
              <w:rPr>
                <w:rFonts w:ascii="標楷體" w:eastAsia="標楷體" w:hAnsi="標楷體" w:hint="eastAsia"/>
                <w:noProof/>
                <w:szCs w:val="24"/>
              </w:rPr>
              <w:t>(原始程式碼)</w:t>
            </w:r>
            <w:r w:rsidR="00955BED">
              <w:rPr>
                <w:rFonts w:ascii="標楷體" w:eastAsia="標楷體" w:hAnsi="標楷體" w:hint="eastAsia"/>
                <w:noProof/>
                <w:szCs w:val="24"/>
              </w:rPr>
              <w:t>納入合約中</w:t>
            </w: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ind w:left="170" w:hangingChars="71" w:hanging="170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6.</w:t>
            </w:r>
            <w:r w:rsidRPr="00D10821">
              <w:rPr>
                <w:rFonts w:ascii="Times New Roman" w:eastAsia="標楷體" w:hAnsi="標楷體"/>
                <w:color w:val="000000"/>
                <w:szCs w:val="24"/>
              </w:rPr>
              <w:t>乙方之執行成果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是否</w:t>
            </w:r>
            <w:r w:rsidRPr="00D10821">
              <w:rPr>
                <w:rFonts w:ascii="Times New Roman" w:eastAsia="標楷體" w:hAnsi="標楷體"/>
                <w:color w:val="000000"/>
                <w:szCs w:val="24"/>
              </w:rPr>
              <w:t>需經業主認可後始可驗收</w:t>
            </w:r>
            <w:r w:rsidRPr="00D10821">
              <w:rPr>
                <w:rFonts w:ascii="新細明體" w:hAnsi="新細明體" w:hint="eastAsia"/>
                <w:color w:val="000000"/>
                <w:szCs w:val="24"/>
              </w:rPr>
              <w:t>，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並已</w:t>
            </w:r>
            <w:r w:rsidRPr="00D10821">
              <w:rPr>
                <w:rFonts w:ascii="Times New Roman" w:eastAsia="標楷體" w:hAnsi="標楷體"/>
                <w:color w:val="000000"/>
                <w:szCs w:val="24"/>
              </w:rPr>
              <w:t>於條文中註明，且需經業主核定後方可撥付款項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ind w:left="242" w:hangingChars="101" w:hanging="242"/>
              <w:rPr>
                <w:rFonts w:ascii="標楷體" w:eastAsia="標楷體" w:hAnsi="標楷體"/>
                <w:noProof/>
                <w:szCs w:val="24"/>
              </w:rPr>
            </w:pP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ind w:left="170" w:hangingChars="71" w:hanging="170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7.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與業主簽訂之主合約內是否有載</w:t>
            </w:r>
            <w:proofErr w:type="gramStart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明保固金</w:t>
            </w:r>
            <w:proofErr w:type="gramEnd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之規定，並</w:t>
            </w:r>
            <w:proofErr w:type="gramStart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已於分包</w:t>
            </w:r>
            <w:proofErr w:type="gramEnd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合約內亦應簽訂分包單位需提供相同比例之</w:t>
            </w:r>
            <w:proofErr w:type="gramStart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保固金</w:t>
            </w:r>
            <w:proofErr w:type="gramEnd"/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55BED" w:rsidP="005A2B90">
            <w:pPr>
              <w:spacing w:line="420" w:lineRule="exact"/>
              <w:ind w:left="242" w:hangingChars="101" w:hanging="242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t>□如是</w:t>
            </w:r>
            <w:r>
              <w:rPr>
                <w:rFonts w:ascii="新細明體" w:hAnsi="新細明體" w:hint="eastAsia"/>
                <w:noProof/>
                <w:szCs w:val="24"/>
              </w:rPr>
              <w:t>，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保固金百分比為:</w:t>
            </w:r>
            <w:r w:rsidRPr="00955BED">
              <w:rPr>
                <w:rFonts w:ascii="標楷體" w:eastAsia="標楷體" w:hAnsi="標楷體" w:hint="eastAsia"/>
                <w:noProof/>
                <w:szCs w:val="24"/>
                <w:u w:val="single"/>
              </w:rPr>
              <w:t xml:space="preserve">      %</w:t>
            </w: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ind w:left="170" w:hangingChars="71" w:hanging="170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8.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合約內是否有加</w:t>
            </w:r>
            <w:proofErr w:type="gramStart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註</w:t>
            </w:r>
            <w:proofErr w:type="gramEnd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分包單位應遵守合約規範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(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應至少</w:t>
            </w:r>
            <w:proofErr w:type="gramStart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與主包相同</w:t>
            </w:r>
            <w:proofErr w:type="gramEnd"/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)</w:t>
            </w:r>
            <w:r w:rsidRPr="00D10821">
              <w:rPr>
                <w:rFonts w:ascii="新細明體" w:hAnsi="新細明體" w:hint="eastAsia"/>
                <w:color w:val="FF0000"/>
                <w:szCs w:val="24"/>
              </w:rPr>
              <w:t>，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且因分包單位所導致之違約扣款</w:t>
            </w:r>
            <w:r w:rsidRPr="00D10821">
              <w:rPr>
                <w:rFonts w:ascii="新細明體" w:hAnsi="新細明體" w:hint="eastAsia"/>
                <w:color w:val="FF0000"/>
                <w:szCs w:val="24"/>
              </w:rPr>
              <w:t>，</w:t>
            </w:r>
            <w:r w:rsidRPr="00D10821">
              <w:rPr>
                <w:rFonts w:ascii="Times New Roman" w:eastAsia="標楷體" w:hAnsi="標楷體" w:hint="eastAsia"/>
                <w:color w:val="FF0000"/>
                <w:szCs w:val="24"/>
              </w:rPr>
              <w:t>相關罰則應由分包單位承擔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ind w:left="242" w:hangingChars="101" w:hanging="242"/>
              <w:rPr>
                <w:rFonts w:ascii="標楷體" w:eastAsia="標楷體" w:hAnsi="標楷體"/>
                <w:noProof/>
                <w:szCs w:val="24"/>
              </w:rPr>
            </w:pP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ind w:left="170" w:hangingChars="71" w:hanging="170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9.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是否請廠商簽署「誠信廉潔相關規定告知及承諾書」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ind w:left="242" w:hangingChars="101" w:hanging="242"/>
              <w:rPr>
                <w:rFonts w:ascii="標楷體" w:eastAsia="標楷體" w:hAnsi="標楷體"/>
                <w:noProof/>
                <w:szCs w:val="24"/>
              </w:rPr>
            </w:pPr>
          </w:p>
        </w:tc>
      </w:tr>
      <w:tr w:rsidR="009948EE" w:rsidRPr="00D10821" w:rsidTr="009948EE">
        <w:trPr>
          <w:jc w:val="center"/>
        </w:trPr>
        <w:tc>
          <w:tcPr>
            <w:tcW w:w="4962" w:type="dxa"/>
          </w:tcPr>
          <w:p w:rsidR="009948EE" w:rsidRPr="00D10821" w:rsidRDefault="009948EE" w:rsidP="005A2B90">
            <w:pPr>
              <w:spacing w:line="420" w:lineRule="exact"/>
              <w:ind w:left="170" w:hangingChars="71" w:hanging="170"/>
              <w:rPr>
                <w:rFonts w:ascii="Times New Roman" w:eastAsia="標楷體" w:hAnsi="標楷體"/>
                <w:color w:val="000000"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10.</w:t>
            </w: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是否請廠商簽署「保密同意書」及「保密切結書」</w:t>
            </w:r>
          </w:p>
        </w:tc>
        <w:tc>
          <w:tcPr>
            <w:tcW w:w="992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974" w:type="dxa"/>
          </w:tcPr>
          <w:p w:rsidR="009948EE" w:rsidRPr="00D10821" w:rsidRDefault="009948EE" w:rsidP="005A2B90">
            <w:pPr>
              <w:spacing w:line="420" w:lineRule="exact"/>
              <w:jc w:val="center"/>
              <w:rPr>
                <w:rFonts w:ascii="Times New Roman" w:eastAsia="標楷體" w:hAnsi="Times New Roman"/>
                <w:noProof/>
                <w:szCs w:val="24"/>
              </w:rPr>
            </w:pPr>
          </w:p>
        </w:tc>
        <w:tc>
          <w:tcPr>
            <w:tcW w:w="2960" w:type="dxa"/>
          </w:tcPr>
          <w:p w:rsidR="009948EE" w:rsidRPr="00D10821" w:rsidRDefault="009948EE" w:rsidP="005A2B90">
            <w:pPr>
              <w:spacing w:line="420" w:lineRule="exact"/>
              <w:ind w:leftChars="-38" w:left="-76"/>
              <w:rPr>
                <w:rFonts w:ascii="標楷體" w:eastAsia="標楷體" w:hAnsi="標楷體"/>
                <w:noProof/>
                <w:szCs w:val="24"/>
              </w:rPr>
            </w:pPr>
            <w:r w:rsidRPr="00D10821">
              <w:rPr>
                <w:rFonts w:ascii="Times New Roman" w:eastAsia="標楷體" w:hAnsi="標楷體" w:hint="eastAsia"/>
                <w:color w:val="000000"/>
                <w:szCs w:val="24"/>
              </w:rPr>
              <w:t>若工作涉及資訊業務或機敏資料</w:t>
            </w:r>
            <w:r w:rsidR="00955BED">
              <w:rPr>
                <w:rFonts w:ascii="Times New Roman" w:eastAsia="標楷體" w:hAnsi="標楷體" w:hint="eastAsia"/>
                <w:color w:val="000000"/>
                <w:szCs w:val="24"/>
              </w:rPr>
              <w:t>應簽署</w:t>
            </w:r>
          </w:p>
        </w:tc>
      </w:tr>
      <w:bookmarkEnd w:id="0"/>
    </w:tbl>
    <w:p w:rsidR="009948EE" w:rsidRPr="009948EE" w:rsidRDefault="009948EE" w:rsidP="00D10821">
      <w:pPr>
        <w:spacing w:line="360" w:lineRule="exact"/>
        <w:ind w:left="917" w:hangingChars="382" w:hanging="917"/>
        <w:rPr>
          <w:rFonts w:ascii="Times New Roman" w:eastAsia="標楷體" w:hAnsi="Times New Roman"/>
          <w:noProof/>
          <w:sz w:val="24"/>
          <w:szCs w:val="24"/>
        </w:rPr>
      </w:pPr>
    </w:p>
    <w:p w:rsidR="00D10821" w:rsidRPr="00D10821" w:rsidRDefault="009948EE" w:rsidP="009948EE">
      <w:pPr>
        <w:widowControl/>
        <w:adjustRightInd/>
        <w:ind w:firstLineChars="177" w:firstLine="425"/>
        <w:textAlignment w:val="auto"/>
        <w:rPr>
          <w:rFonts w:ascii="Calibri" w:eastAsia="新細明體" w:hAnsi="Calibri"/>
          <w:kern w:val="2"/>
          <w:sz w:val="24"/>
          <w:szCs w:val="22"/>
        </w:rPr>
      </w:pPr>
      <w:r w:rsidRPr="009948EE">
        <w:rPr>
          <w:rFonts w:ascii="標楷體" w:eastAsia="標楷體" w:hAnsi="標楷體" w:hint="eastAsia"/>
          <w:sz w:val="24"/>
          <w:szCs w:val="24"/>
        </w:rPr>
        <w:t xml:space="preserve">覆核:  </w:t>
      </w:r>
      <w:r>
        <w:rPr>
          <w:rFonts w:ascii="標楷體" w:eastAsia="標楷體" w:hAnsi="標楷體" w:hint="eastAsia"/>
          <w:sz w:val="24"/>
          <w:szCs w:val="24"/>
        </w:rPr>
        <w:t xml:space="preserve">       </w:t>
      </w:r>
      <w:r w:rsidRPr="009948EE">
        <w:rPr>
          <w:rFonts w:ascii="標楷體" w:eastAsia="標楷體" w:hAnsi="標楷體" w:hint="eastAsia"/>
          <w:sz w:val="24"/>
          <w:szCs w:val="24"/>
        </w:rPr>
        <w:t xml:space="preserve">          </w:t>
      </w:r>
      <w:r>
        <w:rPr>
          <w:rFonts w:ascii="標楷體" w:eastAsia="標楷體" w:hAnsi="標楷體" w:hint="eastAsia"/>
          <w:sz w:val="24"/>
          <w:szCs w:val="24"/>
        </w:rPr>
        <w:t xml:space="preserve"> </w:t>
      </w:r>
      <w:r w:rsidRPr="009948EE">
        <w:rPr>
          <w:rFonts w:ascii="標楷體" w:eastAsia="標楷體" w:hAnsi="標楷體" w:hint="eastAsia"/>
          <w:sz w:val="24"/>
          <w:szCs w:val="24"/>
        </w:rPr>
        <w:t xml:space="preserve"> 部門主管:     </w:t>
      </w:r>
      <w:r>
        <w:rPr>
          <w:rFonts w:ascii="標楷體" w:eastAsia="標楷體" w:hAnsi="標楷體" w:hint="eastAsia"/>
          <w:sz w:val="24"/>
          <w:szCs w:val="24"/>
        </w:rPr>
        <w:t xml:space="preserve">   </w:t>
      </w:r>
      <w:r w:rsidRPr="009948EE">
        <w:rPr>
          <w:rFonts w:ascii="標楷體" w:eastAsia="標楷體" w:hAnsi="標楷體" w:hint="eastAsia"/>
          <w:sz w:val="24"/>
          <w:szCs w:val="24"/>
        </w:rPr>
        <w:t xml:space="preserve">            </w:t>
      </w:r>
      <w:r w:rsidR="00CB36F6">
        <w:rPr>
          <w:rFonts w:ascii="標楷體" w:eastAsia="標楷體" w:hAnsi="標楷體" w:hint="eastAsia"/>
          <w:sz w:val="24"/>
          <w:szCs w:val="24"/>
        </w:rPr>
        <w:t>製表</w:t>
      </w:r>
      <w:r w:rsidRPr="009948EE">
        <w:rPr>
          <w:rFonts w:ascii="標楷體" w:eastAsia="標楷體" w:hAnsi="標楷體" w:hint="eastAsia"/>
          <w:sz w:val="24"/>
          <w:szCs w:val="24"/>
        </w:rPr>
        <w:t>人:</w:t>
      </w:r>
      <w:r>
        <w:rPr>
          <w:rFonts w:ascii="標楷體" w:eastAsia="標楷體" w:hAnsi="標楷體" w:hint="eastAsia"/>
          <w:sz w:val="24"/>
          <w:szCs w:val="24"/>
        </w:rPr>
        <w:t xml:space="preserve">  </w:t>
      </w:r>
    </w:p>
    <w:p w:rsidR="004E0798" w:rsidRPr="00D10821" w:rsidRDefault="004E0798">
      <w:pPr>
        <w:autoSpaceDE w:val="0"/>
        <w:autoSpaceDN w:val="0"/>
        <w:spacing w:line="240" w:lineRule="atLeast"/>
        <w:textAlignment w:val="bottom"/>
      </w:pPr>
    </w:p>
    <w:sectPr w:rsidR="004E0798" w:rsidRPr="00D10821" w:rsidSect="00D1082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6" w:h="16834"/>
      <w:pgMar w:top="907" w:right="851" w:bottom="540" w:left="700" w:header="907" w:footer="132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8EE" w:rsidRDefault="009948EE">
      <w:r>
        <w:separator/>
      </w:r>
    </w:p>
  </w:endnote>
  <w:endnote w:type="continuationSeparator" w:id="0">
    <w:p w:rsidR="009948EE" w:rsidRDefault="0099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粗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EE" w:rsidRDefault="009948EE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948EE" w:rsidRDefault="009948E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EE" w:rsidRDefault="009948EE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5A2B90">
      <w:rPr>
        <w:rStyle w:val="af0"/>
        <w:noProof/>
      </w:rPr>
      <w:t>2</w:t>
    </w:r>
    <w:r>
      <w:rPr>
        <w:rStyle w:val="af0"/>
      </w:rPr>
      <w:fldChar w:fldCharType="end"/>
    </w:r>
  </w:p>
  <w:p w:rsidR="009948EE" w:rsidRDefault="009948EE">
    <w:pPr>
      <w:pStyle w:val="a9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EE" w:rsidRDefault="009948EE">
    <w:pPr>
      <w:pStyle w:val="a9"/>
      <w:jc w:val="center"/>
      <w:rPr>
        <w:rFonts w:ascii="Minion" w:hAnsi="Minion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5A2B90">
      <w:rPr>
        <w:rStyle w:val="af0"/>
        <w:noProof/>
      </w:rPr>
      <w:t>1</w:t>
    </w:r>
    <w:r>
      <w:rPr>
        <w:rStyle w:val="af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8EE" w:rsidRDefault="009948EE">
      <w:r>
        <w:separator/>
      </w:r>
    </w:p>
  </w:footnote>
  <w:footnote w:type="continuationSeparator" w:id="0">
    <w:p w:rsidR="009948EE" w:rsidRDefault="00994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EE" w:rsidRDefault="009948EE">
    <w:pPr>
      <w:pStyle w:val="ab"/>
      <w:tabs>
        <w:tab w:val="right" w:pos="10560"/>
      </w:tabs>
      <w:spacing w:line="360" w:lineRule="auto"/>
      <w:ind w:rightChars="-55" w:right="-110"/>
      <w:rPr>
        <w:rFonts w:ascii="新細明體" w:eastAsia="新細明體"/>
        <w:sz w:val="16"/>
      </w:rPr>
    </w:pPr>
    <w:r>
      <w:t xml:space="preserve"> </w:t>
    </w:r>
  </w:p>
  <w:p w:rsidR="009948EE" w:rsidRDefault="009948EE">
    <w:pPr>
      <w:pStyle w:val="ab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5957D1" wp14:editId="688AD154">
              <wp:simplePos x="0" y="0"/>
              <wp:positionH relativeFrom="column">
                <wp:posOffset>4119185</wp:posOffset>
              </wp:positionH>
              <wp:positionV relativeFrom="paragraph">
                <wp:posOffset>20955</wp:posOffset>
              </wp:positionV>
              <wp:extent cx="2480945" cy="551815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0945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8EE" w:rsidRPr="00D5092E" w:rsidRDefault="009948EE" w:rsidP="00D10821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委外(分包)合約審查檢核</w:t>
                          </w: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表</w:t>
                          </w:r>
                        </w:p>
                        <w:p w:rsidR="009948EE" w:rsidRDefault="009948EE" w:rsidP="00D10821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11.06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324.35pt;margin-top:1.65pt;width:195.35pt;height: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" filled="f" stroked="f">
              <v:textbox inset=",.3mm,,2.3mm">
                <w:txbxContent>
                  <w:p w:rsidR="009948EE" w:rsidRPr="00D5092E" w:rsidRDefault="009948EE" w:rsidP="00D10821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委外(分包)合約審查檢核</w:t>
                    </w: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表</w:t>
                    </w:r>
                  </w:p>
                  <w:p w:rsidR="009948EE" w:rsidRDefault="009948EE" w:rsidP="00D10821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11.06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8D6CA4" wp14:editId="3C8DA359">
              <wp:simplePos x="0" y="0"/>
              <wp:positionH relativeFrom="column">
                <wp:posOffset>114300</wp:posOffset>
              </wp:positionH>
              <wp:positionV relativeFrom="paragraph">
                <wp:posOffset>111125</wp:posOffset>
              </wp:positionV>
              <wp:extent cx="2390775" cy="376555"/>
              <wp:effectExtent l="9525" t="6350" r="0" b="0"/>
              <wp:wrapNone/>
              <wp:docPr id="2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8EE" w:rsidRDefault="009948EE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4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7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2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6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9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2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7" style="position:absolute;margin-left:9pt;margin-top:8.7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">
              <v:shape id="Text Box 3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<v:textbox>
                  <w:txbxContent>
                    <w:p w:rsidR="009948EE" w:rsidRDefault="009948EE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4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P88EA&#10;AADbAAAADwAAAGRycy9kb3ducmV2LnhtbESPT4vCMBTE78J+h/AWvGm6Pah0jbIuiB79x54fzdum&#10;2LyUJNbqpzeC4HGYmd8w82VvG9GRD7VjBV/jDARx6XTNlYLTcT2agQgRWWPjmBTcKMBy8TGYY6Hd&#10;lffUHWIlEoRDgQpMjG0hZSgNWQxj1xIn7995izFJX0nt8ZrgtpF5lk2kxZrTgsGWfg2V58PFKjhm&#10;u/qcr2am3d7/4kauptKuvVLDz/7nG0SkPr7Dr/ZWK8gn8Py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ZD/PBAAAA2wAAAA8AAAAAAAAAAAAAAAAAmAIAAGRycy9kb3du&#10;cmV2LnhtbFBLBQYAAAAABAAEAPUAAACGAwAAAAA=&#10;" strokecolor="silver" strokeweight=".6pt"/>
                <v:rect id="Rectangle 6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U5MQA&#10;AADbAAAADwAAAGRycy9kb3ducmV2LnhtbESPwWrDMBBE74X8g9hAb40cE9rgRjYhNMaXHpKUnhdr&#10;a5tYKyOpseuvrwqBHoeZecPsisn04kbOd5YVrFcJCOLa6o4bBR+X49MWhA/IGnvLpOCHPBT54mGH&#10;mbYjn+h2Do2IEPYZKmhDGDIpfd2SQb+yA3H0vqwzGKJ0jdQOxwg3vUyT5Fka7DgutDjQoaX6ev42&#10;ChK9dtX7YSPnel9uP69vqZ1tqdTjctq/ggg0hf/wvV1pBekL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vlOTEAAAA2wAAAA8AAAAAAAAAAAAAAAAAmAIAAGRycy9k&#10;b3ducmV2LnhtbFBLBQYAAAAABAAEAPUAAACJAwAAAAA=&#10;" fillcolor="gray" stroked="f"/>
                <v:shape id="Freeform 7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q4sEA&#10;AADbAAAADwAAAGRycy9kb3ducmV2LnhtbERPy4rCMBTdC/5DuII7TXUh2jEtgyKoixEf4Cwvze2D&#10;aW5KE22drzeLgVkeznud9qYWT2pdZVnBbBqBIM6srrhQcLvuJksQziNrrC2Tghc5SJPhYI2xth2f&#10;6XnxhQgh7GJUUHrfxFK6rCSDbmob4sDltjXoA2wLqVvsQrip5TyKFtJgxaGhxIY2JWU/l4dRIG/5&#10;V1/R8vuey9UhOu6L7e+pU2o86j8/QHjq/b/4z73XCuZhbPgSf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JquLBAAAA2wAAAA8AAAAAAAAAAAAAAAAAmAIAAGRycy9kb3du&#10;cmV2LnhtbFBLBQYAAAAABAAEAPUAAACGAw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8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9zsMA&#10;AADbAAAADwAAAGRycy9kb3ducmV2LnhtbESPQWuDQBSE74X+h+UVcpFmTQ42ta5SSgKFnKIeeny4&#10;ryp134q7Gvvvu4VAjsPMfMNkxWoGsdDkessKdtsYBHFjdc+tgro6PR9AOI+scbBMCn7JQZE/PmSY&#10;anvlCy2lb0WAsEtRQef9mErpmo4Muq0diYP3bSeDPsiplXrCa4CbQe7jOJEGew4LHY700VHzU85G&#10;gRxq31e2fjnPX1WylsdZHqJIqc3T+v4GwtPq7+Fb+1Mr2L/C/5fw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9zsMAAADbAAAADwAAAAAAAAAAAAAAAACYAgAAZHJzL2Rv&#10;d25yZXYueG1sUEsFBgAAAAAEAAQA9QAAAIgDAAAAAA==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9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9S8IA&#10;AADbAAAADwAAAGRycy9kb3ducmV2LnhtbERPW2vCMBR+H/gfwhH2IppuA5XaVKTiGNtevL0fkmMb&#10;bE66JtPu3y8Pgz1+fPdiPbhW3KgP1rOCp1kGglh7Y7lWcDrupksQISIbbD2Tgh8KsC5HDwXmxt95&#10;T7dDrEUK4ZCjgibGLpcy6IYchpnviBN38b3DmGBfS9PjPYW7Vj5n2Vw6tJwaGuyoakhfD99OweLD&#10;TubbT3181dXe6vPkq15U70o9jofNCkSkIf6L/9xvRsFLWp++pB8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ef1LwgAAANsAAAAPAAAAAAAAAAAAAAAAAJgCAABkcnMvZG93&#10;bnJldi54bWxQSwUGAAAAAAQABAD1AAAAhwM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8VMQA&#10;AADbAAAADwAAAGRycy9kb3ducmV2LnhtbESPQWvCQBSE74L/YXlCb2ajUm3TrBIC0p4qpqXnR/Y1&#10;Sc2+jdltTP99VxA8DjPzDZPuRtOKgXrXWFawiGIQxKXVDVcKPj/28ycQziNrbC2Tgj9ysNtOJykm&#10;2l74SEPhKxEg7BJUUHvfJVK6siaDLrIdcfC+bW/QB9lXUvd4CXDTymUcr6XBhsNCjR3lNZWn4tco&#10;4PXP47PD/WHINuPX+X2Vn91rodTDbMxeQHga/T18a79pBasFXL+EH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H/FTEAAAA2wAAAA8AAAAAAAAAAAAAAAAAmAIAAGRycy9k&#10;b3ducmV2LnhtbFBLBQYAAAAABAAEAPUAAACJAw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1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z1cQA&#10;AADbAAAADwAAAGRycy9kb3ducmV2LnhtbESPT2vCQBTE7wW/w/IEb3WjgrTRVRJBKKiHahG8PbIv&#10;fzD7NmS3Sfrtu4LgcZiZ3zDr7WBq0VHrKssKZtMIBHFmdcWFgp/L/v0DhPPIGmvLpOCPHGw3o7c1&#10;xtr2/E3d2RciQNjFqKD0vomldFlJBt3UNsTBy21r0AfZFlK32Ae4qeU8ipbSYMVhocSGdiVl9/Ov&#10;UZB9ylni7fVQ5MdFqlN5O+WXRqnJeEhWIDwN/hV+tr+0gsUcHl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c9XEAAAA2wAAAA8AAAAAAAAAAAAAAAAAmAIAAGRycy9k&#10;b3ducmV2LnhtbFBLBQYAAAAABAAEAPUAAACJAwAAAAA=&#10;" fillcolor="maroon" stroked="f"/>
                <v:group id="Group 12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3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QncQA&#10;AADbAAAADwAAAGRycy9kb3ducmV2LnhtbESPUWvCQBCE3wv9D8cW+lYvVRFJPaWUagXBptYfsOS2&#10;STC3F+5Wjf/eE4Q+DjPzDTNb9K5VJwqx8WzgdZCBIi69bbgysP9dvkxBRUG22HomAxeKsJg/Psww&#10;t/7MP3TaSaUShGOOBmqRLtc6ljU5jAPfESfvzweHkmSotA14TnDX6mGWTbTDhtNCjR191FQedkdn&#10;YLUZb5f+4IrwffxarT+nsi+2YszzU//+Bkqol//wvb22BkZjuH1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0J3EAAAA2wAAAA8AAAAAAAAAAAAAAAAAmAIAAGRycy9k&#10;b3ducmV2LnhtbFBLBQYAAAAABAAEAPUAAACJAw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4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CHMMA&#10;AADbAAAADwAAAGRycy9kb3ducmV2LnhtbESPUWvCMBSF3wf+h3CFvc3USYdUoxRxTHAwVmXPl+ba&#10;FJubkmTa/XszEHw8nHO+w1muB9uJC/nQOlYwnWQgiGunW24UHA/vL3MQISJr7ByTgj8KsF6NnpZY&#10;aHflb7pUsREJwqFABSbGvpAy1IYshonriZN3ct5iTNI3Unu8Jrjt5GuWvUmLLacFgz1tDNXn6tcq&#10;mJv6i/2ubD/Kn/1he5zlrvrMlXoeD+UCRKQhPsL39k4rmOXw/y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CHMMAAADbAAAADwAAAAAAAAAAAAAAAACYAgAAZHJzL2Rv&#10;d25yZXYueG1sUEsFBgAAAAAEAAQA9QAAAIgDAAAAAA=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5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/+H8QA&#10;AADbAAAADwAAAGRycy9kb3ducmV2LnhtbESPQWvCQBSE7wX/w/KE3upGhVCiqwTB4kGRpj3o7ZF9&#10;ZoPZt2l2jfHfd4VCj8PMfMMs14NtRE+drx0rmE4SEMSl0zVXCr6/tm/vIHxA1tg4JgUP8rBejV6W&#10;mGl350/qi1CJCGGfoQITQptJ6UtDFv3EtcTRu7jOYoiyq6Tu8B7htpGzJEmlxZrjgsGWNobKa3Gz&#10;Cm5mX+R9fvw5p/uPWXrqD1Q/Dkq9jod8ASLQEP7Df+2dVjBP4fk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/h/EAAAA2wAAAA8AAAAAAAAAAAAAAAAAmAIAAGRycy9k&#10;b3ducmV2LnhtbFBLBQYAAAAABAAEAPUAAACJAwAAAAA=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6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qp8QA&#10;AADbAAAADwAAAGRycy9kb3ducmV2LnhtbESPQWvCQBSE74L/YXmFXqTuWsGW1FWiJFAoUmoFr8/s&#10;axKafRuy2xj/vVsQPA4z8w2zXA+2ET11vnasYTZVIIgLZ2ouNRy+86dXED4gG2wck4YLeVivxqMl&#10;Jsad+Yv6fShFhLBPUEMVQptI6YuKLPqpa4mj9+M6iyHKrpSmw3OE20Y+K7WQFmuOCxW2tK2o+N3/&#10;WQ0GL5t04ppPlZ12wX4csiI/Kq0fH4b0DUSgIdzDt/a70TB/gf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7qqfEAAAA2wAAAA8AAAAAAAAAAAAAAAAAmAIAAGRycy9k&#10;b3ducmV2LnhtbFBLBQYAAAAABAAEAPUAAACJ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7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PTb0A&#10;AADbAAAADwAAAGRycy9kb3ducmV2LnhtbERPS4vCMBC+C/sfwix409QVFqmmRYUFwZMP8Do0Y9vd&#10;ZlKSqPXfOwdhjx/fe1UOrlN3CrH1bGA2zUARV962XBs4n34mC1AxIVvsPJOBJ0Uoi4/RCnPrH3yg&#10;+zHVSkI45migSanPtY5VQw7j1PfEwl19cJgEhlrbgA8Jd53+yrJv7bBlaWiwp21D1d/x5gxwmLvL&#10;hoPLftfhQPtqIZOiMePPYb0ElWhI/+K3e2cNzGWsfJEfoI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uPTb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8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8scMA&#10;AADbAAAADwAAAGRycy9kb3ducmV2LnhtbESPQYvCMBSE7wv+h/AEb2uqgqzVKEUQBXFh1YPHR/Js&#10;i81LaWKt++s3C4LHYWa+YRarzlaipcaXjhWMhgkIYu1MybmC82nz+QXCB2SDlWNS8CQPq2XvY4Gp&#10;cQ/+ofYYchEh7FNUUIRQp1J6XZBFP3Q1cfSurrEYomxyaRp8RLit5DhJptJiyXGhwJrWBenb8W4V&#10;tKf21/mL7g63bL8bf2dbqc1EqUG/y+YgAnXhHX61d0bBZAb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z8scMAAADbAAAADwAAAAAAAAAAAAAAAACYAgAAZHJzL2Rv&#10;d25yZXYueG1sUEsFBgAAAAAEAAQA9QAAAIgDAAAAAA==&#10;" path="m,l126,,79,68,2,33,,xe" stroked="f">
                  <v:path arrowok="t" o:connecttype="custom" o:connectlocs="0,0;126,0;79,68;2,33;0,0" o:connectangles="0,0,0,0,0"/>
                </v:shape>
                <v:shape id="Freeform 19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WTMEA&#10;AADbAAAADwAAAGRycy9kb3ducmV2LnhtbERPy4rCMBTdC/5DuAOzEU0VEekYZRB1RsWFjw+4NNe2&#10;THNTklg7fr1ZCC4P5z1btKYSDTlfWlYwHCQgiDOrS84VXM7r/hSED8gaK8uk4J88LObdzgxTbe98&#10;pOYUchFD2KeooAihTqX0WUEG/cDWxJG7WmcwROhyqR3eY7ip5ChJJtJgybGhwJqWBWV/p5tR4C7X&#10;8063m7XmJnnstz+9w2pISn1+tN9fIAK14S1+uX+1gnFcH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FkzBAAAA2wAAAA8AAAAAAAAAAAAAAAAAmAIAAGRycy9kb3du&#10;cmV2LnhtbFBLBQYAAAAABAAEAPUAAACGAwAAAAA=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0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39sIA&#10;AADbAAAADwAAAGRycy9kb3ducmV2LnhtbESPQYvCMBSE74L/ITxhb5p2WUSqUUR08bAXsz14fDTP&#10;prR5KU3U+u83Cwt7HGbmG2azG10nHjSExrOCfJGBIK68abhWUH6f5isQISIb7DyTghcF2G2nkw0W&#10;xj/5Qg8da5EgHApUYGPsCylDZclhWPieOHk3PziMSQ61NAM+E9x18j3LltJhw2nBYk8HS1Wr707B&#10;9brS2OX6q/20pa6OuhyPtlXqbTbu1yAijfE//Nc+GwUfO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Tf2wgAAANsAAAAPAAAAAAAAAAAAAAAAAJgCAABkcnMvZG93&#10;bnJldi54bWxQSwUGAAAAAAQABAD1AAAAhw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1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Nj8QA&#10;AADbAAAADwAAAGRycy9kb3ducmV2LnhtbESPzWvCQBTE7wX/h+UJvdWNUiVEN5J+gZceqgWvz+zL&#10;h2bfht1tjP+9Wyj0OMzMb5jNdjSdGMj51rKC+SwBQVxa3XKt4Pvw8ZSC8AFZY2eZFNzIwzafPGww&#10;0/bKXzTsQy0ihH2GCpoQ+kxKXzZk0M9sTxy9yjqDIUpXS+3wGuGmk4skWUmDLceFBnt6bai87H+M&#10;gtX52H9WyXs3pOXBFOnSvbwVJ6Uep2OxBhFoDP/hv/ZOK3hewO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zDY/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2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RBcMA&#10;AADbAAAADwAAAGRycy9kb3ducmV2LnhtbESPwWrDMBBE74X+g9hAb40cNy3FiRKKobS3EKfQ68ba&#10;WCbWykiq4v59FQj0OMzMG2a9newgEvnQO1awmBcgiFune+4UfB3eH19BhIiscXBMCn4pwHZzf7fG&#10;SrsL7yk1sRMZwqFCBSbGsZIytIYshrkbibN3ct5izNJ3Unu8ZLgdZFkUL9Jiz3nB4Ei1ofbc/FgF&#10;xYfxz01ZY12ezul7t0xTOialHmbT2wpEpCn+h2/tT61g+QTXL/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QRBcMAAADbAAAADwAAAAAAAAAAAAAAAACYAgAAZHJzL2Rv&#10;d25yZXYueG1sUEsFBgAAAAAEAAQA9QAAAIgD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object w:dxaOrig="10352" w:dyaOrig="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7.6pt;height:44.15pt" o:ole="">
          <v:imagedata r:id="rId1" o:title=""/>
        </v:shape>
        <o:OLEObject Type="Embed" ProgID="Word.Picture.8" ShapeID="_x0000_i1025" DrawAspect="Content" ObjectID="_1718082632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EE" w:rsidRDefault="009948EE">
    <w:pPr>
      <w:pStyle w:val="ab"/>
      <w:tabs>
        <w:tab w:val="right" w:pos="10560"/>
      </w:tabs>
      <w:spacing w:line="360" w:lineRule="auto"/>
      <w:ind w:rightChars="-55" w:right="-110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0C06A05" wp14:editId="10B00FBF">
              <wp:simplePos x="0" y="0"/>
              <wp:positionH relativeFrom="column">
                <wp:posOffset>162560</wp:posOffset>
              </wp:positionH>
              <wp:positionV relativeFrom="paragraph">
                <wp:posOffset>285750</wp:posOffset>
              </wp:positionV>
              <wp:extent cx="2390775" cy="376555"/>
              <wp:effectExtent l="0" t="0" r="0" b="4445"/>
              <wp:wrapNone/>
              <wp:docPr id="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48EE" w:rsidRDefault="009948EE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25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8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9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0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1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3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3" name="Freeform 3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35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7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8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9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0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1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2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3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48" style="position:absolute;margin-left:12.8pt;margin-top:22.5pt;width:188.25pt;height:29.65pt;z-index:25165568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9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9948EE" w:rsidRDefault="009948EE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25" o:spid="_x0000_s1050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26" o:spid="_x0000_s1051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pGcAA&#10;AADaAAAADwAAAGRycy9kb3ducmV2LnhtbESPzYoCMRCE7wu+Q2jB25pR0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FpGcAAAADaAAAADwAAAAAAAAAAAAAAAACYAgAAZHJzL2Rvd25y&#10;ZXYueG1sUEsFBgAAAAAEAAQA9QAAAIUDAAAAAA==&#10;" strokecolor="silver" strokeweight=".6pt"/>
                <v:rect id="Rectangle 27" o:spid="_x0000_s1052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xg74A&#10;AADaAAAADwAAAGRycy9kb3ducmV2LnhtbESPzQrCMBCE74LvEFbwpqkiItUoIipePPiD56VZ22Kz&#10;KUnU6tMbQfA4zMw3zGzRmEo8yPnSsoJBPwFBnFldcq7gfNr0JiB8QNZYWSYFL/KwmLdbM0y1ffKB&#10;HseQiwhhn6KCIoQ6ldJnBRn0fVsTR+9qncEQpculdviMcFPJYZKMpcGS40KBNa0Kym7Hu1GQ6IHb&#10;7Vcj+c6W28nlth7at90q1e00yymIQE34h3/tnVYwhu+Ve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VsYO+AAAA2gAAAA8AAAAAAAAAAAAAAAAAmAIAAGRycy9kb3ducmV2&#10;LnhtbFBLBQYAAAAABAAEAPUAAACDAwAAAAA=&#10;" fillcolor="gray" stroked="f"/>
                <v:shape id="Freeform 28" o:spid="_x0000_s1053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/A8MA&#10;AADaAAAADwAAAGRycy9kb3ducmV2LnhtbESPS4vCQBCE7wv+h6EFb+tEDz6io4giqIddfIAem0zn&#10;gZmekBlN9NfvLCzssaiqr6j5sjWleFLtCssKBv0IBHFidcGZgst5+zkB4TyyxtIyKXiRg+Wi8zHH&#10;WNuGj/Q8+UwECLsYFeTeV7GULsnJoOvbijh4qa0N+iDrTOoamwA3pRxG0UgaLDgs5FjROqfkfnoY&#10;BfKSfrUFTW7XVE730WGXbd7fjVK9bruagfDU+v/wX3un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/A8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29" o:spid="_x0000_s1054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/frwA&#10;AADaAAAADwAAAGRycy9kb3ducmV2LnhtbERPvQrCMBDeBd8hnOAimuqgUo0ioiA42XZwPJqzLTaX&#10;0qRa394MguPH97/d96YWL2pdZVnBfBaBIM6trrhQkKXn6RqE88gaa8uk4EMO9rvhYIuxtm++0Svx&#10;hQgh7GJUUHrfxFK6vCSDbmYb4sA9bGvQB9gWUrf4DuGmlosoWkqDFYeGEhs6lpQ/k84okHXmq9Rm&#10;q2t3T5d9curkejJRajzqDxsQnnr/F//cF60gbA1Xwg2Qu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+79+vAAAANoAAAAPAAAAAAAAAAAAAAAAAJgCAABkcnMvZG93bnJldi54&#10;bWxQSwUGAAAAAAQABAD1AAAAgQMAAAAA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30" o:spid="_x0000_s1055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2IMMA&#10;AADaAAAADwAAAGRycy9kb3ducmV2LnhtbESPT2sCMRTE70K/Q3iFXkSz7UHb1ShlpSLWi//uj+S5&#10;G9y8rJtUt9++EQoeh5n5DTOdd64WV2qD9azgdZiBINbeWC4VHPZfg3cQISIbrD2Tgl8KMJ899aaY&#10;G3/jLV13sRQJwiFHBVWMTS5l0BU5DEPfECfv5FuHMcm2lKbFW4K7Wr5l2Ug6tJwWKmyoqEifdz9O&#10;wfjb9keLjd4vdbG1+ti/lONirdTLc/c5ARGpi4/wf3tlFHzA/Uq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X2IMMAAADaAAAADwAAAAAAAAAAAAAAAACYAgAAZHJzL2Rv&#10;d25yZXYueG1sUEsFBgAAAAAEAAQA9QAAAIg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1" o:spid="_x0000_s1056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Fr8MA&#10;AADbAAAADwAAAGRycy9kb3ducmV2LnhtbESPQW/CMAyF70j8h8hIu40UpsHoCAghIXbaRJk4W43X&#10;FhqnNKF0/34+TOJm6z2/93m57l2tOmpD5dnAZJyAIs69rbgw8H3cPb+BChHZYu2ZDPxSgPVqOFhi&#10;av2dD9RlsVASwiFFA2WMTap1yEtyGMa+IRbtx7cOo6xtoW2Ldwl3tZ4myUw7rFgaSmxoW1J+yW7O&#10;AM/Or4uAu69uM+9P18+X7TXsM2OeRv3mHVSkPj7M/9cfVvCFXn6RA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4Fr8MAAADb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2" o:spid="_x0000_s1057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xwr8A&#10;AADbAAAADwAAAGRycy9kb3ducmV2LnhtbERPy6rCMBDdX/AfwgjurmkVRKtRVBAEdeEDwd3QTB/Y&#10;TEoTtffvbwTB3RzOc2aL1lTiSY0rLSuI+xEI4tTqknMFl/PmdwzCeWSNlWVS8EcOFvPOzwwTbV98&#10;pOfJ5yKEsEtQQeF9nUjp0oIMur6tiQOX2cagD7DJpW7wFcJNJQdRNJIGSw4NBda0Lii9nx5GQTqR&#10;8dLb6y7P9sOVXsnbITvXSvW67XIKwlPrv+KPe6vD/Bj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gbHCvwAAANsAAAAPAAAAAAAAAAAAAAAAAJgCAABkcnMvZG93bnJl&#10;di54bWxQSwUGAAAAAAQABAD1AAAAhAMAAAAA&#10;" fillcolor="maroon" stroked="f"/>
                <v:group id="Group 33" o:spid="_x0000_s1058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34" o:spid="_x0000_s1059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UicEA&#10;AADbAAAADwAAAGRycy9kb3ducmV2LnhtbERP22oCMRB9L/QfwhT6VrNtRWRrFCn1AgVv9QOGzbi7&#10;uJksyajr35uC4NscznVGk8416kwh1p4NvPcyUMSFtzWXBvZ/s7chqCjIFhvPZOBKESbj56cR5tZf&#10;eEvnnZQqhXDM0UAl0uZax6Iih7HnW+LEHXxwKAmGUtuAlxTuGv2RZQPtsObUUGFL3xUVx93JGZj/&#10;9lczf3SbsD4t5sufoew3KzHm9aWbfoES6uQhvruXNs3/hP9f0gF6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FInBAAAA2wAAAA8AAAAAAAAAAAAAAAAAmAIAAGRycy9kb3du&#10;cmV2LnhtbFBLBQYAAAAABAAEAPUAAACGAw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35" o:spid="_x0000_s1060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758EA&#10;AADbAAAADwAAAGRycy9kb3ducmV2LnhtbERP32vCMBB+F/wfwgl7s+ncHFKNUmRjgsJYlT0fzdmU&#10;NZeSZNr992Yw8O0+vp+32gy2ExfyoXWs4DHLQRDXTrfcKDgd36YLECEia+wck4JfCrBZj0crLLS7&#10;8iddqtiIFMKhQAUmxr6QMtSGLIbM9cSJOztvMSboG6k9XlO47eQsz1+kxZZTg8Getobq7+rHKliY&#10;+oP9rmzfy6/98fX0NHfVYa7Uw2QolyAiDfEu/nfvdJr/DH+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6u+fBAAAA2wAAAA8AAAAAAAAAAAAAAAAAmAIAAGRycy9kb3du&#10;cmV2LnhtbFBLBQYAAAAABAAEAPUAAACGAwAAAAA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36" o:spid="_x0000_s1061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8CMIA&#10;AADbAAAADwAAAGRycy9kb3ducmV2LnhtbERPTWvCQBC9F/wPywi91Y2C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DwIwgAAANsAAAAPAAAAAAAAAAAAAAAAAJgCAABkcnMvZG93&#10;bnJldi54bWxQSwUGAAAAAAQABAD1AAAAhwMAAAAA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37" o:spid="_x0000_s1062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TXMEA&#10;AADbAAAADwAAAGRycy9kb3ducmV2LnhtbERPTWvCQBC9F/oflil4KXVXD1JSV7FFQRCRxkCv0+yY&#10;BLOzIbua5N+7guBtHu9z5sve1uJKra8ca5iMFQji3JmKCw3ZcfPxCcIHZIO1Y9IwkIfl4vVljolx&#10;Hf/SNQ2FiCHsE9RQhtAkUvq8JIt+7BriyJ1cazFE2BbStNjFcFvLqVIzabHi2FBiQz8l5ef0YjUY&#10;HL5X764+qPX/Pthdts43f0rr0Vu/+gIRqA9P8cO9NXH+DO6/x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CU1zBAAAA2wAAAA8AAAAAAAAAAAAAAAAAmAIAAGRycy9kb3du&#10;cmV2LnhtbFBLBQYAAAAABAAEAPUAAACG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38" o:spid="_x0000_s1063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HX70A&#10;AADbAAAADwAAAGRycy9kb3ducmV2LnhtbESPzQrCMBCE74LvEFbwpqkKKtUoKgiCJ3/A69KsbbXZ&#10;lCRqfXsjCN52mdmZb+fLxlTiSc6XlhUM+gkI4szqknMF59O2NwXhA7LGyjIpeJOH5aLdmmOq7YsP&#10;9DyGXMQQ9ikqKEKoUyl9VpBB37c1cdSu1hkMcXW51A5fMdxUcpgkY2mw5NhQYE2bgrL78WEUsBuZ&#10;y5qdSW4rd6B9No1IXqlup1nNQARqwt/8u97piD+B7y9x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FHX7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39" o:spid="_x0000_s1064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FSsQA&#10;AADbAAAADwAAAGRycy9kb3ducmV2LnhtbESPQWvCQBCF7wX/wzKCt7pRoZToKkEQBWmh2kOPw+6Y&#10;BLOzIbvG6K/vHAq9zfDevPfNajP4RvXUxTqwgdk0A0Vsg6u5NPB93r2+g4oJ2WETmAw8KMJmPXpZ&#10;Ye7Cnb+oP6VSSQjHHA1UKbW51tFW5DFOQ0ss2iV0HpOsXaldh3cJ942eZ9mb9lizNFTY0rYiez3d&#10;vIH+3D9D/LHDx7U4HuafxV5btzBmMh6KJahEQ/o3/10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BUrEAAAA2wAAAA8AAAAAAAAAAAAAAAAAmAIAAGRycy9k&#10;b3ducmV2LnhtbFBLBQYAAAAABAAEAPUAAACJAwAAAAA=&#10;" path="m,l126,,79,68,2,33,,xe" stroked="f">
                  <v:path arrowok="t" o:connecttype="custom" o:connectlocs="0,0;126,0;79,68;2,33;0,0" o:connectangles="0,0,0,0,0"/>
                </v:shape>
                <v:shape id="Freeform 40" o:spid="_x0000_s1065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QzMIA&#10;AADbAAAADwAAAGRycy9kb3ducmV2LnhtbERP24rCMBB9X/Afwgi+yJrqw7J2jbKIl3XFBy8fMDRj&#10;W7aZlCTW6tcbQdi3OZzrTGatqURDzpeWFQwHCQjizOqScwWn4/L9E4QPyBory6TgRh5m087bBFNt&#10;r7yn5hByEUPYp6igCKFOpfRZQQb9wNbEkTtbZzBE6HKpHV5juKnkKEk+pMGSY0OBNc0Lyv4OF6PA&#10;nc7HX92ulpqb5L7drPu7xZCU6nXb7y8QgdrwL365f3ScP4bn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5DMwgAAANsAAAAPAAAAAAAAAAAAAAAAAJgCAABkcnMvZG93&#10;bnJldi54bWxQSwUGAAAAAAQABAD1AAAAhwMAAAAA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1" o:spid="_x0000_s1066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3zb8A&#10;AADbAAAADwAAAGRycy9kb3ducmV2LnhtbERPPWvDMBDdC/0P4grZajkZQnCihFDSkiFLVQ8eD+ti&#10;GVsnY6m28++jodDx8b4Pp8X1YqIxtJ4VrLMcBHHtTcuNgvLn830HIkRkg71nUvCgAKfj68sBC+Nn&#10;/qZJx0akEA4FKrAxDoWUobbkMGR+IE7c3Y8OY4JjI82Icwp3vdzk+VY6bDk1WBzow1Ld6V+noKp2&#10;Gvu1vnVfttT1RZfLxXZKrd6W8x5EpCX+i//cV6Ngk9anL+kHyOM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4nfNvwAAANsAAAAPAAAAAAAAAAAAAAAAAJgCAABkcnMvZG93bnJl&#10;di54bWxQSwUGAAAAAAQABAD1AAAAhA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2" o:spid="_x0000_s1067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52WMQA&#10;AADbAAAADwAAAGRycy9kb3ducmV2LnhtbESPS2vDMBCE74H8B7GB3hI5gQbjRg5O2kAvPeQBuW6t&#10;9aO1VkZSHPffV4FCj8PMfMNstqPpxEDOt5YVLBcJCOLS6pZrBZfzYZ6C8AFZY2eZFPyQh20+nWww&#10;0/bORxpOoRYRwj5DBU0IfSalLxsy6Be2J45eZZ3BEKWrpXZ4j3DTyVWSrKXBluNCgz3tGyq/Tzej&#10;YP117T+q5K0b0vJsivTZ7V6LT6WeZmPxAiLQGP7Df+13rWC1hM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dlj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43" o:spid="_x0000_s1068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RPsEA&#10;AADbAAAADwAAAGRycy9kb3ducmV2LnhtbESPQUsDMRSE70L/Q3gFbzbboCJr01IWit7EteD1uXnd&#10;LN28LEmarv/eCILHYWa+YTa72Y0iU4iDZw3rVQWCuPNm4F7D8eNw9wQiJmSDo2fS8E0RdtvFzQZr&#10;46/8TrlNvSgQjjVqsClNtZSxs+QwrvxEXLyTDw5TkaGXJuC1wN0oVVU9SocDlwWLEzWWunN7cRqq&#10;FxseWtVgo07n/Pl2n+f8lbW+Xc77ZxCJ5vQf/mu/Gg1Kwe+X8g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HUT7BAAAA2wAAAA8AAAAAAAAAAAAAAAAAmAIAAGRycy9kb3du&#10;cmV2LnhtbFBLBQYAAAAABAAEAPUAAACGAwAAAAA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58C244" wp14:editId="6121872A">
              <wp:simplePos x="0" y="0"/>
              <wp:positionH relativeFrom="column">
                <wp:posOffset>4027302</wp:posOffset>
              </wp:positionH>
              <wp:positionV relativeFrom="paragraph">
                <wp:posOffset>260817</wp:posOffset>
              </wp:positionV>
              <wp:extent cx="2481436" cy="552091"/>
              <wp:effectExtent l="0" t="0" r="0" b="0"/>
              <wp:wrapNone/>
              <wp:docPr id="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1436" cy="5520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48EE" w:rsidRPr="00D5092E" w:rsidRDefault="009948EE" w:rsidP="00D5092E">
                          <w:pPr>
                            <w:spacing w:line="280" w:lineRule="atLeast"/>
                            <w:jc w:val="right"/>
                            <w:rPr>
                              <w:rFonts w:ascii="微軟正黑體" w:eastAsia="微軟正黑體" w:hAnsi="微軟正黑體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委外(分包)合約審查檢核</w:t>
                          </w:r>
                          <w:r w:rsidRPr="00D5092E">
                            <w:rPr>
                              <w:rFonts w:ascii="微軟正黑體" w:eastAsia="微軟正黑體" w:hAnsi="微軟正黑體" w:hint="eastAsia"/>
                              <w:color w:val="FFFFFF"/>
                              <w:sz w:val="28"/>
                              <w:szCs w:val="28"/>
                            </w:rPr>
                            <w:t>表</w:t>
                          </w:r>
                        </w:p>
                        <w:p w:rsidR="009948EE" w:rsidRDefault="009948EE" w:rsidP="00D5092E">
                          <w:pPr>
                            <w:wordWrap w:val="0"/>
                            <w:spacing w:line="22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11.06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69" type="#_x0000_t202" style="position:absolute;margin-left:317.1pt;margin-top:20.55pt;width:195.4pt;height:4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" filled="f" stroked="f">
              <v:textbox inset=",.3mm,,2.3mm">
                <w:txbxContent>
                  <w:p w:rsidR="009948EE" w:rsidRPr="00D5092E" w:rsidRDefault="009948EE" w:rsidP="00D5092E">
                    <w:pPr>
                      <w:spacing w:line="280" w:lineRule="atLeast"/>
                      <w:jc w:val="right"/>
                      <w:rPr>
                        <w:rFonts w:ascii="微軟正黑體" w:eastAsia="微軟正黑體" w:hAnsi="微軟正黑體"/>
                        <w:color w:val="FFFFFF"/>
                        <w:sz w:val="28"/>
                        <w:szCs w:val="28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委外(分包)合約審查檢核</w:t>
                    </w:r>
                    <w:r w:rsidRPr="00D5092E">
                      <w:rPr>
                        <w:rFonts w:ascii="微軟正黑體" w:eastAsia="微軟正黑體" w:hAnsi="微軟正黑體" w:hint="eastAsia"/>
                        <w:color w:val="FFFFFF"/>
                        <w:sz w:val="28"/>
                        <w:szCs w:val="28"/>
                      </w:rPr>
                      <w:t>表</w:t>
                    </w:r>
                  </w:p>
                  <w:p w:rsidR="009948EE" w:rsidRDefault="009948EE" w:rsidP="00D5092E">
                    <w:pPr>
                      <w:wordWrap w:val="0"/>
                      <w:spacing w:line="22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11.06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r>
      <w:object w:dxaOrig="10352" w:dyaOrig="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7.6pt;height:44.15pt" o:ole="">
          <v:imagedata r:id="rId1" o:title=""/>
        </v:shape>
        <o:OLEObject Type="Embed" ProgID="Word.Picture.8" ShapeID="_x0000_i1026" DrawAspect="Content" ObjectID="_1718082633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B63"/>
    <w:multiLevelType w:val="hybridMultilevel"/>
    <w:tmpl w:val="A9BE8658"/>
    <w:lvl w:ilvl="0" w:tplc="FFFFFFF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1E0974D8"/>
    <w:multiLevelType w:val="hybridMultilevel"/>
    <w:tmpl w:val="47C2539A"/>
    <w:lvl w:ilvl="0" w:tplc="B09CD8B6">
      <w:start w:val="1"/>
      <w:numFmt w:val="upperLetter"/>
      <w:lvlText w:val="%1."/>
      <w:lvlJc w:val="left"/>
      <w:pPr>
        <w:tabs>
          <w:tab w:val="num" w:pos="180"/>
        </w:tabs>
        <w:ind w:left="180" w:hanging="360"/>
      </w:pPr>
      <w:rPr>
        <w:rFonts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  <w:rPr>
        <w:rFonts w:cs="Times New Roman"/>
      </w:rPr>
    </w:lvl>
  </w:abstractNum>
  <w:abstractNum w:abstractNumId="2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</w:rPr>
    </w:lvl>
  </w:abstractNum>
  <w:abstractNum w:abstractNumId="3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cs="Times New Roman" w:hint="default"/>
      </w:rPr>
    </w:lvl>
  </w:abstractNum>
  <w:abstractNum w:abstractNumId="4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5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  <w:rPr>
        <w:rFonts w:cs="Times New Roman"/>
      </w:rPr>
    </w:lvl>
  </w:abstractNum>
  <w:abstractNum w:abstractNumId="7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8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9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>
    <w:nsid w:val="68043057"/>
    <w:multiLevelType w:val="singleLevel"/>
    <w:tmpl w:val="73923342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11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cs="Times New Roman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doNotShadeFormData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59"/>
    <w:rsid w:val="000028FE"/>
    <w:rsid w:val="0001742B"/>
    <w:rsid w:val="000368AA"/>
    <w:rsid w:val="000839B1"/>
    <w:rsid w:val="00083E6F"/>
    <w:rsid w:val="000B731F"/>
    <w:rsid w:val="000C4672"/>
    <w:rsid w:val="000D4293"/>
    <w:rsid w:val="000D4B48"/>
    <w:rsid w:val="00102D7C"/>
    <w:rsid w:val="00140567"/>
    <w:rsid w:val="001412A6"/>
    <w:rsid w:val="001C4CFE"/>
    <w:rsid w:val="001E7025"/>
    <w:rsid w:val="001F0E0A"/>
    <w:rsid w:val="001F6FF6"/>
    <w:rsid w:val="00210CDC"/>
    <w:rsid w:val="00210EDB"/>
    <w:rsid w:val="00214BBC"/>
    <w:rsid w:val="00224E07"/>
    <w:rsid w:val="00234150"/>
    <w:rsid w:val="00252688"/>
    <w:rsid w:val="002569A7"/>
    <w:rsid w:val="00271225"/>
    <w:rsid w:val="002A0D59"/>
    <w:rsid w:val="002A0DED"/>
    <w:rsid w:val="002B27B0"/>
    <w:rsid w:val="002B3F77"/>
    <w:rsid w:val="002B6795"/>
    <w:rsid w:val="002C254F"/>
    <w:rsid w:val="002D1559"/>
    <w:rsid w:val="002E7DA1"/>
    <w:rsid w:val="002F19D5"/>
    <w:rsid w:val="002F74E1"/>
    <w:rsid w:val="003755A7"/>
    <w:rsid w:val="00394D7F"/>
    <w:rsid w:val="0039786F"/>
    <w:rsid w:val="003F2124"/>
    <w:rsid w:val="004108A2"/>
    <w:rsid w:val="0041613D"/>
    <w:rsid w:val="004218EE"/>
    <w:rsid w:val="00457627"/>
    <w:rsid w:val="004800DE"/>
    <w:rsid w:val="004A1986"/>
    <w:rsid w:val="004E0798"/>
    <w:rsid w:val="0052367E"/>
    <w:rsid w:val="00536EEE"/>
    <w:rsid w:val="005541EC"/>
    <w:rsid w:val="005702A3"/>
    <w:rsid w:val="005819F4"/>
    <w:rsid w:val="00581DCA"/>
    <w:rsid w:val="005958C5"/>
    <w:rsid w:val="005A04C0"/>
    <w:rsid w:val="005A2B90"/>
    <w:rsid w:val="005A3A7D"/>
    <w:rsid w:val="005A73D1"/>
    <w:rsid w:val="005D119A"/>
    <w:rsid w:val="005F7DFC"/>
    <w:rsid w:val="006041AF"/>
    <w:rsid w:val="00630E49"/>
    <w:rsid w:val="00634FF6"/>
    <w:rsid w:val="0065095F"/>
    <w:rsid w:val="00653B6C"/>
    <w:rsid w:val="00660EB1"/>
    <w:rsid w:val="00683D7B"/>
    <w:rsid w:val="006977F8"/>
    <w:rsid w:val="006B1C36"/>
    <w:rsid w:val="006E3872"/>
    <w:rsid w:val="00700587"/>
    <w:rsid w:val="00702B30"/>
    <w:rsid w:val="00717868"/>
    <w:rsid w:val="00720114"/>
    <w:rsid w:val="00746400"/>
    <w:rsid w:val="00752AB7"/>
    <w:rsid w:val="00764ED8"/>
    <w:rsid w:val="007866D7"/>
    <w:rsid w:val="0079077F"/>
    <w:rsid w:val="00794D87"/>
    <w:rsid w:val="007A5538"/>
    <w:rsid w:val="007F0A24"/>
    <w:rsid w:val="008007C7"/>
    <w:rsid w:val="00802D04"/>
    <w:rsid w:val="008127C8"/>
    <w:rsid w:val="00813F00"/>
    <w:rsid w:val="00842B09"/>
    <w:rsid w:val="008C0CBE"/>
    <w:rsid w:val="008C41DA"/>
    <w:rsid w:val="008C4FF9"/>
    <w:rsid w:val="008C5941"/>
    <w:rsid w:val="008F7029"/>
    <w:rsid w:val="00955BED"/>
    <w:rsid w:val="009948EE"/>
    <w:rsid w:val="00A01BEC"/>
    <w:rsid w:val="00A100D3"/>
    <w:rsid w:val="00A32852"/>
    <w:rsid w:val="00A91115"/>
    <w:rsid w:val="00A9399B"/>
    <w:rsid w:val="00A964DB"/>
    <w:rsid w:val="00AB599A"/>
    <w:rsid w:val="00AC5373"/>
    <w:rsid w:val="00AE245C"/>
    <w:rsid w:val="00B17D6D"/>
    <w:rsid w:val="00B3141F"/>
    <w:rsid w:val="00B4168C"/>
    <w:rsid w:val="00B67E17"/>
    <w:rsid w:val="00B710C5"/>
    <w:rsid w:val="00B92D3A"/>
    <w:rsid w:val="00C26126"/>
    <w:rsid w:val="00C6418E"/>
    <w:rsid w:val="00CB1CEF"/>
    <w:rsid w:val="00CB36F6"/>
    <w:rsid w:val="00CD7D9C"/>
    <w:rsid w:val="00CF7B34"/>
    <w:rsid w:val="00D070D5"/>
    <w:rsid w:val="00D10821"/>
    <w:rsid w:val="00D3036A"/>
    <w:rsid w:val="00D32935"/>
    <w:rsid w:val="00D34B37"/>
    <w:rsid w:val="00D352C5"/>
    <w:rsid w:val="00D5092E"/>
    <w:rsid w:val="00D913EE"/>
    <w:rsid w:val="00DA128F"/>
    <w:rsid w:val="00DA33F0"/>
    <w:rsid w:val="00DA5FC4"/>
    <w:rsid w:val="00DC1F92"/>
    <w:rsid w:val="00DE0395"/>
    <w:rsid w:val="00E3545E"/>
    <w:rsid w:val="00E60517"/>
    <w:rsid w:val="00E730B5"/>
    <w:rsid w:val="00E730C3"/>
    <w:rsid w:val="00E73A65"/>
    <w:rsid w:val="00E825BE"/>
    <w:rsid w:val="00EA7100"/>
    <w:rsid w:val="00F33395"/>
    <w:rsid w:val="00F61588"/>
    <w:rsid w:val="00F74E07"/>
    <w:rsid w:val="00F77E80"/>
    <w:rsid w:val="00F81643"/>
    <w:rsid w:val="00F818AF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C4CFE"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link w:val="10"/>
    <w:uiPriority w:val="99"/>
    <w:qFormat/>
    <w:rsid w:val="001C4CFE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C4CFE"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1C4CFE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link w:val="40"/>
    <w:uiPriority w:val="99"/>
    <w:qFormat/>
    <w:rsid w:val="001C4CFE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link w:val="50"/>
    <w:uiPriority w:val="99"/>
    <w:qFormat/>
    <w:rsid w:val="001C4CFE"/>
    <w:pPr>
      <w:ind w:left="720"/>
      <w:outlineLvl w:val="4"/>
    </w:pPr>
    <w:rPr>
      <w:b/>
    </w:rPr>
  </w:style>
  <w:style w:type="paragraph" w:styleId="6">
    <w:name w:val="heading 6"/>
    <w:basedOn w:val="a"/>
    <w:next w:val="a0"/>
    <w:link w:val="60"/>
    <w:uiPriority w:val="99"/>
    <w:qFormat/>
    <w:rsid w:val="001C4CFE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link w:val="70"/>
    <w:uiPriority w:val="99"/>
    <w:qFormat/>
    <w:rsid w:val="001C4CFE"/>
    <w:pPr>
      <w:ind w:left="720"/>
      <w:outlineLvl w:val="6"/>
    </w:pPr>
    <w:rPr>
      <w:i/>
    </w:rPr>
  </w:style>
  <w:style w:type="paragraph" w:styleId="8">
    <w:name w:val="heading 8"/>
    <w:basedOn w:val="a"/>
    <w:next w:val="a0"/>
    <w:link w:val="80"/>
    <w:uiPriority w:val="99"/>
    <w:qFormat/>
    <w:rsid w:val="001C4CFE"/>
    <w:pPr>
      <w:ind w:left="72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99"/>
    <w:qFormat/>
    <w:rsid w:val="001C4CFE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F0E0A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paragraph" w:styleId="a0">
    <w:name w:val="Normal Indent"/>
    <w:basedOn w:val="a"/>
    <w:uiPriority w:val="99"/>
    <w:rsid w:val="001C4CFE"/>
    <w:pPr>
      <w:ind w:left="720"/>
    </w:pPr>
  </w:style>
  <w:style w:type="character" w:styleId="a4">
    <w:name w:val="annotation reference"/>
    <w:uiPriority w:val="99"/>
    <w:semiHidden/>
    <w:rsid w:val="001C4CFE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C4CFE"/>
  </w:style>
  <w:style w:type="character" w:customStyle="1" w:styleId="a6">
    <w:name w:val="註解文字 字元"/>
    <w:link w:val="a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81">
    <w:name w:val="toc 8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961" w:right="850"/>
    </w:pPr>
  </w:style>
  <w:style w:type="paragraph" w:styleId="71">
    <w:name w:val="toc 7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253" w:right="850"/>
    </w:pPr>
  </w:style>
  <w:style w:type="paragraph" w:styleId="61">
    <w:name w:val="toc 6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3544" w:right="850"/>
    </w:pPr>
  </w:style>
  <w:style w:type="paragraph" w:styleId="51">
    <w:name w:val="toc 5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835" w:right="850"/>
    </w:pPr>
  </w:style>
  <w:style w:type="paragraph" w:styleId="41">
    <w:name w:val="toc 4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126" w:right="850"/>
    </w:pPr>
  </w:style>
  <w:style w:type="paragraph" w:styleId="31">
    <w:name w:val="toc 3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709" w:right="850"/>
    </w:pPr>
  </w:style>
  <w:style w:type="paragraph" w:styleId="11">
    <w:name w:val="toc 1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right="850"/>
    </w:pPr>
  </w:style>
  <w:style w:type="paragraph" w:styleId="72">
    <w:name w:val="index 7"/>
    <w:basedOn w:val="a"/>
    <w:next w:val="a"/>
    <w:uiPriority w:val="99"/>
    <w:semiHidden/>
    <w:rsid w:val="001C4CFE"/>
    <w:pPr>
      <w:ind w:left="1701"/>
    </w:pPr>
  </w:style>
  <w:style w:type="paragraph" w:styleId="62">
    <w:name w:val="index 6"/>
    <w:basedOn w:val="a"/>
    <w:next w:val="a"/>
    <w:uiPriority w:val="99"/>
    <w:semiHidden/>
    <w:rsid w:val="001C4CFE"/>
    <w:pPr>
      <w:ind w:left="1417"/>
    </w:pPr>
  </w:style>
  <w:style w:type="paragraph" w:styleId="52">
    <w:name w:val="index 5"/>
    <w:basedOn w:val="a"/>
    <w:next w:val="a"/>
    <w:uiPriority w:val="99"/>
    <w:semiHidden/>
    <w:rsid w:val="001C4CFE"/>
    <w:pPr>
      <w:ind w:left="1134"/>
    </w:pPr>
  </w:style>
  <w:style w:type="paragraph" w:styleId="42">
    <w:name w:val="index 4"/>
    <w:basedOn w:val="a"/>
    <w:next w:val="a"/>
    <w:uiPriority w:val="99"/>
    <w:semiHidden/>
    <w:rsid w:val="001C4CFE"/>
    <w:pPr>
      <w:ind w:left="850"/>
    </w:pPr>
  </w:style>
  <w:style w:type="paragraph" w:styleId="32">
    <w:name w:val="index 3"/>
    <w:basedOn w:val="a"/>
    <w:next w:val="a"/>
    <w:uiPriority w:val="99"/>
    <w:semiHidden/>
    <w:rsid w:val="001C4CFE"/>
    <w:pPr>
      <w:ind w:left="567"/>
    </w:pPr>
  </w:style>
  <w:style w:type="paragraph" w:styleId="22">
    <w:name w:val="index 2"/>
    <w:basedOn w:val="a"/>
    <w:next w:val="a"/>
    <w:uiPriority w:val="99"/>
    <w:semiHidden/>
    <w:rsid w:val="001C4CFE"/>
    <w:pPr>
      <w:ind w:left="283"/>
    </w:pPr>
  </w:style>
  <w:style w:type="paragraph" w:styleId="12">
    <w:name w:val="index 1"/>
    <w:basedOn w:val="a"/>
    <w:next w:val="a"/>
    <w:uiPriority w:val="99"/>
    <w:semiHidden/>
    <w:rsid w:val="001C4CFE"/>
  </w:style>
  <w:style w:type="character" w:styleId="a7">
    <w:name w:val="line number"/>
    <w:uiPriority w:val="99"/>
    <w:rsid w:val="001C4CFE"/>
    <w:rPr>
      <w:rFonts w:cs="Times New Roman"/>
    </w:rPr>
  </w:style>
  <w:style w:type="paragraph" w:styleId="a8">
    <w:name w:val="index heading"/>
    <w:basedOn w:val="a"/>
    <w:next w:val="12"/>
    <w:uiPriority w:val="99"/>
    <w:semiHidden/>
    <w:rsid w:val="001C4CFE"/>
  </w:style>
  <w:style w:type="paragraph" w:styleId="a9">
    <w:name w:val="footer"/>
    <w:basedOn w:val="a"/>
    <w:link w:val="aa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a">
    <w:name w:val="頁尾 字元"/>
    <w:link w:val="a9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b">
    <w:name w:val="header"/>
    <w:basedOn w:val="a"/>
    <w:link w:val="ac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c">
    <w:name w:val="頁首 字元"/>
    <w:link w:val="ab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d">
    <w:name w:val="footnote reference"/>
    <w:uiPriority w:val="99"/>
    <w:semiHidden/>
    <w:rsid w:val="001C4CFE"/>
    <w:rPr>
      <w:rFonts w:cs="Times New Roman"/>
      <w:position w:val="6"/>
      <w:sz w:val="16"/>
    </w:rPr>
  </w:style>
  <w:style w:type="paragraph" w:styleId="ae">
    <w:name w:val="footnote text"/>
    <w:basedOn w:val="a"/>
    <w:link w:val="af"/>
    <w:uiPriority w:val="99"/>
    <w:semiHidden/>
    <w:rsid w:val="001C4CFE"/>
  </w:style>
  <w:style w:type="character" w:customStyle="1" w:styleId="af">
    <w:name w:val="註腳文字 字元"/>
    <w:link w:val="ae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f0">
    <w:name w:val="page number"/>
    <w:uiPriority w:val="99"/>
    <w:rsid w:val="001C4CFE"/>
    <w:rPr>
      <w:rFonts w:cs="Times New Roman"/>
    </w:rPr>
  </w:style>
  <w:style w:type="paragraph" w:styleId="af1">
    <w:name w:val="Body Text Indent"/>
    <w:basedOn w:val="a"/>
    <w:link w:val="af2"/>
    <w:uiPriority w:val="99"/>
    <w:rsid w:val="001C4CFE"/>
    <w:pPr>
      <w:ind w:left="480"/>
    </w:pPr>
    <w:rPr>
      <w:sz w:val="24"/>
    </w:rPr>
  </w:style>
  <w:style w:type="character" w:customStyle="1" w:styleId="af2">
    <w:name w:val="本文縮排 字元"/>
    <w:link w:val="af1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3">
    <w:name w:val="Body Text"/>
    <w:basedOn w:val="a"/>
    <w:link w:val="af4"/>
    <w:uiPriority w:val="99"/>
    <w:rsid w:val="001C4CFE"/>
    <w:rPr>
      <w:sz w:val="24"/>
    </w:rPr>
  </w:style>
  <w:style w:type="character" w:customStyle="1" w:styleId="af4">
    <w:name w:val="本文 字元"/>
    <w:link w:val="af3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5">
    <w:name w:val="Date"/>
    <w:basedOn w:val="a"/>
    <w:next w:val="a"/>
    <w:link w:val="af6"/>
    <w:uiPriority w:val="99"/>
    <w:rsid w:val="001C4CFE"/>
    <w:pPr>
      <w:jc w:val="right"/>
    </w:pPr>
  </w:style>
  <w:style w:type="character" w:customStyle="1" w:styleId="af6">
    <w:name w:val="日期 字元"/>
    <w:link w:val="af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7">
    <w:name w:val="Balloon Text"/>
    <w:basedOn w:val="a"/>
    <w:link w:val="af8"/>
    <w:uiPriority w:val="99"/>
    <w:semiHidden/>
    <w:rsid w:val="001C4CFE"/>
    <w:rPr>
      <w:rFonts w:ascii="Arial" w:eastAsia="新細明體" w:hAnsi="Arial"/>
      <w:sz w:val="18"/>
      <w:szCs w:val="18"/>
    </w:rPr>
  </w:style>
  <w:style w:type="character" w:customStyle="1" w:styleId="af8">
    <w:name w:val="註解方塊文字 字元"/>
    <w:link w:val="af7"/>
    <w:uiPriority w:val="99"/>
    <w:semiHidden/>
    <w:locked/>
    <w:rsid w:val="001F0E0A"/>
    <w:rPr>
      <w:rFonts w:ascii="Cambria" w:eastAsia="新細明體" w:hAnsi="Cambria" w:cs="Times New Roman"/>
      <w:kern w:val="0"/>
      <w:sz w:val="2"/>
    </w:rPr>
  </w:style>
  <w:style w:type="character" w:styleId="af9">
    <w:name w:val="Hyperlink"/>
    <w:uiPriority w:val="99"/>
    <w:rsid w:val="001C4CFE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1C4CFE"/>
    <w:rPr>
      <w:rFonts w:cs="Times New Roman"/>
    </w:rPr>
  </w:style>
  <w:style w:type="character" w:customStyle="1" w:styleId="txtover1">
    <w:name w:val="txt_over1"/>
    <w:uiPriority w:val="99"/>
    <w:rsid w:val="002569A7"/>
    <w:rPr>
      <w:rFonts w:cs="Times New Roman"/>
    </w:rPr>
  </w:style>
  <w:style w:type="paragraph" w:customStyle="1" w:styleId="work1">
    <w:name w:val="work1"/>
    <w:basedOn w:val="a"/>
    <w:uiPriority w:val="99"/>
    <w:rsid w:val="005A73D1"/>
    <w:pPr>
      <w:widowControl/>
      <w:adjustRightInd/>
      <w:spacing w:before="100" w:beforeAutospacing="1" w:after="100" w:afterAutospacing="1"/>
      <w:ind w:left="250" w:right="150"/>
      <w:textAlignment w:val="auto"/>
    </w:pPr>
    <w:rPr>
      <w:rFonts w:ascii="新細明體" w:eastAsia="新細明體" w:hAnsi="新細明體" w:cs="新細明體"/>
      <w:sz w:val="19"/>
      <w:szCs w:val="19"/>
    </w:rPr>
  </w:style>
  <w:style w:type="table" w:styleId="afa">
    <w:name w:val="Table Grid"/>
    <w:basedOn w:val="a2"/>
    <w:uiPriority w:val="59"/>
    <w:unhideWhenUsed/>
    <w:locked/>
    <w:rsid w:val="00D10821"/>
    <w:rPr>
      <w:rFonts w:ascii="Calibri" w:eastAsia="新細明體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C4CFE"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link w:val="10"/>
    <w:uiPriority w:val="99"/>
    <w:qFormat/>
    <w:rsid w:val="001C4CFE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C4CFE"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1C4CFE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link w:val="40"/>
    <w:uiPriority w:val="99"/>
    <w:qFormat/>
    <w:rsid w:val="001C4CFE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link w:val="50"/>
    <w:uiPriority w:val="99"/>
    <w:qFormat/>
    <w:rsid w:val="001C4CFE"/>
    <w:pPr>
      <w:ind w:left="720"/>
      <w:outlineLvl w:val="4"/>
    </w:pPr>
    <w:rPr>
      <w:b/>
    </w:rPr>
  </w:style>
  <w:style w:type="paragraph" w:styleId="6">
    <w:name w:val="heading 6"/>
    <w:basedOn w:val="a"/>
    <w:next w:val="a0"/>
    <w:link w:val="60"/>
    <w:uiPriority w:val="99"/>
    <w:qFormat/>
    <w:rsid w:val="001C4CFE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link w:val="70"/>
    <w:uiPriority w:val="99"/>
    <w:qFormat/>
    <w:rsid w:val="001C4CFE"/>
    <w:pPr>
      <w:ind w:left="720"/>
      <w:outlineLvl w:val="6"/>
    </w:pPr>
    <w:rPr>
      <w:i/>
    </w:rPr>
  </w:style>
  <w:style w:type="paragraph" w:styleId="8">
    <w:name w:val="heading 8"/>
    <w:basedOn w:val="a"/>
    <w:next w:val="a0"/>
    <w:link w:val="80"/>
    <w:uiPriority w:val="99"/>
    <w:qFormat/>
    <w:rsid w:val="001C4CFE"/>
    <w:pPr>
      <w:ind w:left="72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99"/>
    <w:qFormat/>
    <w:rsid w:val="001C4CFE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F0E0A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paragraph" w:styleId="a0">
    <w:name w:val="Normal Indent"/>
    <w:basedOn w:val="a"/>
    <w:uiPriority w:val="99"/>
    <w:rsid w:val="001C4CFE"/>
    <w:pPr>
      <w:ind w:left="720"/>
    </w:pPr>
  </w:style>
  <w:style w:type="character" w:styleId="a4">
    <w:name w:val="annotation reference"/>
    <w:uiPriority w:val="99"/>
    <w:semiHidden/>
    <w:rsid w:val="001C4CFE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C4CFE"/>
  </w:style>
  <w:style w:type="character" w:customStyle="1" w:styleId="a6">
    <w:name w:val="註解文字 字元"/>
    <w:link w:val="a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81">
    <w:name w:val="toc 8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961" w:right="850"/>
    </w:pPr>
  </w:style>
  <w:style w:type="paragraph" w:styleId="71">
    <w:name w:val="toc 7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253" w:right="850"/>
    </w:pPr>
  </w:style>
  <w:style w:type="paragraph" w:styleId="61">
    <w:name w:val="toc 6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3544" w:right="850"/>
    </w:pPr>
  </w:style>
  <w:style w:type="paragraph" w:styleId="51">
    <w:name w:val="toc 5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835" w:right="850"/>
    </w:pPr>
  </w:style>
  <w:style w:type="paragraph" w:styleId="41">
    <w:name w:val="toc 4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126" w:right="850"/>
    </w:pPr>
  </w:style>
  <w:style w:type="paragraph" w:styleId="31">
    <w:name w:val="toc 3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709" w:right="850"/>
    </w:pPr>
  </w:style>
  <w:style w:type="paragraph" w:styleId="11">
    <w:name w:val="toc 1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right="850"/>
    </w:pPr>
  </w:style>
  <w:style w:type="paragraph" w:styleId="72">
    <w:name w:val="index 7"/>
    <w:basedOn w:val="a"/>
    <w:next w:val="a"/>
    <w:uiPriority w:val="99"/>
    <w:semiHidden/>
    <w:rsid w:val="001C4CFE"/>
    <w:pPr>
      <w:ind w:left="1701"/>
    </w:pPr>
  </w:style>
  <w:style w:type="paragraph" w:styleId="62">
    <w:name w:val="index 6"/>
    <w:basedOn w:val="a"/>
    <w:next w:val="a"/>
    <w:uiPriority w:val="99"/>
    <w:semiHidden/>
    <w:rsid w:val="001C4CFE"/>
    <w:pPr>
      <w:ind w:left="1417"/>
    </w:pPr>
  </w:style>
  <w:style w:type="paragraph" w:styleId="52">
    <w:name w:val="index 5"/>
    <w:basedOn w:val="a"/>
    <w:next w:val="a"/>
    <w:uiPriority w:val="99"/>
    <w:semiHidden/>
    <w:rsid w:val="001C4CFE"/>
    <w:pPr>
      <w:ind w:left="1134"/>
    </w:pPr>
  </w:style>
  <w:style w:type="paragraph" w:styleId="42">
    <w:name w:val="index 4"/>
    <w:basedOn w:val="a"/>
    <w:next w:val="a"/>
    <w:uiPriority w:val="99"/>
    <w:semiHidden/>
    <w:rsid w:val="001C4CFE"/>
    <w:pPr>
      <w:ind w:left="850"/>
    </w:pPr>
  </w:style>
  <w:style w:type="paragraph" w:styleId="32">
    <w:name w:val="index 3"/>
    <w:basedOn w:val="a"/>
    <w:next w:val="a"/>
    <w:uiPriority w:val="99"/>
    <w:semiHidden/>
    <w:rsid w:val="001C4CFE"/>
    <w:pPr>
      <w:ind w:left="567"/>
    </w:pPr>
  </w:style>
  <w:style w:type="paragraph" w:styleId="22">
    <w:name w:val="index 2"/>
    <w:basedOn w:val="a"/>
    <w:next w:val="a"/>
    <w:uiPriority w:val="99"/>
    <w:semiHidden/>
    <w:rsid w:val="001C4CFE"/>
    <w:pPr>
      <w:ind w:left="283"/>
    </w:pPr>
  </w:style>
  <w:style w:type="paragraph" w:styleId="12">
    <w:name w:val="index 1"/>
    <w:basedOn w:val="a"/>
    <w:next w:val="a"/>
    <w:uiPriority w:val="99"/>
    <w:semiHidden/>
    <w:rsid w:val="001C4CFE"/>
  </w:style>
  <w:style w:type="character" w:styleId="a7">
    <w:name w:val="line number"/>
    <w:uiPriority w:val="99"/>
    <w:rsid w:val="001C4CFE"/>
    <w:rPr>
      <w:rFonts w:cs="Times New Roman"/>
    </w:rPr>
  </w:style>
  <w:style w:type="paragraph" w:styleId="a8">
    <w:name w:val="index heading"/>
    <w:basedOn w:val="a"/>
    <w:next w:val="12"/>
    <w:uiPriority w:val="99"/>
    <w:semiHidden/>
    <w:rsid w:val="001C4CFE"/>
  </w:style>
  <w:style w:type="paragraph" w:styleId="a9">
    <w:name w:val="footer"/>
    <w:basedOn w:val="a"/>
    <w:link w:val="aa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a">
    <w:name w:val="頁尾 字元"/>
    <w:link w:val="a9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b">
    <w:name w:val="header"/>
    <w:basedOn w:val="a"/>
    <w:link w:val="ac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c">
    <w:name w:val="頁首 字元"/>
    <w:link w:val="ab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d">
    <w:name w:val="footnote reference"/>
    <w:uiPriority w:val="99"/>
    <w:semiHidden/>
    <w:rsid w:val="001C4CFE"/>
    <w:rPr>
      <w:rFonts w:cs="Times New Roman"/>
      <w:position w:val="6"/>
      <w:sz w:val="16"/>
    </w:rPr>
  </w:style>
  <w:style w:type="paragraph" w:styleId="ae">
    <w:name w:val="footnote text"/>
    <w:basedOn w:val="a"/>
    <w:link w:val="af"/>
    <w:uiPriority w:val="99"/>
    <w:semiHidden/>
    <w:rsid w:val="001C4CFE"/>
  </w:style>
  <w:style w:type="character" w:customStyle="1" w:styleId="af">
    <w:name w:val="註腳文字 字元"/>
    <w:link w:val="ae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f0">
    <w:name w:val="page number"/>
    <w:uiPriority w:val="99"/>
    <w:rsid w:val="001C4CFE"/>
    <w:rPr>
      <w:rFonts w:cs="Times New Roman"/>
    </w:rPr>
  </w:style>
  <w:style w:type="paragraph" w:styleId="af1">
    <w:name w:val="Body Text Indent"/>
    <w:basedOn w:val="a"/>
    <w:link w:val="af2"/>
    <w:uiPriority w:val="99"/>
    <w:rsid w:val="001C4CFE"/>
    <w:pPr>
      <w:ind w:left="480"/>
    </w:pPr>
    <w:rPr>
      <w:sz w:val="24"/>
    </w:rPr>
  </w:style>
  <w:style w:type="character" w:customStyle="1" w:styleId="af2">
    <w:name w:val="本文縮排 字元"/>
    <w:link w:val="af1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3">
    <w:name w:val="Body Text"/>
    <w:basedOn w:val="a"/>
    <w:link w:val="af4"/>
    <w:uiPriority w:val="99"/>
    <w:rsid w:val="001C4CFE"/>
    <w:rPr>
      <w:sz w:val="24"/>
    </w:rPr>
  </w:style>
  <w:style w:type="character" w:customStyle="1" w:styleId="af4">
    <w:name w:val="本文 字元"/>
    <w:link w:val="af3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5">
    <w:name w:val="Date"/>
    <w:basedOn w:val="a"/>
    <w:next w:val="a"/>
    <w:link w:val="af6"/>
    <w:uiPriority w:val="99"/>
    <w:rsid w:val="001C4CFE"/>
    <w:pPr>
      <w:jc w:val="right"/>
    </w:pPr>
  </w:style>
  <w:style w:type="character" w:customStyle="1" w:styleId="af6">
    <w:name w:val="日期 字元"/>
    <w:link w:val="af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7">
    <w:name w:val="Balloon Text"/>
    <w:basedOn w:val="a"/>
    <w:link w:val="af8"/>
    <w:uiPriority w:val="99"/>
    <w:semiHidden/>
    <w:rsid w:val="001C4CFE"/>
    <w:rPr>
      <w:rFonts w:ascii="Arial" w:eastAsia="新細明體" w:hAnsi="Arial"/>
      <w:sz w:val="18"/>
      <w:szCs w:val="18"/>
    </w:rPr>
  </w:style>
  <w:style w:type="character" w:customStyle="1" w:styleId="af8">
    <w:name w:val="註解方塊文字 字元"/>
    <w:link w:val="af7"/>
    <w:uiPriority w:val="99"/>
    <w:semiHidden/>
    <w:locked/>
    <w:rsid w:val="001F0E0A"/>
    <w:rPr>
      <w:rFonts w:ascii="Cambria" w:eastAsia="新細明體" w:hAnsi="Cambria" w:cs="Times New Roman"/>
      <w:kern w:val="0"/>
      <w:sz w:val="2"/>
    </w:rPr>
  </w:style>
  <w:style w:type="character" w:styleId="af9">
    <w:name w:val="Hyperlink"/>
    <w:uiPriority w:val="99"/>
    <w:rsid w:val="001C4CFE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1C4CFE"/>
    <w:rPr>
      <w:rFonts w:cs="Times New Roman"/>
    </w:rPr>
  </w:style>
  <w:style w:type="character" w:customStyle="1" w:styleId="txtover1">
    <w:name w:val="txt_over1"/>
    <w:uiPriority w:val="99"/>
    <w:rsid w:val="002569A7"/>
    <w:rPr>
      <w:rFonts w:cs="Times New Roman"/>
    </w:rPr>
  </w:style>
  <w:style w:type="paragraph" w:customStyle="1" w:styleId="work1">
    <w:name w:val="work1"/>
    <w:basedOn w:val="a"/>
    <w:uiPriority w:val="99"/>
    <w:rsid w:val="005A73D1"/>
    <w:pPr>
      <w:widowControl/>
      <w:adjustRightInd/>
      <w:spacing w:before="100" w:beforeAutospacing="1" w:after="100" w:afterAutospacing="1"/>
      <w:ind w:left="250" w:right="150"/>
      <w:textAlignment w:val="auto"/>
    </w:pPr>
    <w:rPr>
      <w:rFonts w:ascii="新細明體" w:eastAsia="新細明體" w:hAnsi="新細明體" w:cs="新細明體"/>
      <w:sz w:val="19"/>
      <w:szCs w:val="19"/>
    </w:rPr>
  </w:style>
  <w:style w:type="table" w:styleId="afa">
    <w:name w:val="Table Grid"/>
    <w:basedOn w:val="a2"/>
    <w:uiPriority w:val="59"/>
    <w:unhideWhenUsed/>
    <w:locked/>
    <w:rsid w:val="00D10821"/>
    <w:rPr>
      <w:rFonts w:ascii="Calibri" w:eastAsia="新細明體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974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3">
              <w:marLeft w:val="0"/>
              <w:marRight w:val="0"/>
              <w:marTop w:val="501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7438">
                                  <w:marLeft w:val="112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21</TotalTime>
  <Pages>1</Pages>
  <Words>424</Words>
  <Characters>290</Characters>
  <Application>Microsoft Office Word</Application>
  <DocSecurity>0</DocSecurity>
  <Lines>2</Lines>
  <Paragraphs>1</Paragraphs>
  <ScaleCrop>false</ScaleCrop>
  <Company>Acer Peripherals, Inc.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蕭秋惠</cp:lastModifiedBy>
  <cp:revision>5</cp:revision>
  <cp:lastPrinted>2018-06-28T13:04:00Z</cp:lastPrinted>
  <dcterms:created xsi:type="dcterms:W3CDTF">2022-06-21T05:10:00Z</dcterms:created>
  <dcterms:modified xsi:type="dcterms:W3CDTF">2022-06-30T00:24:00Z</dcterms:modified>
</cp:coreProperties>
</file>