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2D" w:rsidRDefault="002B3A2D">
      <w:pPr>
        <w:pStyle w:val="ae"/>
        <w:ind w:leftChars="360" w:left="720"/>
        <w:jc w:val="center"/>
        <w:rPr>
          <w:rFonts w:ascii="新細明體" w:eastAsia="新細明體" w:hAnsi="新細明體"/>
          <w:b/>
          <w:sz w:val="32"/>
          <w:szCs w:val="32"/>
        </w:rPr>
      </w:pPr>
      <w:bookmarkStart w:id="0" w:name="_GoBack"/>
      <w:bookmarkEnd w:id="0"/>
      <w:r>
        <w:rPr>
          <w:rFonts w:ascii="新細明體" w:eastAsia="新細明體" w:hAnsi="新細明體"/>
          <w:b/>
          <w:bCs/>
          <w:sz w:val="32"/>
          <w:szCs w:val="32"/>
        </w:rPr>
        <w:t xml:space="preserve">附件　</w:t>
      </w:r>
      <w:r>
        <w:rPr>
          <w:rFonts w:ascii="新細明體" w:eastAsia="新細明體" w:hAnsi="新細明體" w:hint="eastAsia"/>
          <w:b/>
          <w:bCs/>
          <w:sz w:val="32"/>
          <w:szCs w:val="32"/>
        </w:rPr>
        <w:t xml:space="preserve">　</w:t>
      </w:r>
      <w:r>
        <w:rPr>
          <w:rFonts w:ascii="新細明體" w:eastAsia="新細明體" w:hAnsi="新細明體"/>
          <w:b/>
          <w:sz w:val="32"/>
          <w:szCs w:val="32"/>
        </w:rPr>
        <w:t>財產／設備報廢申請單</w:t>
      </w:r>
    </w:p>
    <w:p w:rsidR="002B3A2D" w:rsidRDefault="002B3A2D">
      <w:pPr>
        <w:jc w:val="right"/>
        <w:rPr>
          <w:rFonts w:ascii="Times New Roman" w:eastAsia="新細明體" w:hAnsi="Times New Roman"/>
          <w:b/>
          <w:bCs/>
        </w:rPr>
      </w:pPr>
      <w:r>
        <w:rPr>
          <w:rFonts w:ascii="Times New Roman" w:eastAsia="新細明體" w:hAnsi="新細明體"/>
          <w:b/>
          <w:bCs/>
        </w:rPr>
        <w:t>中</w:t>
      </w:r>
      <w:r>
        <w:rPr>
          <w:rFonts w:ascii="Times New Roman" w:eastAsia="新細明體" w:hAnsi="Times New Roman"/>
          <w:b/>
          <w:bCs/>
        </w:rPr>
        <w:t xml:space="preserve"> </w:t>
      </w:r>
      <w:r>
        <w:rPr>
          <w:rFonts w:ascii="Times New Roman" w:eastAsia="新細明體" w:hAnsi="新細明體"/>
          <w:b/>
          <w:bCs/>
        </w:rPr>
        <w:t>華</w:t>
      </w:r>
      <w:r>
        <w:rPr>
          <w:rFonts w:ascii="Times New Roman" w:eastAsia="新細明體" w:hAnsi="Times New Roman"/>
          <w:b/>
          <w:bCs/>
        </w:rPr>
        <w:t xml:space="preserve"> </w:t>
      </w:r>
      <w:r>
        <w:rPr>
          <w:rFonts w:ascii="Times New Roman" w:eastAsia="新細明體" w:hAnsi="新細明體"/>
          <w:b/>
          <w:bCs/>
        </w:rPr>
        <w:t>民</w:t>
      </w:r>
      <w:r>
        <w:rPr>
          <w:rFonts w:ascii="Times New Roman" w:eastAsia="新細明體" w:hAnsi="Times New Roman"/>
          <w:b/>
          <w:bCs/>
        </w:rPr>
        <w:t xml:space="preserve"> </w:t>
      </w:r>
      <w:r>
        <w:rPr>
          <w:rFonts w:ascii="Times New Roman" w:eastAsia="新細明體" w:hAnsi="新細明體"/>
          <w:b/>
          <w:bCs/>
        </w:rPr>
        <w:t>國</w:t>
      </w:r>
      <w:r w:rsidR="00434B8A">
        <w:rPr>
          <w:rFonts w:ascii="Times New Roman" w:eastAsia="新細明體" w:hAnsi="Times New Roman" w:hint="eastAsia"/>
          <w:b/>
          <w:bCs/>
        </w:rPr>
        <w:t>105</w:t>
      </w:r>
      <w:r>
        <w:rPr>
          <w:rFonts w:ascii="Times New Roman" w:eastAsia="新細明體" w:hAnsi="新細明體"/>
          <w:b/>
          <w:bCs/>
        </w:rPr>
        <w:t>年</w:t>
      </w:r>
      <w:r w:rsidR="00434B8A">
        <w:rPr>
          <w:rFonts w:ascii="Times New Roman" w:eastAsia="新細明體" w:hAnsi="新細明體" w:hint="eastAsia"/>
          <w:b/>
          <w:bCs/>
        </w:rPr>
        <w:t>12</w:t>
      </w:r>
      <w:r>
        <w:rPr>
          <w:rFonts w:ascii="Times New Roman" w:eastAsia="新細明體" w:hAnsi="Times New Roman"/>
          <w:b/>
          <w:bCs/>
        </w:rPr>
        <w:t xml:space="preserve"> </w:t>
      </w:r>
      <w:r>
        <w:rPr>
          <w:rFonts w:ascii="Times New Roman" w:eastAsia="新細明體" w:hAnsi="新細明體"/>
          <w:b/>
          <w:bCs/>
        </w:rPr>
        <w:t>月</w:t>
      </w:r>
      <w:r w:rsidR="00434B8A">
        <w:rPr>
          <w:rFonts w:ascii="Times New Roman" w:eastAsia="新細明體" w:hAnsi="新細明體" w:hint="eastAsia"/>
          <w:b/>
          <w:bCs/>
        </w:rPr>
        <w:t>28</w:t>
      </w:r>
      <w:r>
        <w:rPr>
          <w:rFonts w:ascii="Times New Roman" w:eastAsia="新細明體" w:hAnsi="新細明體"/>
          <w:b/>
          <w:bCs/>
        </w:rPr>
        <w:t>日</w:t>
      </w:r>
    </w:p>
    <w:tbl>
      <w:tblPr>
        <w:tblW w:w="15746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758"/>
        <w:gridCol w:w="730"/>
        <w:gridCol w:w="430"/>
        <w:gridCol w:w="900"/>
        <w:gridCol w:w="878"/>
        <w:gridCol w:w="202"/>
        <w:gridCol w:w="567"/>
        <w:gridCol w:w="532"/>
        <w:gridCol w:w="470"/>
        <w:gridCol w:w="231"/>
        <w:gridCol w:w="272"/>
        <w:gridCol w:w="894"/>
        <w:gridCol w:w="814"/>
        <w:gridCol w:w="74"/>
        <w:gridCol w:w="1186"/>
        <w:gridCol w:w="110"/>
        <w:gridCol w:w="1726"/>
        <w:gridCol w:w="1275"/>
        <w:gridCol w:w="949"/>
        <w:gridCol w:w="1400"/>
        <w:gridCol w:w="27"/>
      </w:tblGrid>
      <w:tr w:rsidR="00620D0E" w:rsidTr="000826F9">
        <w:trPr>
          <w:cantSplit/>
          <w:tblHeader/>
        </w:trPr>
        <w:tc>
          <w:tcPr>
            <w:tcW w:w="1321" w:type="dxa"/>
            <w:vMerge w:val="restart"/>
            <w:vAlign w:val="center"/>
          </w:tcPr>
          <w:p w:rsidR="00620D0E" w:rsidRDefault="00620D0E">
            <w:pPr>
              <w:ind w:leftChars="-45" w:left="-9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財產編號</w:t>
            </w:r>
          </w:p>
        </w:tc>
        <w:tc>
          <w:tcPr>
            <w:tcW w:w="1488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財產名稱</w:t>
            </w:r>
          </w:p>
        </w:tc>
        <w:tc>
          <w:tcPr>
            <w:tcW w:w="1330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規格</w:t>
            </w:r>
            <w:r>
              <w:rPr>
                <w:rFonts w:ascii="Times New Roman" w:eastAsia="新細明體" w:hAnsi="Times New Roman"/>
              </w:rPr>
              <w:t>/</w:t>
            </w:r>
            <w:r>
              <w:rPr>
                <w:rFonts w:ascii="Times New Roman" w:eastAsia="新細明體" w:hAnsi="新細明體"/>
              </w:rPr>
              <w:t>型號</w:t>
            </w:r>
          </w:p>
        </w:tc>
        <w:tc>
          <w:tcPr>
            <w:tcW w:w="878" w:type="dxa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廠</w:t>
            </w:r>
            <w:r>
              <w:rPr>
                <w:rFonts w:ascii="Times New Roman" w:eastAsia="新細明體" w:hAnsi="Times New Roman"/>
              </w:rPr>
              <w:t xml:space="preserve"> </w:t>
            </w:r>
            <w:r>
              <w:rPr>
                <w:rFonts w:ascii="Times New Roman" w:eastAsia="新細明體" w:hAnsi="新細明體"/>
              </w:rPr>
              <w:t>牌</w:t>
            </w:r>
          </w:p>
        </w:tc>
        <w:tc>
          <w:tcPr>
            <w:tcW w:w="769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數量</w:t>
            </w:r>
          </w:p>
        </w:tc>
        <w:tc>
          <w:tcPr>
            <w:tcW w:w="1505" w:type="dxa"/>
            <w:gridSpan w:val="4"/>
          </w:tcPr>
          <w:p w:rsidR="00620D0E" w:rsidRDefault="00620D0E">
            <w:pPr>
              <w:ind w:firstLineChars="100" w:firstLine="20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購入日期</w:t>
            </w:r>
          </w:p>
        </w:tc>
        <w:tc>
          <w:tcPr>
            <w:tcW w:w="894" w:type="dxa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成</w:t>
            </w:r>
            <w:r>
              <w:rPr>
                <w:rFonts w:ascii="Times New Roman" w:eastAsia="新細明體" w:hAnsi="Times New Roman"/>
              </w:rPr>
              <w:t xml:space="preserve"> </w:t>
            </w:r>
            <w:r>
              <w:rPr>
                <w:rFonts w:ascii="Times New Roman" w:eastAsia="新細明體" w:hAnsi="新細明體"/>
              </w:rPr>
              <w:t>本</w:t>
            </w:r>
          </w:p>
        </w:tc>
        <w:tc>
          <w:tcPr>
            <w:tcW w:w="888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殘</w:t>
            </w:r>
            <w:r>
              <w:rPr>
                <w:rFonts w:ascii="Times New Roman" w:eastAsia="新細明體" w:hAnsi="Times New Roman"/>
              </w:rPr>
              <w:t xml:space="preserve"> </w:t>
            </w:r>
            <w:r>
              <w:rPr>
                <w:rFonts w:ascii="Times New Roman" w:eastAsia="新細明體" w:hAnsi="新細明體"/>
              </w:rPr>
              <w:t>值</w:t>
            </w:r>
          </w:p>
        </w:tc>
        <w:tc>
          <w:tcPr>
            <w:tcW w:w="1296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報廢原因及說明</w:t>
            </w:r>
          </w:p>
        </w:tc>
        <w:tc>
          <w:tcPr>
            <w:tcW w:w="3001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圖片</w:t>
            </w:r>
          </w:p>
        </w:tc>
        <w:tc>
          <w:tcPr>
            <w:tcW w:w="949" w:type="dxa"/>
            <w:vMerge w:val="restart"/>
            <w:vAlign w:val="center"/>
          </w:tcPr>
          <w:p w:rsidR="00620D0E" w:rsidRDefault="00620D0E" w:rsidP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</w:rPr>
              <w:t>使用者</w:t>
            </w:r>
          </w:p>
        </w:tc>
        <w:tc>
          <w:tcPr>
            <w:tcW w:w="1427" w:type="dxa"/>
            <w:gridSpan w:val="2"/>
            <w:vMerge w:val="restart"/>
            <w:vAlign w:val="center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單位主管簽處</w:t>
            </w:r>
          </w:p>
        </w:tc>
      </w:tr>
      <w:tr w:rsidR="00620D0E" w:rsidTr="000826F9">
        <w:trPr>
          <w:cantSplit/>
          <w:tblHeader/>
        </w:trPr>
        <w:tc>
          <w:tcPr>
            <w:tcW w:w="1321" w:type="dxa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488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330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878" w:type="dxa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769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532" w:type="dxa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年</w:t>
            </w:r>
          </w:p>
        </w:tc>
        <w:tc>
          <w:tcPr>
            <w:tcW w:w="470" w:type="dxa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月</w:t>
            </w:r>
          </w:p>
        </w:tc>
        <w:tc>
          <w:tcPr>
            <w:tcW w:w="503" w:type="dxa"/>
            <w:gridSpan w:val="2"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日</w:t>
            </w:r>
          </w:p>
        </w:tc>
        <w:tc>
          <w:tcPr>
            <w:tcW w:w="894" w:type="dxa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888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296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3001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949" w:type="dxa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427" w:type="dxa"/>
            <w:gridSpan w:val="2"/>
            <w:vMerge/>
          </w:tcPr>
          <w:p w:rsidR="00620D0E" w:rsidRDefault="00620D0E">
            <w:pPr>
              <w:jc w:val="center"/>
              <w:rPr>
                <w:rFonts w:ascii="Times New Roman" w:eastAsia="新細明體" w:hAnsi="Times New Roman"/>
              </w:rPr>
            </w:pPr>
          </w:p>
        </w:tc>
      </w:tr>
      <w:tr w:rsidR="00625DB8" w:rsidRPr="00610B44" w:rsidTr="00610B44">
        <w:trPr>
          <w:cantSplit/>
          <w:trHeight w:val="1408"/>
        </w:trPr>
        <w:tc>
          <w:tcPr>
            <w:tcW w:w="1321" w:type="dxa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/>
              </w:rPr>
              <w:t>30602-B101001</w:t>
            </w:r>
          </w:p>
        </w:tc>
        <w:tc>
          <w:tcPr>
            <w:tcW w:w="1488" w:type="dxa"/>
            <w:gridSpan w:val="2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  <w:b/>
                <w:bCs/>
              </w:rPr>
            </w:pPr>
            <w:r w:rsidRPr="00610B44">
              <w:rPr>
                <w:rFonts w:ascii="新細明體" w:eastAsia="新細明體" w:hAnsi="新細明體"/>
                <w:b/>
                <w:bCs/>
              </w:rPr>
              <w:t>數位相機</w:t>
            </w:r>
          </w:p>
        </w:tc>
        <w:tc>
          <w:tcPr>
            <w:tcW w:w="1330" w:type="dxa"/>
            <w:gridSpan w:val="2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/>
              </w:rPr>
              <w:t>DMC-SZ1</w:t>
            </w:r>
          </w:p>
        </w:tc>
        <w:tc>
          <w:tcPr>
            <w:tcW w:w="878" w:type="dxa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/>
              </w:rPr>
              <w:t>Panasonic</w:t>
            </w:r>
          </w:p>
        </w:tc>
        <w:tc>
          <w:tcPr>
            <w:tcW w:w="769" w:type="dxa"/>
            <w:gridSpan w:val="2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  <w:b/>
                <w:bCs/>
              </w:rPr>
            </w:pPr>
            <w:r w:rsidRPr="00610B44">
              <w:rPr>
                <w:rFonts w:ascii="新細明體" w:eastAsia="新細明體" w:hAnsi="新細明體" w:hint="eastAsia"/>
                <w:b/>
                <w:bCs/>
              </w:rPr>
              <w:t>1</w:t>
            </w:r>
          </w:p>
        </w:tc>
        <w:tc>
          <w:tcPr>
            <w:tcW w:w="532" w:type="dxa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 w:hint="eastAsia"/>
              </w:rPr>
              <w:t>101</w:t>
            </w:r>
          </w:p>
        </w:tc>
        <w:tc>
          <w:tcPr>
            <w:tcW w:w="470" w:type="dxa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 w:hint="eastAsia"/>
              </w:rPr>
              <w:t>11</w:t>
            </w:r>
          </w:p>
        </w:tc>
        <w:tc>
          <w:tcPr>
            <w:tcW w:w="503" w:type="dxa"/>
            <w:gridSpan w:val="2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 w:hint="eastAsia"/>
              </w:rPr>
              <w:t>1</w:t>
            </w:r>
          </w:p>
        </w:tc>
        <w:tc>
          <w:tcPr>
            <w:tcW w:w="894" w:type="dxa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625DB8" w:rsidRPr="00610B44" w:rsidRDefault="00434B8A" w:rsidP="00610B44">
            <w:pPr>
              <w:jc w:val="center"/>
              <w:rPr>
                <w:rFonts w:ascii="新細明體" w:eastAsia="新細明體" w:hAnsi="新細明體"/>
                <w:b/>
                <w:bCs/>
              </w:rPr>
            </w:pPr>
            <w:r w:rsidRPr="00610B44">
              <w:rPr>
                <w:rFonts w:ascii="新細明體" w:eastAsia="新細明體" w:hAnsi="新細明體" w:hint="eastAsia"/>
                <w:b/>
                <w:bCs/>
              </w:rPr>
              <w:t xml:space="preserve"> 鏡頭無法對焦,模糊</w:t>
            </w:r>
          </w:p>
        </w:tc>
        <w:tc>
          <w:tcPr>
            <w:tcW w:w="3001" w:type="dxa"/>
            <w:gridSpan w:val="2"/>
            <w:vAlign w:val="center"/>
          </w:tcPr>
          <w:p w:rsidR="00625DB8" w:rsidRPr="00610B44" w:rsidRDefault="00533383" w:rsidP="00610B44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/>
                <w:noProof/>
              </w:rPr>
              <w:drawing>
                <wp:inline distT="0" distB="0" distL="0" distR="0">
                  <wp:extent cx="1524000" cy="923925"/>
                  <wp:effectExtent l="0" t="0" r="0" b="9525"/>
                  <wp:docPr id="45" name="圖片 1" descr="IMG_5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5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59" t="10323" r="6035" b="116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vAlign w:val="center"/>
          </w:tcPr>
          <w:p w:rsidR="00625DB8" w:rsidRPr="00610B44" w:rsidRDefault="00434B8A" w:rsidP="00610B44">
            <w:pPr>
              <w:jc w:val="center"/>
              <w:rPr>
                <w:rFonts w:ascii="新細明體" w:eastAsia="新細明體" w:hAnsi="新細明體"/>
              </w:rPr>
            </w:pPr>
            <w:r w:rsidRPr="00610B44">
              <w:rPr>
                <w:rFonts w:ascii="新細明體" w:eastAsia="新細明體" w:hAnsi="新細明體" w:hint="eastAsia"/>
              </w:rPr>
              <w:t>專案一</w:t>
            </w:r>
          </w:p>
        </w:tc>
        <w:tc>
          <w:tcPr>
            <w:tcW w:w="1427" w:type="dxa"/>
            <w:gridSpan w:val="2"/>
            <w:vAlign w:val="center"/>
          </w:tcPr>
          <w:p w:rsidR="00625DB8" w:rsidRPr="00610B44" w:rsidRDefault="00625DB8" w:rsidP="00610B44">
            <w:pPr>
              <w:jc w:val="center"/>
              <w:rPr>
                <w:rFonts w:ascii="新細明體" w:eastAsia="新細明體" w:hAnsi="新細明體"/>
              </w:rPr>
            </w:pPr>
          </w:p>
        </w:tc>
      </w:tr>
      <w:tr w:rsidR="00625DB8" w:rsidTr="000826F9">
        <w:trPr>
          <w:cantSplit/>
          <w:trHeight w:val="1408"/>
        </w:trPr>
        <w:tc>
          <w:tcPr>
            <w:tcW w:w="1321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sz w:val="36"/>
              </w:rPr>
            </w:pPr>
          </w:p>
        </w:tc>
        <w:tc>
          <w:tcPr>
            <w:tcW w:w="1488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330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sz w:val="36"/>
              </w:rPr>
            </w:pPr>
          </w:p>
        </w:tc>
        <w:tc>
          <w:tcPr>
            <w:tcW w:w="878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769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b/>
                <w:bCs/>
                <w:sz w:val="28"/>
              </w:rPr>
            </w:pPr>
          </w:p>
        </w:tc>
        <w:tc>
          <w:tcPr>
            <w:tcW w:w="532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470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503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894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3001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949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</w:tr>
      <w:tr w:rsidR="00625DB8" w:rsidTr="000826F9">
        <w:trPr>
          <w:cantSplit/>
          <w:trHeight w:val="1408"/>
        </w:trPr>
        <w:tc>
          <w:tcPr>
            <w:tcW w:w="1321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sz w:val="36"/>
              </w:rPr>
            </w:pPr>
          </w:p>
        </w:tc>
        <w:tc>
          <w:tcPr>
            <w:tcW w:w="1488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330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sz w:val="36"/>
              </w:rPr>
            </w:pPr>
          </w:p>
        </w:tc>
        <w:tc>
          <w:tcPr>
            <w:tcW w:w="878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769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b/>
                <w:bCs/>
                <w:sz w:val="28"/>
              </w:rPr>
            </w:pPr>
          </w:p>
        </w:tc>
        <w:tc>
          <w:tcPr>
            <w:tcW w:w="532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470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503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894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3001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949" w:type="dxa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427" w:type="dxa"/>
            <w:gridSpan w:val="2"/>
            <w:vAlign w:val="center"/>
          </w:tcPr>
          <w:p w:rsidR="00625DB8" w:rsidRDefault="00625DB8">
            <w:pPr>
              <w:jc w:val="center"/>
              <w:rPr>
                <w:rFonts w:ascii="Times New Roman" w:eastAsia="新細明體" w:hAnsi="Times New Roman"/>
              </w:rPr>
            </w:pPr>
          </w:p>
        </w:tc>
      </w:tr>
      <w:tr w:rsidR="00625DB8" w:rsidTr="000826F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7" w:type="dxa"/>
          <w:cantSplit/>
        </w:trPr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  <w:r>
              <w:rPr>
                <w:rFonts w:eastAsia="新細明體" w:hAnsi="新細明體" w:hint="eastAsia"/>
                <w:sz w:val="24"/>
              </w:rPr>
              <w:t>會辦單位</w:t>
            </w:r>
            <w:r>
              <w:rPr>
                <w:rFonts w:eastAsia="新細明體" w:hAnsi="新細明體"/>
                <w:sz w:val="24"/>
              </w:rPr>
              <w:t>／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  <w:r>
              <w:rPr>
                <w:rFonts w:eastAsia="新細明體" w:hAnsi="新細明體" w:hint="eastAsia"/>
                <w:sz w:val="24"/>
              </w:rPr>
              <w:t>財務室</w:t>
            </w:r>
            <w:r>
              <w:rPr>
                <w:rFonts w:eastAsia="新細明體" w:hAnsi="新細明體"/>
                <w:sz w:val="24"/>
              </w:rPr>
              <w:t>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jc w:val="right"/>
              <w:rPr>
                <w:rFonts w:eastAsia="新細明體"/>
                <w:sz w:val="24"/>
              </w:rPr>
            </w:pPr>
            <w:r>
              <w:rPr>
                <w:rFonts w:eastAsia="新細明體" w:hAnsi="新細明體" w:hint="eastAsia"/>
                <w:sz w:val="24"/>
              </w:rPr>
              <w:t>資訊室</w:t>
            </w:r>
            <w:r>
              <w:rPr>
                <w:rFonts w:eastAsia="新細明體" w:hAnsi="新細明體"/>
                <w:sz w:val="24"/>
              </w:rPr>
              <w:t>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5DB8" w:rsidRDefault="00625DB8" w:rsidP="00F07F51">
            <w:pPr>
              <w:pStyle w:val="af2"/>
              <w:spacing w:beforeLines="50" w:before="120"/>
              <w:rPr>
                <w:rFonts w:eastAsia="新細明體"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5DB8" w:rsidRDefault="00625DB8" w:rsidP="00F07F51">
            <w:pPr>
              <w:pStyle w:val="af2"/>
              <w:spacing w:beforeLines="50" w:before="120"/>
              <w:rPr>
                <w:rFonts w:eastAsia="新細明體"/>
                <w:sz w:val="24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 w:rsidP="00F07F51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</w:tr>
      <w:tr w:rsidR="00625DB8" w:rsidTr="000826F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7" w:type="dxa"/>
          <w:cantSplit/>
        </w:trPr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  <w:r>
              <w:rPr>
                <w:rFonts w:eastAsia="新細明體" w:hAnsi="新細明體"/>
                <w:sz w:val="24"/>
              </w:rPr>
              <w:t>報廢審核／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  <w:r>
              <w:rPr>
                <w:rFonts w:eastAsia="新細明體" w:hAnsi="新細明體"/>
                <w:sz w:val="24"/>
              </w:rPr>
              <w:t>總經理：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jc w:val="right"/>
              <w:rPr>
                <w:rFonts w:eastAsia="新細明體"/>
                <w:sz w:val="24"/>
              </w:rPr>
            </w:pPr>
            <w:r>
              <w:rPr>
                <w:rFonts w:eastAsia="新細明體" w:hAnsi="新細明體"/>
                <w:sz w:val="24"/>
              </w:rPr>
              <w:t>副總／協理：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  <w:r>
              <w:rPr>
                <w:rFonts w:eastAsia="新細明體" w:hAnsi="新細明體"/>
                <w:sz w:val="24"/>
              </w:rPr>
              <w:t>總務室：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25DB8" w:rsidRDefault="00625DB8">
            <w:pPr>
              <w:pStyle w:val="af2"/>
              <w:spacing w:beforeLines="50" w:before="120"/>
              <w:rPr>
                <w:rFonts w:eastAsia="新細明體"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5DB8" w:rsidRDefault="00625DB8">
            <w:pPr>
              <w:pStyle w:val="af2"/>
              <w:spacing w:beforeLines="50" w:before="120"/>
              <w:rPr>
                <w:rFonts w:eastAsia="新細明體"/>
                <w:sz w:val="24"/>
              </w:rPr>
            </w:pPr>
            <w:r>
              <w:rPr>
                <w:rFonts w:eastAsia="新細明體" w:hAnsi="新細明體"/>
                <w:sz w:val="24"/>
              </w:rPr>
              <w:t>經　辦：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5DB8" w:rsidRDefault="00625DB8">
            <w:pPr>
              <w:pStyle w:val="af2"/>
              <w:snapToGrid w:val="0"/>
              <w:spacing w:beforeLines="50" w:before="120" w:line="440" w:lineRule="exact"/>
              <w:rPr>
                <w:rFonts w:eastAsia="新細明體"/>
                <w:sz w:val="24"/>
              </w:rPr>
            </w:pPr>
          </w:p>
        </w:tc>
      </w:tr>
      <w:tr w:rsidR="00625DB8" w:rsidTr="000826F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1"/>
          <w:wAfter w:w="27" w:type="dxa"/>
          <w:cantSplit/>
          <w:trHeight w:val="269"/>
        </w:trPr>
        <w:tc>
          <w:tcPr>
            <w:tcW w:w="1571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625DB8" w:rsidRDefault="00625DB8">
            <w:pPr>
              <w:pStyle w:val="af2"/>
              <w:spacing w:before="120" w:after="80"/>
              <w:jc w:val="both"/>
              <w:rPr>
                <w:rFonts w:eastAsia="新細明體"/>
                <w:b/>
                <w:bCs/>
                <w:sz w:val="24"/>
              </w:rPr>
            </w:pPr>
            <w:r>
              <w:rPr>
                <w:rFonts w:eastAsia="新細明體" w:hAnsi="新細明體"/>
                <w:b/>
                <w:bCs/>
                <w:sz w:val="24"/>
              </w:rPr>
              <w:t>備註：本單按權責陳核</w:t>
            </w:r>
            <w:r>
              <w:rPr>
                <w:rFonts w:eastAsia="新細明體" w:hAnsi="新細明體" w:hint="eastAsia"/>
                <w:b/>
                <w:bCs/>
                <w:sz w:val="24"/>
              </w:rPr>
              <w:t>簽</w:t>
            </w:r>
            <w:r>
              <w:rPr>
                <w:rFonts w:eastAsia="新細明體" w:hAnsi="新細明體"/>
                <w:b/>
                <w:bCs/>
                <w:sz w:val="24"/>
              </w:rPr>
              <w:t>准後，由總務室歸檔保存。</w:t>
            </w:r>
          </w:p>
        </w:tc>
      </w:tr>
    </w:tbl>
    <w:p w:rsidR="002B3A2D" w:rsidRDefault="002B3A2D">
      <w:pPr>
        <w:pStyle w:val="ae"/>
        <w:ind w:leftChars="360" w:left="720"/>
        <w:jc w:val="both"/>
      </w:pPr>
    </w:p>
    <w:sectPr w:rsidR="002B3A2D">
      <w:headerReference w:type="default" r:id="rId9"/>
      <w:footerReference w:type="default" r:id="rId10"/>
      <w:headerReference w:type="first" r:id="rId11"/>
      <w:footerReference w:type="first" r:id="rId12"/>
      <w:pgSz w:w="16840" w:h="11907" w:orient="landscape" w:code="9"/>
      <w:pgMar w:top="851" w:right="907" w:bottom="851" w:left="539" w:header="907" w:footer="1378" w:gutter="0"/>
      <w:pgNumType w:start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B44" w:rsidRDefault="00610B44">
      <w:r>
        <w:separator/>
      </w:r>
    </w:p>
  </w:endnote>
  <w:endnote w:type="continuationSeparator" w:id="0">
    <w:p w:rsidR="00610B44" w:rsidRDefault="0061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charset w:val="88"/>
    <w:family w:val="modern"/>
    <w:pitch w:val="fixed"/>
    <w:sig w:usb0="80000001" w:usb1="28091800" w:usb2="00000016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文鼎粗黑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33" w:type="dxa"/>
      <w:tblLayout w:type="fixed"/>
      <w:tblLook w:val="0000" w:firstRow="0" w:lastRow="0" w:firstColumn="0" w:lastColumn="0" w:noHBand="0" w:noVBand="0"/>
    </w:tblPr>
    <w:tblGrid>
      <w:gridCol w:w="1278"/>
      <w:gridCol w:w="12319"/>
      <w:gridCol w:w="1118"/>
      <w:gridCol w:w="1118"/>
    </w:tblGrid>
    <w:tr w:rsidR="002B3A2D" w:rsidTr="000B3DE2">
      <w:tblPrEx>
        <w:tblCellMar>
          <w:top w:w="0" w:type="dxa"/>
          <w:bottom w:w="0" w:type="dxa"/>
        </w:tblCellMar>
      </w:tblPrEx>
      <w:trPr>
        <w:cantSplit/>
        <w:trHeight w:val="146"/>
      </w:trPr>
      <w:tc>
        <w:tcPr>
          <w:tcW w:w="1278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12319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1118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1118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</w:tr>
  </w:tbl>
  <w:p w:rsidR="002B3A2D" w:rsidRDefault="002B3A2D" w:rsidP="000B3DE2">
    <w:pPr>
      <w:pStyle w:val="a8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spacing w:line="240" w:lineRule="exact"/>
      <w:jc w:val="right"/>
      <w:textAlignment w:val="bottom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0" w:type="dxa"/>
      <w:tblLayout w:type="fixed"/>
      <w:tblLook w:val="0000" w:firstRow="0" w:lastRow="0" w:firstColumn="0" w:lastColumn="0" w:noHBand="0" w:noVBand="0"/>
    </w:tblPr>
    <w:tblGrid>
      <w:gridCol w:w="543"/>
      <w:gridCol w:w="8212"/>
      <w:gridCol w:w="720"/>
      <w:gridCol w:w="5843"/>
    </w:tblGrid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543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8212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5843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</w:tr>
  </w:tbl>
  <w:p w:rsidR="002B3A2D" w:rsidRDefault="002B3A2D">
    <w:pPr>
      <w:pStyle w:val="a8"/>
      <w:snapToGrid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B44" w:rsidRDefault="00610B44">
      <w:r>
        <w:separator/>
      </w:r>
    </w:p>
  </w:footnote>
  <w:footnote w:type="continuationSeparator" w:id="0">
    <w:p w:rsidR="00610B44" w:rsidRDefault="00610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A2D" w:rsidRDefault="00533383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 w:hint="eastAsia"/>
        <w:sz w:val="16"/>
      </w:rPr>
    </w:pPr>
    <w:r>
      <w:rPr>
        <w:rFonts w:ascii="Minion" w:hAnsi="Minion"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1173480" cy="342900"/>
              <wp:effectExtent l="0" t="0" r="0" b="0"/>
              <wp:wrapNone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34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A2D" w:rsidRDefault="002B3A2D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pt;margin-top:0;width:92.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" filled="f" stroked="f">
              <v:textbox inset="0,0,0,0">
                <w:txbxContent>
                  <w:p w:rsidR="002B3A2D" w:rsidRDefault="002B3A2D">
                    <w:pPr>
                      <w:wordWrap w:val="0"/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Minion" w:hAnsi="Minio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390775" cy="376555"/>
              <wp:effectExtent l="0" t="0" r="0" b="0"/>
              <wp:wrapNone/>
              <wp:docPr id="2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A2D" w:rsidRDefault="002B3A2D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32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5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6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7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40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41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4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43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5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0" o:spid="_x0000_s1027" style="position:absolute;margin-left:0;margin-top:0;width:188.25pt;height:29.65pt;z-index:25165926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">
              <v:shape id="Text Box 31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<v:textbox>
                  <w:txbxContent>
                    <w:p w:rsidR="002B3A2D" w:rsidRDefault="002B3A2D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2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3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P88EA&#10;AADbAAAADwAAAGRycy9kb3ducmV2LnhtbESPT4vCMBTE78J+h/AWvGm6Pah0jbIuiB79x54fzdum&#10;2LyUJNbqpzeC4HGYmd8w82VvG9GRD7VjBV/jDARx6XTNlYLTcT2agQgRWWPjmBTcKMBy8TGYY6Hd&#10;lffUHWIlEoRDgQpMjG0hZSgNWQxj1xIn7995izFJX0nt8ZrgtpF5lk2kxZrTgsGWfg2V58PFKjhm&#10;u/qcr2am3d7/4kauptKuvVLDz/7nG0SkPr7Dr/ZWK8gn8Py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ZD/PBAAAA2wAAAA8AAAAAAAAAAAAAAAAAmAIAAGRycy9kb3du&#10;cmV2LnhtbFBLBQYAAAAABAAEAPUAAACGAwAAAAA=&#10;" strokecolor="silver" strokeweight=".6pt"/>
                <v:rect id="Rectangle 34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U5MQA&#10;AADbAAAADwAAAGRycy9kb3ducmV2LnhtbESPwWrDMBBE74X8g9hAb40cE9rgRjYhNMaXHpKUnhdr&#10;a5tYKyOpseuvrwqBHoeZecPsisn04kbOd5YVrFcJCOLa6o4bBR+X49MWhA/IGnvLpOCHPBT54mGH&#10;mbYjn+h2Do2IEPYZKmhDGDIpfd2SQb+yA3H0vqwzGKJ0jdQOxwg3vUyT5Fka7DgutDjQoaX6ev42&#10;ChK9dtX7YSPnel9uP69vqZ1tqdTjctq/ggg0hf/wvV1pBekL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vlOTEAAAA2wAAAA8AAAAAAAAAAAAAAAAAmAIAAGRycy9k&#10;b3ducmV2LnhtbFBLBQYAAAAABAAEAPUAAACJAwAAAAA=&#10;" fillcolor="gray" stroked="f"/>
                <v:shape id="Freeform 35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q4sEA&#10;AADbAAAADwAAAGRycy9kb3ducmV2LnhtbERPy4rCMBTdC/5DuII7TXUh2jEtgyKoixEf4Cwvze2D&#10;aW5KE22drzeLgVkeznud9qYWT2pdZVnBbBqBIM6srrhQcLvuJksQziNrrC2Tghc5SJPhYI2xth2f&#10;6XnxhQgh7GJUUHrfxFK6rCSDbmob4sDltjXoA2wLqVvsQrip5TyKFtJgxaGhxIY2JWU/l4dRIG/5&#10;V1/R8vuey9UhOu6L7e+pU2o86j8/QHjq/b/4z73XCuZhbP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JquLBAAAA2wAAAA8AAAAAAAAAAAAAAAAAmAIAAGRycy9kb3du&#10;cmV2LnhtbFBLBQYAAAAABAAEAPUAAACGAw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36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9zsMA&#10;AADbAAAADwAAAGRycy9kb3ducmV2LnhtbESPQWuDQBSE74X+h+UVcpFmTQ42ta5SSgKFnKIeeny4&#10;ryp134q7Gvvvu4VAjsPMfMNkxWoGsdDkessKdtsYBHFjdc+tgro6PR9AOI+scbBMCn7JQZE/PmSY&#10;anvlCy2lb0WAsEtRQef9mErpmo4Muq0diYP3bSeDPsiplXrCa4CbQe7jOJEGew4LHY700VHzU85G&#10;gRxq31e2fjnPX1WylsdZHqJIqc3T+v4GwtPq7+Fb+1Mr2L/C/5fw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9zsMAAADb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37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9S8IA&#10;AADbAAAADwAAAGRycy9kb3ducmV2LnhtbERPW2vCMBR+H/gfwhH2IppuA5XaVKTiGNtevL0fkmMb&#10;bE66JtPu3y8Pgz1+fPdiPbhW3KgP1rOCp1kGglh7Y7lWcDrupksQISIbbD2Tgh8KsC5HDwXmxt95&#10;T7dDrEUK4ZCjgibGLpcy6IYchpnviBN38b3DmGBfS9PjPYW7Vj5n2Vw6tJwaGuyoakhfD99OweLD&#10;TubbT3181dXe6vPkq15U70o9jofNCkSkIf6L/9xvRsFLWp++pB8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f1LwgAAANsAAAAPAAAAAAAAAAAAAAAAAJgCAABkcnMvZG93&#10;bnJldi54bWxQSwUGAAAAAAQABAD1AAAAhwM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8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8VMQA&#10;AADbAAAADwAAAGRycy9kb3ducmV2LnhtbESPQWvCQBSE74L/YXlCb2ajUm3TrBIC0p4qpqXnR/Y1&#10;Sc2+jdltTP99VxA8DjPzDZPuRtOKgXrXWFawiGIQxKXVDVcKPj/28ycQziNrbC2Tgj9ysNtOJykm&#10;2l74SEPhKxEg7BJUUHvfJVK6siaDLrIdcfC+bW/QB9lXUvd4CXDTymUcr6XBhsNCjR3lNZWn4tco&#10;4PXP47PD/WHINuPX+X2Vn91rodTDbMxeQHga/T18a79pBasFXL+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H/FTEAAAA2wAAAA8AAAAAAAAAAAAAAAAAmAIAAGRycy9k&#10;b3ducmV2LnhtbFBLBQYAAAAABAAEAPUAAACJAw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9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z1cQA&#10;AADbAAAADwAAAGRycy9kb3ducmV2LnhtbESPT2vCQBTE7wW/w/IEb3WjgrTRVRJBKKiHahG8PbIv&#10;fzD7NmS3Sfrtu4LgcZiZ3zDr7WBq0VHrKssKZtMIBHFmdcWFgp/L/v0DhPPIGmvLpOCPHGw3o7c1&#10;xtr2/E3d2RciQNjFqKD0vomldFlJBt3UNsTBy21r0AfZFlK32Ae4qeU8ipbSYMVhocSGdiVl9/Ov&#10;UZB9ylni7fVQ5MdFqlN5O+WXRqnJeEhWIDwN/hV+tr+0gsUcHl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c9XEAAAA2wAAAA8AAAAAAAAAAAAAAAAAmAIAAGRycy9k&#10;b3ducmV2LnhtbFBLBQYAAAAABAAEAPUAAACJAwAAAAA=&#10;" fillcolor="maroon" stroked="f"/>
                <v:group id="Group 40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41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QncQA&#10;AADbAAAADwAAAGRycy9kb3ducmV2LnhtbESPUWvCQBCE3wv9D8cW+lYvVRFJPaWUagXBptYfsOS2&#10;STC3F+5Wjf/eE4Q+DjPzDTNb9K5VJwqx8WzgdZCBIi69bbgysP9dvkxBRUG22HomAxeKsJg/Psww&#10;t/7MP3TaSaUShGOOBmqRLtc6ljU5jAPfESfvzweHkmSotA14TnDX6mGWTbTDhtNCjR191FQedkdn&#10;YLUZb5f+4IrwffxarT+nsi+2YszzU//+Bkqol//wvb22BkZjuH1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0J3EAAAA2wAAAA8AAAAAAAAAAAAAAAAAmAIAAGRycy9k&#10;b3ducmV2LnhtbFBLBQYAAAAABAAEAPUAAACJ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42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CHMMA&#10;AADbAAAADwAAAGRycy9kb3ducmV2LnhtbESPUWvCMBSF3wf+h3CFvc3USYdUoxRxTHAwVmXPl+ba&#10;FJubkmTa/XszEHw8nHO+w1muB9uJC/nQOlYwnWQgiGunW24UHA/vL3MQISJr7ByTgj8KsF6NnpZY&#10;aHflb7pUsREJwqFABSbGvpAy1IYshonriZN3ct5iTNI3Unu8Jrjt5GuWvUmLLacFgz1tDNXn6tcq&#10;mJv6i/2ubD/Kn/1he5zlrvrMlXoeD+UCRKQhPsL39k4rmOXw/y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CHMMAAADbAAAADwAAAAAAAAAAAAAAAACYAgAAZHJzL2Rv&#10;d25yZXYueG1sUEsFBgAAAAAEAAQA9QAAAIg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43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/+H8QA&#10;AADbAAAADwAAAGRycy9kb3ducmV2LnhtbESPQWvCQBSE7wX/w/KE3upGhVCiqwTB4kGRpj3o7ZF9&#10;ZoPZt2l2jfHfd4VCj8PMfMMs14NtRE+drx0rmE4SEMSl0zVXCr6/tm/vIHxA1tg4JgUP8rBejV6W&#10;mGl350/qi1CJCGGfoQITQptJ6UtDFv3EtcTRu7jOYoiyq6Tu8B7htpGzJEmlxZrjgsGWNobKa3Gz&#10;Cm5mX+R9fvw5p/uPWXrqD1Q/Dkq9jod8ASLQEP7Df+2dVjBP4fk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/h/EAAAA2wAAAA8AAAAAAAAAAAAAAAAAmAIAAGRycy9k&#10;b3ducmV2LnhtbFBLBQYAAAAABAAEAPUAAACJAwAAAAA=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44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qp8QA&#10;AADbAAAADwAAAGRycy9kb3ducmV2LnhtbESPQWvCQBSE74L/YXmFXqTuWsGW1FWiJFAoUmoFr8/s&#10;axKafRuy2xj/vVsQPA4z8w2zXA+2ET11vnasYTZVIIgLZ2ouNRy+86dXED4gG2wck4YLeVivxqMl&#10;Jsad+Yv6fShFhLBPUEMVQptI6YuKLPqpa4mj9+M6iyHKrpSmw3OE20Y+K7WQFmuOCxW2tK2o+N3/&#10;WQ0GL5t04ppPlZ12wX4csiI/Kq0fH4b0DUSgIdzDt/a70TB/gf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qqfEAAAA2wAAAA8AAAAAAAAAAAAAAAAAmAIAAGRycy9k&#10;b3ducmV2LnhtbFBLBQYAAAAABAAEAPUAAACJ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45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PTb0A&#10;AADbAAAADwAAAGRycy9kb3ducmV2LnhtbERPS4vCMBC+C/sfwix409QVFqmmRYUFwZMP8Do0Y9vd&#10;ZlKSqPXfOwdhjx/fe1UOrlN3CrH1bGA2zUARV962XBs4n34mC1AxIVvsPJOBJ0Uoi4/RCnPrH3yg&#10;+zHVSkI45migSanPtY5VQw7j1PfEwl19cJgEhlrbgA8Jd53+yrJv7bBlaWiwp21D1d/x5gxwmLvL&#10;hoPLftfhQPtqIZOiMePPYb0ElWhI/+K3e2cNzGWsfJEfoI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uPTb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46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8scMA&#10;AADbAAAADwAAAGRycy9kb3ducmV2LnhtbESPQYvCMBSE7wv+h/AEb2uqgqzVKEUQBXFh1YPHR/Js&#10;i81LaWKt++s3C4LHYWa+YRarzlaipcaXjhWMhgkIYu1MybmC82nz+QXCB2SDlWNS8CQPq2XvY4Gp&#10;cQ/+ofYYchEh7FNUUIRQp1J6XZBFP3Q1cfSurrEYomxyaRp8RLit5DhJptJiyXGhwJrWBenb8W4V&#10;tKf21/mL7g63bL8bf2dbqc1EqUG/y+YgAnXhHX61d0bBZAb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z8scMAAADbAAAADwAAAAAAAAAAAAAAAACYAgAAZHJzL2Rv&#10;d25yZXYueG1sUEsFBgAAAAAEAAQA9QAAAIgDAAAAAA==&#10;" path="m,l126,,79,68,2,33,,xe" stroked="f">
                  <v:path arrowok="t" o:connecttype="custom" o:connectlocs="0,0;126,0;79,68;2,33;0,0" o:connectangles="0,0,0,0,0"/>
                </v:shape>
                <v:shape id="Freeform 47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WTMEA&#10;AADbAAAADwAAAGRycy9kb3ducmV2LnhtbERPy4rCMBTdC/5DuAOzEU0VEekYZRB1RsWFjw+4NNe2&#10;THNTklg7fr1ZCC4P5z1btKYSDTlfWlYwHCQgiDOrS84VXM7r/hSED8gaK8uk4J88LObdzgxTbe98&#10;pOYUchFD2KeooAihTqX0WUEG/cDWxJG7WmcwROhyqR3eY7ip5ChJJtJgybGhwJqWBWV/p5tR4C7X&#10;8063m7XmJnnstz+9w2pISn1+tN9fIAK14S1+uX+1gnFcH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FkzBAAAA2wAAAA8AAAAAAAAAAAAAAAAAmAIAAGRycy9kb3du&#10;cmV2LnhtbFBLBQYAAAAABAAEAPUAAACGAwAAAAA=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8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39sIA&#10;AADbAAAADwAAAGRycy9kb3ducmV2LnhtbESPQYvCMBSE74L/ITxhb5p2WUSqUUR08bAXsz14fDTP&#10;prR5KU3U+u83Cwt7HGbmG2azG10nHjSExrOCfJGBIK68abhWUH6f5isQISIb7DyTghcF2G2nkw0W&#10;xj/5Qg8da5EgHApUYGPsCylDZclhWPieOHk3PziMSQ61NAM+E9x18j3LltJhw2nBYk8HS1Wr707B&#10;9brS2OX6q/20pa6OuhyPtlXqbTbu1yAijfE//Nc+GwUfO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Tf2wgAAANsAAAAPAAAAAAAAAAAAAAAAAJgCAABkcnMvZG93&#10;bnJldi54bWxQSwUGAAAAAAQABAD1AAAAhw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9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Nj8QA&#10;AADbAAAADwAAAGRycy9kb3ducmV2LnhtbESPzWvCQBTE7wX/h+UJvdWNUiVEN5J+gZceqgWvz+zL&#10;h2bfht1tjP+9Wyj0OMzMb5jNdjSdGMj51rKC+SwBQVxa3XKt4Pvw8ZSC8AFZY2eZFNzIwzafPGww&#10;0/bKXzTsQy0ihH2GCpoQ+kxKXzZk0M9sTxy9yjqDIUpXS+3wGuGmk4skWUmDLceFBnt6bai87H+M&#10;gtX52H9WyXs3pOXBFOnSvbwVJ6Uep2OxBhFoDP/hv/ZOK3hewO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zDY/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50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RBcMA&#10;AADbAAAADwAAAGRycy9kb3ducmV2LnhtbESPwWrDMBBE74X+g9hAb40cNy3FiRKKobS3EKfQ68ba&#10;WCbWykiq4v59FQj0OMzMG2a9newgEvnQO1awmBcgiFune+4UfB3eH19BhIiscXBMCn4pwHZzf7fG&#10;SrsL7yk1sRMZwqFCBSbGsZIytIYshrkbibN3ct5izNJ3Unu8ZLgdZFkUL9Jiz3nB4Ei1ofbc/FgF&#10;xYfxz01ZY12ezul7t0xTOialHmbT2wpEpCn+h2/tT61g+QTXL/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QRBcMAAADbAAAADwAAAAAAAAAAAAAAAACYAgAAZHJzL2Rv&#10;d25yZXYueG1sUEsFBgAAAAAEAAQA9QAAAIgD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0826F9">
      <w:object w:dxaOrig="13627" w:dyaOrig="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68pt;height:33.75pt" o:ole="">
          <v:imagedata r:id="rId1" o:title=""/>
        </v:shape>
        <o:OLEObject Type="Embed" ProgID="Word.Picture.8" ShapeID="_x0000_i1026" DrawAspect="Content" ObjectID="_1589721595" r:id="rId2"/>
      </w:object>
    </w:r>
  </w:p>
  <w:tbl>
    <w:tblPr>
      <w:tblW w:w="15590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8521"/>
      <w:gridCol w:w="1170"/>
      <w:gridCol w:w="6"/>
      <w:gridCol w:w="2483"/>
      <w:gridCol w:w="6"/>
      <w:gridCol w:w="2120"/>
      <w:gridCol w:w="6"/>
    </w:tblGrid>
    <w:tr w:rsidR="002B3A2D" w:rsidTr="008B7245">
      <w:tblPrEx>
        <w:tblCellMar>
          <w:top w:w="0" w:type="dxa"/>
          <w:bottom w:w="0" w:type="dxa"/>
        </w:tblCellMar>
      </w:tblPrEx>
      <w:trPr>
        <w:gridAfter w:val="1"/>
        <w:wAfter w:w="6" w:type="dxa"/>
        <w:cantSplit/>
      </w:trPr>
      <w:tc>
        <w:tcPr>
          <w:tcW w:w="1278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8521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  <w:color w:val="000000"/>
            </w:rPr>
          </w:pPr>
          <w:r>
            <w:rPr>
              <w:rFonts w:ascii="標楷體" w:eastAsia="標楷體" w:hAnsi="標楷體" w:hint="eastAsia"/>
              <w:color w:val="000000"/>
            </w:rPr>
            <w:t>財產管理辦法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:rsidR="002B3A2D" w:rsidRDefault="002B3A2D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489" w:type="dxa"/>
          <w:gridSpan w:val="2"/>
          <w:tcBorders>
            <w:top w:val="single" w:sz="36" w:space="0" w:color="auto"/>
          </w:tcBorders>
        </w:tcPr>
        <w:p w:rsidR="002B3A2D" w:rsidRDefault="002B3A2D" w:rsidP="008B7245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72" w:left="-144"/>
            <w:textAlignment w:val="bottom"/>
            <w:rPr>
              <w:rFonts w:ascii="Times New Roman" w:eastAsia="標楷體" w:hAnsi="Times New Roman"/>
            </w:rPr>
          </w:pPr>
        </w:p>
      </w:tc>
      <w:tc>
        <w:tcPr>
          <w:tcW w:w="2126" w:type="dxa"/>
          <w:gridSpan w:val="2"/>
          <w:tcBorders>
            <w:top w:val="single" w:sz="36" w:space="0" w:color="auto"/>
            <w:left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>
            <w:rPr>
              <w:rFonts w:ascii="Times New Roman" w:eastAsia="標楷體" w:hAnsi="Times New Roman" w:hint="eastAsia"/>
            </w:rPr>
            <w:t>1</w:t>
          </w:r>
        </w:p>
      </w:tc>
    </w:tr>
    <w:tr w:rsidR="002B3A2D" w:rsidTr="008B7245">
      <w:tblPrEx>
        <w:tblCellMar>
          <w:top w:w="0" w:type="dxa"/>
          <w:bottom w:w="0" w:type="dxa"/>
        </w:tblCellMar>
      </w:tblPrEx>
      <w:trPr>
        <w:cantSplit/>
      </w:trPr>
      <w:tc>
        <w:tcPr>
          <w:tcW w:w="9799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生效日期：</w:t>
          </w:r>
        </w:p>
      </w:tc>
      <w:tc>
        <w:tcPr>
          <w:tcW w:w="2489" w:type="dxa"/>
          <w:gridSpan w:val="2"/>
          <w:tcBorders>
            <w:bottom w:val="single" w:sz="6" w:space="0" w:color="auto"/>
          </w:tcBorders>
        </w:tcPr>
        <w:p w:rsidR="002B3A2D" w:rsidRDefault="002B3A2D" w:rsidP="008B7245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75" w:left="-150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標楷體"/>
            </w:rPr>
            <w:t>中華民國</w:t>
          </w:r>
          <w:r>
            <w:rPr>
              <w:rFonts w:ascii="Times New Roman" w:eastAsia="標楷體" w:hAnsi="Times New Roman" w:hint="eastAsia"/>
            </w:rPr>
            <w:t>100</w:t>
          </w:r>
          <w:r>
            <w:rPr>
              <w:rFonts w:ascii="Times New Roman" w:eastAsia="標楷體" w:hAnsi="標楷體"/>
            </w:rPr>
            <w:t>年</w:t>
          </w:r>
          <w:r>
            <w:rPr>
              <w:rFonts w:ascii="Times New Roman" w:eastAsia="標楷體" w:hAnsi="Times New Roman" w:hint="eastAsia"/>
            </w:rPr>
            <w:t>10</w:t>
          </w:r>
          <w:r>
            <w:rPr>
              <w:rFonts w:ascii="Times New Roman" w:eastAsia="標楷體" w:hAnsi="標楷體"/>
            </w:rPr>
            <w:t>月</w:t>
          </w:r>
          <w:r>
            <w:rPr>
              <w:rFonts w:ascii="Times New Roman" w:eastAsia="標楷體" w:hAnsi="Times New Roman" w:hint="eastAsia"/>
            </w:rPr>
            <w:t xml:space="preserve">  </w:t>
          </w:r>
          <w:r>
            <w:rPr>
              <w:rFonts w:ascii="Times New Roman" w:eastAsia="標楷體" w:hAnsi="標楷體"/>
            </w:rPr>
            <w:t>日</w:t>
          </w:r>
        </w:p>
      </w:tc>
      <w:tc>
        <w:tcPr>
          <w:tcW w:w="212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 xml:space="preserve">第 </w:t>
          </w:r>
          <w:r>
            <w:rPr>
              <w:rStyle w:val="ac"/>
              <w:rFonts w:ascii="Times New Roman" w:eastAsia="標楷體" w:hAnsi="Times New Roman"/>
            </w:rPr>
            <w:fldChar w:fldCharType="begin"/>
          </w:r>
          <w:r>
            <w:rPr>
              <w:rStyle w:val="ac"/>
              <w:rFonts w:ascii="Times New Roman" w:eastAsia="標楷體" w:hAnsi="Times New Roman"/>
            </w:rPr>
            <w:instrText xml:space="preserve"> PAGE </w:instrText>
          </w:r>
          <w:r>
            <w:rPr>
              <w:rStyle w:val="ac"/>
              <w:rFonts w:ascii="Times New Roman" w:eastAsia="標楷體" w:hAnsi="Times New Roman"/>
            </w:rPr>
            <w:fldChar w:fldCharType="separate"/>
          </w:r>
          <w:r w:rsidR="00533383">
            <w:rPr>
              <w:rStyle w:val="ac"/>
              <w:rFonts w:ascii="Times New Roman" w:eastAsia="標楷體" w:hAnsi="Times New Roman"/>
              <w:noProof/>
            </w:rPr>
            <w:t>0</w:t>
          </w:r>
          <w:r>
            <w:rPr>
              <w:rStyle w:val="ac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:rsidR="002B3A2D" w:rsidRDefault="002B3A2D">
    <w:pPr>
      <w:pStyle w:val="a9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A2D" w:rsidRDefault="00533383">
    <w:pPr>
      <w:pStyle w:val="a9"/>
      <w:tabs>
        <w:tab w:val="right" w:pos="10560"/>
      </w:tabs>
      <w:spacing w:line="360" w:lineRule="auto"/>
      <w:ind w:rightChars="-55" w:right="-110"/>
      <w:rPr>
        <w:rFonts w:hint="eastAsia"/>
      </w:rPr>
    </w:pPr>
    <w:r>
      <w:rPr>
        <w:rFonts w:ascii="Times New Roman" w:hAnsi="Times New Roman"/>
        <w:noProof/>
        <w:sz w:val="3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-47625</wp:posOffset>
              </wp:positionV>
              <wp:extent cx="2390775" cy="376555"/>
              <wp:effectExtent l="0" t="0" r="0" b="0"/>
              <wp:wrapNone/>
              <wp:docPr id="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A2D" w:rsidRDefault="002B3A2D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9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7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18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9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48" style="position:absolute;margin-left:.75pt;margin-top:-3.7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9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2B3A2D" w:rsidRDefault="002B3A2D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9" o:spid="_x0000_s1050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0" o:spid="_x0000_s1051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pGcAA&#10;AADaAAAADwAAAGRycy9kb3ducmV2LnhtbESPzYoCMRCE7wu+Q2jB25pR0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FpGcAAAADaAAAADwAAAAAAAAAAAAAAAACYAgAAZHJzL2Rvd25y&#10;ZXYueG1sUEsFBgAAAAAEAAQA9QAAAIUDAAAAAA==&#10;" strokecolor="silver" strokeweight=".6pt"/>
                <v:rect id="Rectangle 11" o:spid="_x0000_s1052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xg74A&#10;AADaAAAADwAAAGRycy9kb3ducmV2LnhtbESPzQrCMBCE74LvEFbwpqkiItUoIipePPiD56VZ22Kz&#10;KUnU6tMbQfA4zMw3zGzRmEo8yPnSsoJBPwFBnFldcq7gfNr0JiB8QNZYWSYFL/KwmLdbM0y1ffKB&#10;HseQiwhhn6KCIoQ6ldJnBRn0fVsTR+9qncEQpculdviMcFPJYZKMpcGS40KBNa0Kym7Hu1GQ6IHb&#10;7Vcj+c6W28nlth7at90q1e00yymIQE34h3/tnVYwhu+Ve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VsYO+AAAA2gAAAA8AAAAAAAAAAAAAAAAAmAIAAGRycy9kb3ducmV2&#10;LnhtbFBLBQYAAAAABAAEAPUAAACDAwAAAAA=&#10;" fillcolor="gray" stroked="f"/>
                <v:shape id="Freeform 12" o:spid="_x0000_s1053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/A8MA&#10;AADaAAAADwAAAGRycy9kb3ducmV2LnhtbESPS4vCQBCE7wv+h6EFb+tEDz6io4giqIddfIAem0zn&#10;gZmekBlN9NfvLCzssaiqr6j5sjWleFLtCssKBv0IBHFidcGZgst5+zkB4TyyxtIyKXiRg+Wi8zHH&#10;WNuGj/Q8+UwECLsYFeTeV7GULsnJoOvbijh4qa0N+iDrTOoamwA3pRxG0UgaLDgs5FjROqfkfnoY&#10;BfKSfrUFTW7XVE730WGXbd7fjVK9bruagfDU+v/wX3un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/A8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3" o:spid="_x0000_s1054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/frwA&#10;AADaAAAADwAAAGRycy9kb3ducmV2LnhtbERPvQrCMBDeBd8hnOAimuqgUo0ioiA42XZwPJqzLTaX&#10;0qRa394MguPH97/d96YWL2pdZVnBfBaBIM6trrhQkKXn6RqE88gaa8uk4EMO9rvhYIuxtm++0Svx&#10;hQgh7GJUUHrfxFK6vCSDbmYb4sA9bGvQB9gWUrf4DuGmlosoWkqDFYeGEhs6lpQ/k84okHXmq9Rm&#10;q2t3T5d9curkejJRajzqDxsQnnr/F//cF60gbA1Xwg2Qu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+79+vAAAANoAAAAPAAAAAAAAAAAAAAAAAJgCAABkcnMvZG93bnJldi54&#10;bWxQSwUGAAAAAAQABAD1AAAAgQMAAAAA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4" o:spid="_x0000_s1055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2IMMA&#10;AADaAAAADwAAAGRycy9kb3ducmV2LnhtbESPT2sCMRTE70K/Q3iFXkSz7UHb1ShlpSLWi//uj+S5&#10;G9y8rJtUt9++EQoeh5n5DTOdd64WV2qD9azgdZiBINbeWC4VHPZfg3cQISIbrD2Tgl8KMJ899aaY&#10;G3/jLV13sRQJwiFHBVWMTS5l0BU5DEPfECfv5FuHMcm2lKbFW4K7Wr5l2Ug6tJwWKmyoqEifdz9O&#10;wfjb9keLjd4vdbG1+ti/lONirdTLc/c5ARGpi4/wf3tlFHzA/Uq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X2IMMAAADaAAAADwAAAAAAAAAAAAAAAACYAgAAZHJzL2Rv&#10;d25yZXYueG1sUEsFBgAAAAAEAAQA9QAAAIg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5" o:spid="_x0000_s1056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Fr8MA&#10;AADbAAAADwAAAGRycy9kb3ducmV2LnhtbESPQW/CMAyF70j8h8hIu40UpsHoCAghIXbaRJk4W43X&#10;FhqnNKF0/34+TOJm6z2/93m57l2tOmpD5dnAZJyAIs69rbgw8H3cPb+BChHZYu2ZDPxSgPVqOFhi&#10;av2dD9RlsVASwiFFA2WMTap1yEtyGMa+IRbtx7cOo6xtoW2Ldwl3tZ4myUw7rFgaSmxoW1J+yW7O&#10;AM/Or4uAu69uM+9P18+X7TXsM2OeRv3mHVSkPj7M/9cfVvCFX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4Fr8MAAADb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6" o:spid="_x0000_s1057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xwr8A&#10;AADbAAAADwAAAGRycy9kb3ducmV2LnhtbERPy6rCMBDdX/AfwgjurmkVRKtRVBAEdeEDwd3QTB/Y&#10;TEoTtffvbwTB3RzOc2aL1lTiSY0rLSuI+xEI4tTqknMFl/PmdwzCeWSNlWVS8EcOFvPOzwwTbV98&#10;pOfJ5yKEsEtQQeF9nUjp0oIMur6tiQOX2cagD7DJpW7wFcJNJQdRNJIGSw4NBda0Lii9nx5GQTqR&#10;8dLb6y7P9sOVXsnbITvXSvW67XIKwlPrv+KPe6vD/Bj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gbHCvwAAANsAAAAPAAAAAAAAAAAAAAAAAJgCAABkcnMvZG93bnJl&#10;di54bWxQSwUGAAAAAAQABAD1AAAAhAMAAAAA&#10;" fillcolor="maroon" stroked="f"/>
                <v:group id="Group 17" o:spid="_x0000_s1058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8" o:spid="_x0000_s1059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UicEA&#10;AADbAAAADwAAAGRycy9kb3ducmV2LnhtbERP22oCMRB9L/QfwhT6VrNtRWRrFCn1AgVv9QOGzbi7&#10;uJksyajr35uC4NscznVGk8416kwh1p4NvPcyUMSFtzWXBvZ/s7chqCjIFhvPZOBKESbj56cR5tZf&#10;eEvnnZQqhXDM0UAl0uZax6Iih7HnW+LEHXxwKAmGUtuAlxTuGv2RZQPtsObUUGFL3xUVx93JGZj/&#10;9lczf3SbsD4t5sufoew3KzHm9aWbfoES6uQhvruXNs3/hP9f0gF6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FIn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9" o:spid="_x0000_s1060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758EA&#10;AADbAAAADwAAAGRycy9kb3ducmV2LnhtbERP32vCMBB+F/wfwgl7s+ncHFKNUmRjgsJYlT0fzdmU&#10;NZeSZNr992Yw8O0+vp+32gy2ExfyoXWs4DHLQRDXTrfcKDgd36YLECEia+wck4JfCrBZj0crLLS7&#10;8iddqtiIFMKhQAUmxr6QMtSGLIbM9cSJOztvMSboG6k9XlO47eQsz1+kxZZTg8Getobq7+rHKliY&#10;+oP9rmzfy6/98fX0NHfVYa7Uw2QolyAiDfEu/nfvdJr/DH+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6u+fBAAAA2wAAAA8AAAAAAAAAAAAAAAAAmAIAAGRycy9kb3du&#10;cmV2LnhtbFBLBQYAAAAABAAEAPUAAACGAwAAAAA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20" o:spid="_x0000_s1061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8CMIA&#10;AADbAAAADwAAAGRycy9kb3ducmV2LnhtbERPTWvCQBC9F/wPywi91Y2C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DwI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21" o:spid="_x0000_s1062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TXMEA&#10;AADbAAAADwAAAGRycy9kb3ducmV2LnhtbERPTWvCQBC9F/oflil4KXVXD1JSV7FFQRCRxkCv0+yY&#10;BLOzIbua5N+7guBtHu9z5sve1uJKra8ca5iMFQji3JmKCw3ZcfPxCcIHZIO1Y9IwkIfl4vVljolx&#10;Hf/SNQ2FiCHsE9RQhtAkUvq8JIt+7BriyJ1cazFE2BbStNjFcFvLqVIzabHi2FBiQz8l5ef0YjUY&#10;HL5X764+qPX/Pthdts43f0rr0Vu/+gIRqA9P8cO9NXH+DO6/x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CU1zBAAAA2wAAAA8AAAAAAAAAAAAAAAAAmAIAAGRycy9kb3du&#10;cmV2LnhtbFBLBQYAAAAABAAEAPUAAACG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22" o:spid="_x0000_s1063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HX70A&#10;AADbAAAADwAAAGRycy9kb3ducmV2LnhtbESPzQrCMBCE74LvEFbwpqkKKtUoKgiCJ3/A69KsbbXZ&#10;lCRqfXsjCN52mdmZb+fLxlTiSc6XlhUM+gkI4szqknMF59O2NwXhA7LGyjIpeJOH5aLdmmOq7YsP&#10;9DyGXMQQ9ikqKEKoUyl9VpBB37c1cdSu1hkMcXW51A5fMdxUcpgkY2mw5NhQYE2bgrL78WEUsBuZ&#10;y5qdSW4rd6B9No1IXqlup1nNQARqwt/8u97piD+B7y9x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FHX7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23" o:spid="_x0000_s1064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FSsQA&#10;AADbAAAADwAAAGRycy9kb3ducmV2LnhtbESPQWvCQBCF7wX/wzKCt7pRoZToKkEQBWmh2kOPw+6Y&#10;BLOzIbvG6K/vHAq9zfDevPfNajP4RvXUxTqwgdk0A0Vsg6u5NPB93r2+g4oJ2WETmAw8KMJmPXpZ&#10;Ye7Cnb+oP6VSSQjHHA1UKbW51tFW5DFOQ0ss2iV0HpOsXaldh3cJ942eZ9mb9lizNFTY0rYiez3d&#10;vIH+3D9D/LHDx7U4HuafxV5btzBmMh6KJahEQ/o3/10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BUrEAAAA2wAAAA8AAAAAAAAAAAAAAAAAmAIAAGRycy9k&#10;b3ducmV2LnhtbFBLBQYAAAAABAAEAPUAAACJAwAAAAA=&#10;" path="m,l126,,79,68,2,33,,xe" stroked="f">
                  <v:path arrowok="t" o:connecttype="custom" o:connectlocs="0,0;126,0;79,68;2,33;0,0" o:connectangles="0,0,0,0,0"/>
                </v:shape>
                <v:shape id="Freeform 24" o:spid="_x0000_s1065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QzMIA&#10;AADbAAAADwAAAGRycy9kb3ducmV2LnhtbERP24rCMBB9X/Afwgi+yJrqw7J2jbKIl3XFBy8fMDRj&#10;W7aZlCTW6tcbQdi3OZzrTGatqURDzpeWFQwHCQjizOqScwWn4/L9E4QPyBory6TgRh5m087bBFNt&#10;r7yn5hByEUPYp6igCKFOpfRZQQb9wNbEkTtbZzBE6HKpHV5juKnkKEk+pMGSY0OBNc0Lyv4OF6PA&#10;nc7HX92ulpqb5L7drPu7xZCU6nXb7y8QgdrwL365f3ScP4bn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5DMwgAAANsAAAAPAAAAAAAAAAAAAAAAAJgCAABkcnMvZG93&#10;bnJldi54bWxQSwUGAAAAAAQABAD1AAAAhw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5" o:spid="_x0000_s1066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3zb8A&#10;AADbAAAADwAAAGRycy9kb3ducmV2LnhtbERPPWvDMBDdC/0P4grZajkZQnCihFDSkiFLVQ8eD+ti&#10;GVsnY6m28++jodDx8b4Pp8X1YqIxtJ4VrLMcBHHtTcuNgvLn830HIkRkg71nUvCgAKfj68sBC+Nn&#10;/qZJx0akEA4FKrAxDoWUobbkMGR+IE7c3Y8OY4JjI82Icwp3vdzk+VY6bDk1WBzow1Ld6V+noKp2&#10;Gvu1vnVfttT1RZfLxXZKrd6W8x5EpCX+i//cV6Ngk9anL+kHyOM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4nfNvwAAANsAAAAPAAAAAAAAAAAAAAAAAJgCAABkcnMvZG93bnJl&#10;di54bWxQSwUGAAAAAAQABAD1AAAAhA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6" o:spid="_x0000_s1067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2WMQA&#10;AADbAAAADwAAAGRycy9kb3ducmV2LnhtbESPS2vDMBCE74H8B7GB3hI5gQbjRg5O2kAvPeQBuW6t&#10;9aO1VkZSHPffV4FCj8PMfMNstqPpxEDOt5YVLBcJCOLS6pZrBZfzYZ6C8AFZY2eZFPyQh20+nWww&#10;0/bORxpOoRYRwj5DBU0IfSalLxsy6Be2J45eZZ3BEKWrpXZ4j3DTyVWSrKXBluNCgz3tGyq/Tzej&#10;YP117T+q5K0b0vJsivTZ7V6LT6WeZmPxAiLQGP7Df+13rWC1hM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dlj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7" o:spid="_x0000_s1068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PsEA&#10;AADbAAAADwAAAGRycy9kb3ducmV2LnhtbESPQUsDMRSE70L/Q3gFbzbboCJr01IWit7EteD1uXnd&#10;LN28LEmarv/eCILHYWa+YTa72Y0iU4iDZw3rVQWCuPNm4F7D8eNw9wQiJmSDo2fS8E0RdtvFzQZr&#10;46/8TrlNvSgQjjVqsClNtZSxs+QwrvxEXLyTDw5TkaGXJuC1wN0oVVU9SocDlwWLEzWWunN7cRqq&#10;FxseWtVgo07n/Pl2n+f8lbW+Xc77ZxCJ5vQf/mu/Gg1Kwe+X8g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HUT7BAAAA2wAAAA8AAAAAAAAAAAAAAAAAmAIAAGRycy9kb3du&#10;cmV2LnhtbFBLBQYAAAAABAAEAPUAAACGAw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rPr>
        <w:rFonts w:ascii="Times New Roman" w:hAnsi="Times New Roman"/>
        <w:noProof/>
        <w:sz w:val="3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3381375</wp:posOffset>
              </wp:positionH>
              <wp:positionV relativeFrom="paragraph">
                <wp:posOffset>-57150</wp:posOffset>
              </wp:positionV>
              <wp:extent cx="32004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A2D" w:rsidRDefault="002B3A2D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  <w:p w:rsidR="002B3A2D" w:rsidRDefault="002B3A2D">
                          <w:pPr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</w:p>
                        <w:p w:rsidR="002B3A2D" w:rsidRDefault="002B3A2D">
                          <w:pPr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69" type="#_x0000_t202" style="position:absolute;margin-left:266.25pt;margin-top:-4.5pt;width:252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n8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" filled="f" stroked="f">
              <v:textbox inset=",.3mm,,2.3mm">
                <w:txbxContent>
                  <w:p w:rsidR="002B3A2D" w:rsidRDefault="002B3A2D">
                    <w:pPr>
                      <w:wordWrap w:val="0"/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  <w:p w:rsidR="002B3A2D" w:rsidRDefault="002B3A2D">
                    <w:pPr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</w:p>
                  <w:p w:rsidR="002B3A2D" w:rsidRDefault="002B3A2D">
                    <w:pPr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1" w:name="_MON_1077357740"/>
    <w:bookmarkStart w:id="2" w:name="_MON_1377699015"/>
    <w:bookmarkEnd w:id="1"/>
    <w:bookmarkEnd w:id="2"/>
    <w:r w:rsidR="002B3A2D">
      <w:object w:dxaOrig="13627" w:dyaOrig="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7pt;height:22.5pt" o:ole="">
          <v:imagedata r:id="rId1" o:title=""/>
        </v:shape>
        <o:OLEObject Type="Embed" ProgID="Word.Picture.8" ShapeID="_x0000_i1027" DrawAspect="Content" ObjectID="_1589721596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  <w:color w:val="000000"/>
            </w:rPr>
          </w:pPr>
          <w:r>
            <w:rPr>
              <w:rFonts w:ascii="標楷體" w:eastAsia="標楷體" w:hAnsi="標楷體" w:hint="eastAsia"/>
              <w:color w:val="000000"/>
            </w:rPr>
            <w:t>財產管理辦法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:rsidR="002B3A2D" w:rsidRDefault="002B3A2D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Times New Roman" w:eastAsia="標楷體" w:hAnsi="Times New Roman"/>
            </w:rPr>
          </w:pP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>
            <w:rPr>
              <w:rFonts w:ascii="Times New Roman" w:eastAsia="標楷體" w:hAnsi="Times New Roman" w:hint="eastAsia"/>
            </w:rPr>
            <w:t>1</w:t>
          </w:r>
        </w:p>
      </w:tc>
    </w:tr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標楷體"/>
            </w:rPr>
            <w:t>中華民國</w:t>
          </w:r>
          <w:r>
            <w:rPr>
              <w:rFonts w:ascii="Times New Roman" w:eastAsia="標楷體" w:hAnsi="Times New Roman" w:hint="eastAsia"/>
            </w:rPr>
            <w:t>100</w:t>
          </w:r>
          <w:r>
            <w:rPr>
              <w:rFonts w:ascii="Times New Roman" w:eastAsia="標楷體" w:hAnsi="標楷體"/>
            </w:rPr>
            <w:t>年</w:t>
          </w:r>
          <w:r>
            <w:rPr>
              <w:rFonts w:ascii="Times New Roman" w:eastAsia="標楷體" w:hAnsi="Times New Roman" w:hint="eastAsia"/>
            </w:rPr>
            <w:t>10</w:t>
          </w:r>
          <w:r>
            <w:rPr>
              <w:rFonts w:ascii="Times New Roman" w:eastAsia="標楷體" w:hAnsi="標楷體"/>
            </w:rPr>
            <w:t>月</w:t>
          </w:r>
          <w:r>
            <w:rPr>
              <w:rFonts w:ascii="Times New Roman" w:eastAsia="標楷體" w:hAnsi="Times New Roman" w:hint="eastAsia"/>
            </w:rPr>
            <w:t xml:space="preserve">  </w:t>
          </w:r>
          <w:r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 xml:space="preserve">第 </w:t>
          </w:r>
          <w:r>
            <w:rPr>
              <w:rStyle w:val="ac"/>
              <w:rFonts w:ascii="Times New Roman" w:eastAsia="標楷體" w:hAnsi="Times New Roman"/>
            </w:rPr>
            <w:fldChar w:fldCharType="begin"/>
          </w:r>
          <w:r>
            <w:rPr>
              <w:rStyle w:val="ac"/>
              <w:rFonts w:ascii="Times New Roman" w:eastAsia="標楷體" w:hAnsi="Times New Roman"/>
            </w:rPr>
            <w:instrText xml:space="preserve"> PAGE </w:instrText>
          </w:r>
          <w:r>
            <w:rPr>
              <w:rStyle w:val="ac"/>
              <w:rFonts w:ascii="Times New Roman" w:eastAsia="標楷體" w:hAnsi="Times New Roman"/>
            </w:rPr>
            <w:fldChar w:fldCharType="separate"/>
          </w:r>
          <w:r>
            <w:rPr>
              <w:rStyle w:val="ac"/>
              <w:rFonts w:ascii="Times New Roman" w:eastAsia="標楷體" w:hAnsi="Times New Roman"/>
              <w:noProof/>
            </w:rPr>
            <w:t>0</w:t>
          </w:r>
          <w:r>
            <w:rPr>
              <w:rStyle w:val="ac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:rsidR="002B3A2D" w:rsidRDefault="002B3A2D">
    <w:pPr>
      <w:pStyle w:val="a9"/>
      <w:tabs>
        <w:tab w:val="right" w:pos="10560"/>
      </w:tabs>
      <w:spacing w:line="360" w:lineRule="auto"/>
      <w:ind w:rightChars="-55" w:right="-11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2">
    <w:nsid w:val="308C2C69"/>
    <w:multiLevelType w:val="hybridMultilevel"/>
    <w:tmpl w:val="69765C8C"/>
    <w:lvl w:ilvl="0" w:tplc="CAE2E7B4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3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">
    <w:nsid w:val="4104697A"/>
    <w:multiLevelType w:val="hybridMultilevel"/>
    <w:tmpl w:val="7EA61D6C"/>
    <w:lvl w:ilvl="0" w:tplc="BEE6F8DA">
      <w:start w:val="1"/>
      <w:numFmt w:val="taiwaneseCountingThousand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</w:lvl>
  </w:abstractNum>
  <w:abstractNum w:abstractNumId="7">
    <w:nsid w:val="6150760B"/>
    <w:multiLevelType w:val="hybridMultilevel"/>
    <w:tmpl w:val="4B208E2E"/>
    <w:lvl w:ilvl="0" w:tplc="BEA2E72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華康細圓體" w:eastAsia="華康細圓體" w:hAnsi="Arial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626E5540"/>
    <w:multiLevelType w:val="hybridMultilevel"/>
    <w:tmpl w:val="132AB9E4"/>
    <w:lvl w:ilvl="0" w:tplc="95149C70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9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1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7482680E"/>
    <w:multiLevelType w:val="hybridMultilevel"/>
    <w:tmpl w:val="A440B492"/>
    <w:lvl w:ilvl="0" w:tplc="EF60F250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13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bordersDoNotSurroundHeader/>
  <w:bordersDoNotSurroundFooter/>
  <w:hideSpellingErrors/>
  <w:attachedTemplate r:id="rId1"/>
  <w:defaultTabStop w:val="720"/>
  <w:doNotHyphenateCaps/>
  <w:displayHorizontalDrawingGridEvery w:val="0"/>
  <w:displayVerticalDrawingGridEvery w:val="2"/>
  <w:doNotShadeFormData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0E"/>
    <w:rsid w:val="000826F9"/>
    <w:rsid w:val="000B3DE2"/>
    <w:rsid w:val="002B3A2D"/>
    <w:rsid w:val="00434B8A"/>
    <w:rsid w:val="00533383"/>
    <w:rsid w:val="005923EB"/>
    <w:rsid w:val="00610B44"/>
    <w:rsid w:val="00620D0E"/>
    <w:rsid w:val="00625DB8"/>
    <w:rsid w:val="006E3C4A"/>
    <w:rsid w:val="00821523"/>
    <w:rsid w:val="008B7245"/>
    <w:rsid w:val="00B73162"/>
    <w:rsid w:val="00CA4DEE"/>
    <w:rsid w:val="00CB0516"/>
    <w:rsid w:val="00EA5141"/>
    <w:rsid w:val="00F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  <w:semiHidden/>
  </w:style>
  <w:style w:type="paragraph" w:styleId="ad">
    <w:name w:val="Body Text Indent"/>
    <w:basedOn w:val="a"/>
    <w:semiHidden/>
    <w:pPr>
      <w:ind w:left="480"/>
    </w:pPr>
    <w:rPr>
      <w:sz w:val="24"/>
    </w:rPr>
  </w:style>
  <w:style w:type="paragraph" w:styleId="ae">
    <w:name w:val="Body Text"/>
    <w:basedOn w:val="a"/>
    <w:semiHidden/>
    <w:rPr>
      <w:sz w:val="24"/>
    </w:rPr>
  </w:style>
  <w:style w:type="paragraph" w:styleId="af">
    <w:name w:val="Date"/>
    <w:basedOn w:val="a"/>
    <w:next w:val="a"/>
    <w:semiHidden/>
    <w:pPr>
      <w:jc w:val="right"/>
    </w:pPr>
  </w:style>
  <w:style w:type="paragraph" w:styleId="af0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1">
    <w:name w:val="Hyperlink"/>
    <w:semiHidden/>
    <w:rPr>
      <w:color w:val="0000FF"/>
      <w:u w:val="single"/>
    </w:rPr>
  </w:style>
  <w:style w:type="paragraph" w:customStyle="1" w:styleId="af2">
    <w:name w:val="文件標題"/>
    <w:pPr>
      <w:widowControl w:val="0"/>
      <w:adjustRightInd w:val="0"/>
      <w:spacing w:line="360" w:lineRule="atLeast"/>
      <w:jc w:val="center"/>
      <w:textAlignment w:val="baseline"/>
    </w:pPr>
    <w:rPr>
      <w:rFonts w:ascii="Times New Roman" w:eastAsia="華康楷書體W5"/>
      <w:spacing w:val="20"/>
      <w:sz w:val="44"/>
    </w:rPr>
  </w:style>
  <w:style w:type="paragraph" w:customStyle="1" w:styleId="110">
    <w:name w:val="1.1"/>
    <w:pPr>
      <w:widowControl w:val="0"/>
      <w:adjustRightInd w:val="0"/>
      <w:spacing w:after="120" w:line="400" w:lineRule="atLeast"/>
      <w:ind w:left="1105" w:right="340" w:hanging="425"/>
      <w:jc w:val="both"/>
      <w:textAlignment w:val="baseline"/>
    </w:pPr>
    <w:rPr>
      <w:rFonts w:ascii="Arial" w:eastAsia="華康楷書體W5" w:hAnsi="Arial"/>
      <w:sz w:val="26"/>
    </w:rPr>
  </w:style>
  <w:style w:type="paragraph" w:styleId="Web">
    <w:name w:val="Normal (Web)"/>
    <w:basedOn w:val="a"/>
    <w:semiHidden/>
    <w:pPr>
      <w:widowControl/>
      <w:adjustRightIn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  <w:semiHidden/>
  </w:style>
  <w:style w:type="paragraph" w:styleId="ad">
    <w:name w:val="Body Text Indent"/>
    <w:basedOn w:val="a"/>
    <w:semiHidden/>
    <w:pPr>
      <w:ind w:left="480"/>
    </w:pPr>
    <w:rPr>
      <w:sz w:val="24"/>
    </w:rPr>
  </w:style>
  <w:style w:type="paragraph" w:styleId="ae">
    <w:name w:val="Body Text"/>
    <w:basedOn w:val="a"/>
    <w:semiHidden/>
    <w:rPr>
      <w:sz w:val="24"/>
    </w:rPr>
  </w:style>
  <w:style w:type="paragraph" w:styleId="af">
    <w:name w:val="Date"/>
    <w:basedOn w:val="a"/>
    <w:next w:val="a"/>
    <w:semiHidden/>
    <w:pPr>
      <w:jc w:val="right"/>
    </w:pPr>
  </w:style>
  <w:style w:type="paragraph" w:styleId="af0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1">
    <w:name w:val="Hyperlink"/>
    <w:semiHidden/>
    <w:rPr>
      <w:color w:val="0000FF"/>
      <w:u w:val="single"/>
    </w:rPr>
  </w:style>
  <w:style w:type="paragraph" w:customStyle="1" w:styleId="af2">
    <w:name w:val="文件標題"/>
    <w:pPr>
      <w:widowControl w:val="0"/>
      <w:adjustRightInd w:val="0"/>
      <w:spacing w:line="360" w:lineRule="atLeast"/>
      <w:jc w:val="center"/>
      <w:textAlignment w:val="baseline"/>
    </w:pPr>
    <w:rPr>
      <w:rFonts w:ascii="Times New Roman" w:eastAsia="華康楷書體W5"/>
      <w:spacing w:val="20"/>
      <w:sz w:val="44"/>
    </w:rPr>
  </w:style>
  <w:style w:type="paragraph" w:customStyle="1" w:styleId="110">
    <w:name w:val="1.1"/>
    <w:pPr>
      <w:widowControl w:val="0"/>
      <w:adjustRightInd w:val="0"/>
      <w:spacing w:after="120" w:line="400" w:lineRule="atLeast"/>
      <w:ind w:left="1105" w:right="340" w:hanging="425"/>
      <w:jc w:val="both"/>
      <w:textAlignment w:val="baseline"/>
    </w:pPr>
    <w:rPr>
      <w:rFonts w:ascii="Arial" w:eastAsia="華康楷書體W5" w:hAnsi="Arial"/>
      <w:sz w:val="26"/>
    </w:rPr>
  </w:style>
  <w:style w:type="paragraph" w:styleId="Web">
    <w:name w:val="Normal (Web)"/>
    <w:basedOn w:val="a"/>
    <w:semiHidden/>
    <w:pPr>
      <w:widowControl/>
      <w:adjustRightIn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1</TotalTime>
  <Pages>2</Pages>
  <Words>43</Words>
  <Characters>249</Characters>
  <Application>Microsoft Office Word</Application>
  <DocSecurity>0</DocSecurity>
  <Lines>2</Lines>
  <Paragraphs>1</Paragraphs>
  <ScaleCrop>false</ScaleCrop>
  <Company>Acer Peripherals, Inc.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joe</cp:lastModifiedBy>
  <cp:revision>2</cp:revision>
  <cp:lastPrinted>2011-09-28T08:45:00Z</cp:lastPrinted>
  <dcterms:created xsi:type="dcterms:W3CDTF">2018-06-05T08:34:00Z</dcterms:created>
  <dcterms:modified xsi:type="dcterms:W3CDTF">2018-06-05T08:34:00Z</dcterms:modified>
</cp:coreProperties>
</file>